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0" w:right="225" w:firstLine="0"/>
        <w:jc w:val="right"/>
        <w:rPr>
          <w:rFonts w:ascii="TH SarabunPSK" w:hAnsi="TH SarabunPSK" w:cs="TH SarabunPSK" w:eastAsia="TH SarabunPSK"/>
          <w:sz w:val="28"/>
          <w:szCs w:val="28"/>
        </w:rPr>
      </w:pPr>
      <w:r>
        <w:rPr>
          <w:rFonts w:ascii="TH SarabunPSK" w:hAnsi="TH SarabunPSK" w:cs="TH SarabunPSK" w:eastAsia="TH SarabunPSK"/>
          <w:spacing w:val="-1"/>
          <w:w w:val="95"/>
          <w:sz w:val="28"/>
          <w:szCs w:val="28"/>
        </w:rPr>
        <w:t>ส</w:t>
      </w:r>
      <w:r>
        <w:rPr>
          <w:rFonts w:ascii="TH SarabunPSK" w:hAnsi="TH SarabunPSK" w:cs="TH SarabunPSK" w:eastAsia="TH SarabunPSK"/>
          <w:w w:val="95"/>
          <w:sz w:val="28"/>
          <w:szCs w:val="28"/>
        </w:rPr>
        <w:t>ํ</w:t>
      </w:r>
      <w:r>
        <w:rPr>
          <w:rFonts w:ascii="TH SarabunPSK" w:hAnsi="TH SarabunPSK" w:cs="TH SarabunPSK" w:eastAsia="TH SarabunPSK"/>
          <w:spacing w:val="-1"/>
          <w:w w:val="95"/>
          <w:sz w:val="28"/>
          <w:szCs w:val="28"/>
        </w:rPr>
        <w:t>าหรับเจ</w:t>
      </w:r>
      <w:r>
        <w:rPr>
          <w:rFonts w:ascii="TH SarabunPSK" w:hAnsi="TH SarabunPSK" w:cs="TH SarabunPSK" w:eastAsia="TH SarabunPSK"/>
          <w:w w:val="95"/>
          <w:sz w:val="28"/>
          <w:szCs w:val="28"/>
        </w:rPr>
        <w:t></w:t>
      </w:r>
      <w:r>
        <w:rPr>
          <w:rFonts w:ascii="TH SarabunPSK" w:hAnsi="TH SarabunPSK" w:cs="TH SarabunPSK" w:eastAsia="TH SarabunPSK"/>
          <w:spacing w:val="-1"/>
          <w:w w:val="95"/>
          <w:sz w:val="28"/>
          <w:szCs w:val="28"/>
        </w:rPr>
        <w:t>าหน</w:t>
      </w:r>
      <w:r>
        <w:rPr>
          <w:rFonts w:ascii="TH SarabunPSK" w:hAnsi="TH SarabunPSK" w:cs="TH SarabunPSK" w:eastAsia="TH SarabunPSK"/>
          <w:w w:val="95"/>
          <w:sz w:val="28"/>
          <w:szCs w:val="28"/>
        </w:rPr>
        <w:t></w:t>
      </w:r>
      <w:r>
        <w:rPr>
          <w:rFonts w:ascii="TH SarabunPSK" w:hAnsi="TH SarabunPSK" w:cs="TH SarabunPSK" w:eastAsia="TH SarabunPSK"/>
          <w:spacing w:val="-1"/>
          <w:w w:val="95"/>
          <w:sz w:val="28"/>
          <w:szCs w:val="28"/>
        </w:rPr>
        <w:t>าที่ส</w:t>
      </w:r>
      <w:r>
        <w:rPr>
          <w:rFonts w:ascii="TH SarabunPSK" w:hAnsi="TH SarabunPSK" w:cs="TH SarabunPSK" w:eastAsia="TH SarabunPSK"/>
          <w:w w:val="95"/>
          <w:sz w:val="28"/>
          <w:szCs w:val="28"/>
        </w:rPr>
        <w:t></w:t>
      </w:r>
      <w:r>
        <w:rPr>
          <w:rFonts w:ascii="TH SarabunPSK" w:hAnsi="TH SarabunPSK" w:cs="TH SarabunPSK" w:eastAsia="TH SarabunPSK"/>
          <w:spacing w:val="-1"/>
          <w:w w:val="95"/>
          <w:sz w:val="28"/>
          <w:szCs w:val="28"/>
        </w:rPr>
        <w:t>วนกลาง</w:t>
      </w:r>
      <w:r>
        <w:rPr>
          <w:rFonts w:ascii="TH SarabunPSK" w:hAnsi="TH SarabunPSK" w:cs="TH SarabunPSK" w:eastAsia="TH SarabunPSK"/>
          <w:sz w:val="28"/>
          <w:szCs w:val="28"/>
        </w:rPr>
      </w:r>
    </w:p>
    <w:p>
      <w:pPr>
        <w:spacing w:line="240" w:lineRule="auto" w:before="7"/>
        <w:rPr>
          <w:rFonts w:ascii="TH SarabunPSK" w:hAnsi="TH SarabunPSK" w:cs="TH SarabunPSK" w:eastAsia="TH SarabunPSK"/>
          <w:sz w:val="19"/>
          <w:szCs w:val="19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19"/>
          <w:szCs w:val="19"/>
        </w:rPr>
        <w:sectPr>
          <w:type w:val="continuous"/>
          <w:pgSz w:w="11910" w:h="16840"/>
          <w:pgMar w:top="200" w:bottom="280" w:left="620" w:right="200"/>
        </w:sectPr>
      </w:pPr>
    </w:p>
    <w:p>
      <w:pPr>
        <w:pStyle w:val="Heading1"/>
        <w:spacing w:line="240" w:lineRule="auto"/>
        <w:ind w:left="2711" w:right="0"/>
        <w:jc w:val="left"/>
        <w:rPr>
          <w:b w:val="0"/>
          <w:bCs w:val="0"/>
        </w:rPr>
      </w:pPr>
      <w:r>
        <w:rPr>
          <w:spacing w:val="-3"/>
        </w:rPr>
        <w:t>แ</w:t>
      </w:r>
      <w:r>
        <w:rPr/>
        <w:t>บบ</w:t>
      </w:r>
      <w:r>
        <w:rPr>
          <w:spacing w:val="-1"/>
        </w:rPr>
        <w:t>ก</w:t>
      </w:r>
      <w:r>
        <w:rPr/>
        <w:t>ํ</w:t>
      </w:r>
      <w:r>
        <w:rPr>
          <w:spacing w:val="2"/>
        </w:rPr>
        <w:t>า</w:t>
      </w:r>
      <w:r>
        <w:rPr>
          <w:spacing w:val="-2"/>
        </w:rPr>
        <w:t>ห</w:t>
      </w:r>
      <w:r>
        <w:rPr/>
        <w:t>น</w:t>
      </w:r>
      <w:r>
        <w:rPr>
          <w:spacing w:val="-1"/>
        </w:rPr>
        <w:t>ด</w:t>
      </w:r>
      <w:r>
        <w:rPr>
          <w:spacing w:val="1"/>
        </w:rPr>
        <w:t>ส</w:t>
      </w:r>
      <w:r>
        <w:rPr/>
        <w:t>ิ</w:t>
      </w:r>
      <w:r>
        <w:rPr>
          <w:spacing w:val="-2"/>
        </w:rPr>
        <w:t>ท</w:t>
      </w:r>
      <w:r>
        <w:rPr/>
        <w:t>ธิ์</w:t>
      </w:r>
      <w:r>
        <w:rPr>
          <w:spacing w:val="-6"/>
        </w:rPr>
        <w:t>ก</w:t>
      </w:r>
      <w:r>
        <w:rPr>
          <w:spacing w:val="2"/>
        </w:rPr>
        <w:t>า</w:t>
      </w:r>
      <w:r>
        <w:rPr>
          <w:spacing w:val="-1"/>
        </w:rPr>
        <w:t>ร</w:t>
      </w:r>
      <w:r>
        <w:rPr/>
        <w:t>ใช</w:t>
      </w:r>
      <w:r>
        <w:rPr>
          <w:spacing w:val="-7"/>
        </w:rPr>
        <w:t>ง</w:t>
      </w:r>
      <w:r>
        <w:rPr>
          <w:spacing w:val="2"/>
        </w:rPr>
        <w:t>า</w:t>
      </w:r>
      <w:r>
        <w:rPr/>
        <w:t>น</w:t>
      </w:r>
      <w:r>
        <w:rPr>
          <w:spacing w:val="-1"/>
        </w:rPr>
        <w:t>ร</w:t>
      </w:r>
      <w:r>
        <w:rPr>
          <w:spacing w:val="1"/>
        </w:rPr>
        <w:t>ะ</w:t>
      </w:r>
      <w:r>
        <w:rPr>
          <w:spacing w:val="-4"/>
        </w:rPr>
        <w:t>บ</w:t>
      </w:r>
      <w:r>
        <w:rPr/>
        <w:t>บบ</w:t>
      </w:r>
      <w:r>
        <w:rPr>
          <w:spacing w:val="-1"/>
        </w:rPr>
        <w:t>ร</w:t>
      </w:r>
      <w:r>
        <w:rPr/>
        <w:t>ิ</w:t>
      </w:r>
      <w:r>
        <w:rPr>
          <w:spacing w:val="-7"/>
        </w:rPr>
        <w:t>ห</w:t>
      </w:r>
      <w:r>
        <w:rPr>
          <w:spacing w:val="2"/>
        </w:rPr>
        <w:t>า</w:t>
      </w:r>
      <w:r>
        <w:rPr>
          <w:spacing w:val="-1"/>
        </w:rPr>
        <w:t>ร</w:t>
      </w:r>
      <w:r>
        <w:rPr>
          <w:spacing w:val="-4"/>
        </w:rPr>
        <w:t>ส</w:t>
      </w:r>
      <w:r>
        <w:rPr>
          <w:spacing w:val="-104"/>
        </w:rPr>
        <w:t>า</w:t>
      </w:r>
      <w:r>
        <w:rPr/>
        <w:t>ํ</w:t>
      </w:r>
      <w:r>
        <w:rPr>
          <w:b w:val="0"/>
          <w:bCs w:val="0"/>
        </w:rPr>
      </w:r>
    </w:p>
    <w:p>
      <w:pPr>
        <w:spacing w:before="29"/>
        <w:ind w:left="56" w:right="2694" w:firstLine="0"/>
        <w:jc w:val="center"/>
        <w:rPr>
          <w:rFonts w:ascii="TH Sarabun New" w:hAnsi="TH Sarabun New" w:cs="TH Sarabun New" w:eastAsia="TH Sarabun New"/>
          <w:sz w:val="32"/>
          <w:szCs w:val="32"/>
        </w:rPr>
      </w:pPr>
      <w:r>
        <w:rPr/>
        <w:br w:type="column"/>
      </w:r>
      <w:r>
        <w:rPr>
          <w:rFonts w:ascii="TH Sarabun New" w:cs="TH Sarabun New"/>
          <w:b/>
          <w:bCs/>
          <w:spacing w:val="-1"/>
          <w:sz w:val="32"/>
          <w:szCs w:val="32"/>
        </w:rPr>
        <w:t>นักงาน </w:t>
      </w:r>
      <w:r>
        <w:rPr>
          <w:rFonts w:ascii="TH Sarabun New" w:cs="TH Sarabun New"/>
          <w:b/>
          <w:bCs/>
          <w:spacing w:val="-2"/>
          <w:sz w:val="32"/>
          <w:szCs w:val="32"/>
        </w:rPr>
        <w:t>(Back</w:t>
      </w:r>
      <w:r>
        <w:rPr>
          <w:rFonts w:ascii="TH Sarabun New" w:cs="TH Sarabun New"/>
          <w:b/>
          <w:bCs/>
          <w:spacing w:val="-4"/>
          <w:sz w:val="32"/>
          <w:szCs w:val="32"/>
        </w:rPr>
        <w:t> </w:t>
      </w:r>
      <w:r>
        <w:rPr>
          <w:rFonts w:ascii="TH Sarabun New" w:cs="TH Sarabun New"/>
          <w:b/>
          <w:bCs/>
          <w:spacing w:val="-1"/>
          <w:sz w:val="32"/>
          <w:szCs w:val="32"/>
        </w:rPr>
        <w:t>Office)</w:t>
      </w:r>
      <w:r>
        <w:rPr>
          <w:rFonts w:ascii="TH Sarabun New" w:cs="TH Sarabun New"/>
          <w:sz w:val="32"/>
          <w:szCs w:val="32"/>
        </w:rPr>
      </w:r>
    </w:p>
    <w:p>
      <w:pPr>
        <w:pStyle w:val="BodyText"/>
        <w:spacing w:line="240" w:lineRule="auto" w:before="203"/>
        <w:ind w:left="56" w:right="2558"/>
        <w:jc w:val="center"/>
      </w:pPr>
      <w:r>
        <w:rPr/>
        <w:pict>
          <v:group style="position:absolute;margin-left:412.75pt;margin-top:24.327608pt;width:161.65pt;height:1.1pt;mso-position-horizontal-relative:page;mso-position-vertical-relative:paragraph;z-index:-27328" coordorigin="8255,487" coordsize="3233,22">
            <v:group style="position:absolute;left:8261;top:492;width:10;height:10" coordorigin="8261,492" coordsize="10,10">
              <v:shape style="position:absolute;left:8261;top:492;width:10;height:10" coordorigin="8261,492" coordsize="10,10" path="m8261,497l8270,497e" filled="false" stroked="true" strokeweight=".580pt" strokecolor="#000000">
                <v:path arrowok="t"/>
              </v:shape>
            </v:group>
            <v:group style="position:absolute;left:8299;top:492;width:29;height:10" coordorigin="8299,492" coordsize="29,10">
              <v:shape style="position:absolute;left:8299;top:492;width:29;height:10" coordorigin="8299,492" coordsize="29,10" path="m8299,497l8328,497e" filled="false" stroked="true" strokeweight=".580pt" strokecolor="#000000">
                <v:path arrowok="t"/>
              </v:shape>
            </v:group>
            <v:group style="position:absolute;left:8357;top:492;width:29;height:10" coordorigin="8357,492" coordsize="29,10">
              <v:shape style="position:absolute;left:8357;top:492;width:29;height:10" coordorigin="8357,492" coordsize="29,10" path="m8357,497l8386,497e" filled="false" stroked="true" strokeweight=".580pt" strokecolor="#000000">
                <v:path arrowok="t"/>
              </v:shape>
            </v:group>
            <v:group style="position:absolute;left:8414;top:492;width:29;height:10" coordorigin="8414,492" coordsize="29,10">
              <v:shape style="position:absolute;left:8414;top:492;width:29;height:10" coordorigin="8414,492" coordsize="29,10" path="m8414,497l8443,497e" filled="false" stroked="true" strokeweight=".580pt" strokecolor="#000000">
                <v:path arrowok="t"/>
              </v:shape>
            </v:group>
            <v:group style="position:absolute;left:8472;top:492;width:29;height:10" coordorigin="8472,492" coordsize="29,10">
              <v:shape style="position:absolute;left:8472;top:492;width:29;height:10" coordorigin="8472,492" coordsize="29,10" path="m8472,497l8501,497e" filled="false" stroked="true" strokeweight=".580pt" strokecolor="#000000">
                <v:path arrowok="t"/>
              </v:shape>
            </v:group>
            <v:group style="position:absolute;left:8530;top:492;width:29;height:10" coordorigin="8530,492" coordsize="29,10">
              <v:shape style="position:absolute;left:8530;top:492;width:29;height:10" coordorigin="8530,492" coordsize="29,10" path="m8530,497l8558,497e" filled="false" stroked="true" strokeweight=".580pt" strokecolor="#000000">
                <v:path arrowok="t"/>
              </v:shape>
            </v:group>
            <v:group style="position:absolute;left:8587;top:492;width:29;height:10" coordorigin="8587,492" coordsize="29,10">
              <v:shape style="position:absolute;left:8587;top:492;width:29;height:10" coordorigin="8587,492" coordsize="29,10" path="m8587,497l8616,497e" filled="false" stroked="true" strokeweight=".580pt" strokecolor="#000000">
                <v:path arrowok="t"/>
              </v:shape>
            </v:group>
            <v:group style="position:absolute;left:8645;top:492;width:29;height:10" coordorigin="8645,492" coordsize="29,10">
              <v:shape style="position:absolute;left:8645;top:492;width:29;height:10" coordorigin="8645,492" coordsize="29,10" path="m8645,497l8674,497e" filled="false" stroked="true" strokeweight=".580pt" strokecolor="#000000">
                <v:path arrowok="t"/>
              </v:shape>
            </v:group>
            <v:group style="position:absolute;left:8702;top:492;width:29;height:10" coordorigin="8702,492" coordsize="29,10">
              <v:shape style="position:absolute;left:8702;top:492;width:29;height:10" coordorigin="8702,492" coordsize="29,10" path="m8702,497l8731,497e" filled="false" stroked="true" strokeweight=".580pt" strokecolor="#000000">
                <v:path arrowok="t"/>
              </v:shape>
            </v:group>
            <v:group style="position:absolute;left:8760;top:492;width:29;height:10" coordorigin="8760,492" coordsize="29,10">
              <v:shape style="position:absolute;left:8760;top:492;width:29;height:10" coordorigin="8760,492" coordsize="29,10" path="m8760,497l8789,497e" filled="false" stroked="true" strokeweight=".580pt" strokecolor="#000000">
                <v:path arrowok="t"/>
              </v:shape>
            </v:group>
            <v:group style="position:absolute;left:8818;top:492;width:29;height:10" coordorigin="8818,492" coordsize="29,10">
              <v:shape style="position:absolute;left:8818;top:492;width:29;height:10" coordorigin="8818,492" coordsize="29,10" path="m8818,497l8846,497e" filled="false" stroked="true" strokeweight=".580pt" strokecolor="#000000">
                <v:path arrowok="t"/>
              </v:shape>
            </v:group>
            <v:group style="position:absolute;left:8875;top:492;width:29;height:10" coordorigin="8875,492" coordsize="29,10">
              <v:shape style="position:absolute;left:8875;top:492;width:29;height:10" coordorigin="8875,492" coordsize="29,10" path="m8875,497l8904,497e" filled="false" stroked="true" strokeweight=".580pt" strokecolor="#000000">
                <v:path arrowok="t"/>
              </v:shape>
            </v:group>
            <v:group style="position:absolute;left:8933;top:492;width:29;height:10" coordorigin="8933,492" coordsize="29,10">
              <v:shape style="position:absolute;left:8933;top:492;width:29;height:10" coordorigin="8933,492" coordsize="29,10" path="m8933,497l8962,497e" filled="false" stroked="true" strokeweight=".580pt" strokecolor="#000000">
                <v:path arrowok="t"/>
              </v:shape>
            </v:group>
            <v:group style="position:absolute;left:8990;top:492;width:29;height:10" coordorigin="8990,492" coordsize="29,10">
              <v:shape style="position:absolute;left:8990;top:492;width:29;height:10" coordorigin="8990,492" coordsize="29,10" path="m8990,497l9019,497e" filled="false" stroked="true" strokeweight=".580pt" strokecolor="#000000">
                <v:path arrowok="t"/>
              </v:shape>
            </v:group>
            <v:group style="position:absolute;left:9048;top:492;width:29;height:10" coordorigin="9048,492" coordsize="29,10">
              <v:shape style="position:absolute;left:9048;top:492;width:29;height:10" coordorigin="9048,492" coordsize="29,10" path="m9048,497l9077,497e" filled="false" stroked="true" strokeweight=".580pt" strokecolor="#000000">
                <v:path arrowok="t"/>
              </v:shape>
            </v:group>
            <v:group style="position:absolute;left:9106;top:492;width:29;height:10" coordorigin="9106,492" coordsize="29,10">
              <v:shape style="position:absolute;left:9106;top:492;width:29;height:10" coordorigin="9106,492" coordsize="29,10" path="m9106,497l9134,497e" filled="false" stroked="true" strokeweight=".580pt" strokecolor="#000000">
                <v:path arrowok="t"/>
              </v:shape>
            </v:group>
            <v:group style="position:absolute;left:9163;top:492;width:29;height:10" coordorigin="9163,492" coordsize="29,10">
              <v:shape style="position:absolute;left:9163;top:492;width:29;height:10" coordorigin="9163,492" coordsize="29,10" path="m9163,497l9192,497e" filled="false" stroked="true" strokeweight=".580pt" strokecolor="#000000">
                <v:path arrowok="t"/>
              </v:shape>
            </v:group>
            <v:group style="position:absolute;left:9221;top:492;width:29;height:10" coordorigin="9221,492" coordsize="29,10">
              <v:shape style="position:absolute;left:9221;top:492;width:29;height:10" coordorigin="9221,492" coordsize="29,10" path="m9221,497l9250,497e" filled="false" stroked="true" strokeweight=".580pt" strokecolor="#000000">
                <v:path arrowok="t"/>
              </v:shape>
            </v:group>
            <v:group style="position:absolute;left:9278;top:492;width:29;height:10" coordorigin="9278,492" coordsize="29,10">
              <v:shape style="position:absolute;left:9278;top:492;width:29;height:10" coordorigin="9278,492" coordsize="29,10" path="m9278,497l9307,497e" filled="false" stroked="true" strokeweight=".580pt" strokecolor="#000000">
                <v:path arrowok="t"/>
              </v:shape>
            </v:group>
            <v:group style="position:absolute;left:9336;top:492;width:29;height:10" coordorigin="9336,492" coordsize="29,10">
              <v:shape style="position:absolute;left:9336;top:492;width:29;height:10" coordorigin="9336,492" coordsize="29,10" path="m9336,497l9365,497e" filled="false" stroked="true" strokeweight=".580pt" strokecolor="#000000">
                <v:path arrowok="t"/>
              </v:shape>
            </v:group>
            <v:group style="position:absolute;left:9394;top:492;width:29;height:10" coordorigin="9394,492" coordsize="29,10">
              <v:shape style="position:absolute;left:9394;top:492;width:29;height:10" coordorigin="9394,492" coordsize="29,10" path="m9394,497l9422,497e" filled="false" stroked="true" strokeweight=".580pt" strokecolor="#000000">
                <v:path arrowok="t"/>
              </v:shape>
            </v:group>
            <v:group style="position:absolute;left:9451;top:492;width:29;height:10" coordorigin="9451,492" coordsize="29,10">
              <v:shape style="position:absolute;left:9451;top:492;width:29;height:10" coordorigin="9451,492" coordsize="29,10" path="m9451,497l9480,497e" filled="false" stroked="true" strokeweight=".580pt" strokecolor="#000000">
                <v:path arrowok="t"/>
              </v:shape>
            </v:group>
            <v:group style="position:absolute;left:9509;top:492;width:29;height:10" coordorigin="9509,492" coordsize="29,10">
              <v:shape style="position:absolute;left:9509;top:492;width:29;height:10" coordorigin="9509,492" coordsize="29,10" path="m9509,497l9538,497e" filled="false" stroked="true" strokeweight=".580pt" strokecolor="#000000">
                <v:path arrowok="t"/>
              </v:shape>
            </v:group>
            <v:group style="position:absolute;left:9566;top:492;width:29;height:10" coordorigin="9566,492" coordsize="29,10">
              <v:shape style="position:absolute;left:9566;top:492;width:29;height:10" coordorigin="9566,492" coordsize="29,10" path="m9566,497l9595,497e" filled="false" stroked="true" strokeweight=".580pt" strokecolor="#000000">
                <v:path arrowok="t"/>
              </v:shape>
            </v:group>
            <v:group style="position:absolute;left:9624;top:492;width:29;height:10" coordorigin="9624,492" coordsize="29,10">
              <v:shape style="position:absolute;left:9624;top:492;width:29;height:10" coordorigin="9624,492" coordsize="29,10" path="m9624,497l9653,497e" filled="false" stroked="true" strokeweight=".580pt" strokecolor="#000000">
                <v:path arrowok="t"/>
              </v:shape>
            </v:group>
            <v:group style="position:absolute;left:9682;top:492;width:29;height:10" coordorigin="9682,492" coordsize="29,10">
              <v:shape style="position:absolute;left:9682;top:492;width:29;height:10" coordorigin="9682,492" coordsize="29,10" path="m9682,497l9710,497e" filled="false" stroked="true" strokeweight=".580pt" strokecolor="#000000">
                <v:path arrowok="t"/>
              </v:shape>
            </v:group>
            <v:group style="position:absolute;left:9739;top:492;width:29;height:10" coordorigin="9739,492" coordsize="29,10">
              <v:shape style="position:absolute;left:9739;top:492;width:29;height:10" coordorigin="9739,492" coordsize="29,10" path="m9739,497l9768,497e" filled="false" stroked="true" strokeweight=".580pt" strokecolor="#000000">
                <v:path arrowok="t"/>
              </v:shape>
            </v:group>
            <v:group style="position:absolute;left:9797;top:492;width:29;height:10" coordorigin="9797,492" coordsize="29,10">
              <v:shape style="position:absolute;left:9797;top:492;width:29;height:10" coordorigin="9797,492" coordsize="29,10" path="m9797,497l9826,497e" filled="false" stroked="true" strokeweight=".580pt" strokecolor="#000000">
                <v:path arrowok="t"/>
              </v:shape>
            </v:group>
            <v:group style="position:absolute;left:9854;top:492;width:29;height:10" coordorigin="9854,492" coordsize="29,10">
              <v:shape style="position:absolute;left:9854;top:492;width:29;height:10" coordorigin="9854,492" coordsize="29,10" path="m9854,497l9883,497e" filled="false" stroked="true" strokeweight=".580pt" strokecolor="#000000">
                <v:path arrowok="t"/>
              </v:shape>
            </v:group>
            <v:group style="position:absolute;left:9912;top:492;width:29;height:10" coordorigin="9912,492" coordsize="29,10">
              <v:shape style="position:absolute;left:9912;top:492;width:29;height:10" coordorigin="9912,492" coordsize="29,10" path="m9912,497l9941,497e" filled="false" stroked="true" strokeweight=".580pt" strokecolor="#000000">
                <v:path arrowok="t"/>
              </v:shape>
            </v:group>
            <v:group style="position:absolute;left:9970;top:492;width:29;height:10" coordorigin="9970,492" coordsize="29,10">
              <v:shape style="position:absolute;left:9970;top:492;width:29;height:10" coordorigin="9970,492" coordsize="29,10" path="m9970,497l9998,497e" filled="false" stroked="true" strokeweight=".580pt" strokecolor="#000000">
                <v:path arrowok="t"/>
              </v:shape>
            </v:group>
            <v:group style="position:absolute;left:10027;top:492;width:29;height:10" coordorigin="10027,492" coordsize="29,10">
              <v:shape style="position:absolute;left:10027;top:492;width:29;height:10" coordorigin="10027,492" coordsize="29,10" path="m10027,497l10056,497e" filled="false" stroked="true" strokeweight=".580pt" strokecolor="#000000">
                <v:path arrowok="t"/>
              </v:shape>
            </v:group>
            <v:group style="position:absolute;left:10085;top:492;width:29;height:10" coordorigin="10085,492" coordsize="29,10">
              <v:shape style="position:absolute;left:10085;top:492;width:29;height:10" coordorigin="10085,492" coordsize="29,10" path="m10085,497l10114,497e" filled="false" stroked="true" strokeweight=".580pt" strokecolor="#000000">
                <v:path arrowok="t"/>
              </v:shape>
            </v:group>
            <v:group style="position:absolute;left:10142;top:492;width:29;height:10" coordorigin="10142,492" coordsize="29,10">
              <v:shape style="position:absolute;left:10142;top:492;width:29;height:10" coordorigin="10142,492" coordsize="29,10" path="m10142,497l10171,497e" filled="false" stroked="true" strokeweight=".580pt" strokecolor="#000000">
                <v:path arrowok="t"/>
              </v:shape>
            </v:group>
            <v:group style="position:absolute;left:10200;top:492;width:29;height:10" coordorigin="10200,492" coordsize="29,10">
              <v:shape style="position:absolute;left:10200;top:492;width:29;height:10" coordorigin="10200,492" coordsize="29,10" path="m10200,497l10229,497e" filled="false" stroked="true" strokeweight=".580pt" strokecolor="#000000">
                <v:path arrowok="t"/>
              </v:shape>
            </v:group>
            <v:group style="position:absolute;left:10258;top:492;width:29;height:10" coordorigin="10258,492" coordsize="29,10">
              <v:shape style="position:absolute;left:10258;top:492;width:29;height:10" coordorigin="10258,492" coordsize="29,10" path="m10258,497l10286,497e" filled="false" stroked="true" strokeweight=".580pt" strokecolor="#000000">
                <v:path arrowok="t"/>
              </v:shape>
            </v:group>
            <v:group style="position:absolute;left:10315;top:492;width:29;height:10" coordorigin="10315,492" coordsize="29,10">
              <v:shape style="position:absolute;left:10315;top:492;width:29;height:10" coordorigin="10315,492" coordsize="29,10" path="m10315,497l10344,497e" filled="false" stroked="true" strokeweight=".580pt" strokecolor="#000000">
                <v:path arrowok="t"/>
              </v:shape>
            </v:group>
            <v:group style="position:absolute;left:10373;top:492;width:29;height:10" coordorigin="10373,492" coordsize="29,10">
              <v:shape style="position:absolute;left:10373;top:492;width:29;height:10" coordorigin="10373,492" coordsize="29,10" path="m10373,497l10402,497e" filled="false" stroked="true" strokeweight=".580pt" strokecolor="#000000">
                <v:path arrowok="t"/>
              </v:shape>
            </v:group>
            <v:group style="position:absolute;left:10430;top:492;width:29;height:10" coordorigin="10430,492" coordsize="29,10">
              <v:shape style="position:absolute;left:10430;top:492;width:29;height:10" coordorigin="10430,492" coordsize="29,10" path="m10430,497l10459,497e" filled="false" stroked="true" strokeweight=".580pt" strokecolor="#000000">
                <v:path arrowok="t"/>
              </v:shape>
            </v:group>
            <v:group style="position:absolute;left:10488;top:492;width:29;height:10" coordorigin="10488,492" coordsize="29,10">
              <v:shape style="position:absolute;left:10488;top:492;width:29;height:10" coordorigin="10488,492" coordsize="29,10" path="m10488,497l10517,497e" filled="false" stroked="true" strokeweight=".580pt" strokecolor="#000000">
                <v:path arrowok="t"/>
              </v:shape>
            </v:group>
            <v:group style="position:absolute;left:10546;top:492;width:29;height:10" coordorigin="10546,492" coordsize="29,10">
              <v:shape style="position:absolute;left:10546;top:492;width:29;height:10" coordorigin="10546,492" coordsize="29,10" path="m10546,497l10574,497e" filled="false" stroked="true" strokeweight=".580pt" strokecolor="#000000">
                <v:path arrowok="t"/>
              </v:shape>
            </v:group>
            <v:group style="position:absolute;left:10603;top:492;width:29;height:10" coordorigin="10603,492" coordsize="29,10">
              <v:shape style="position:absolute;left:10603;top:492;width:29;height:10" coordorigin="10603,492" coordsize="29,10" path="m10603,497l10632,497e" filled="false" stroked="true" strokeweight=".580pt" strokecolor="#000000">
                <v:path arrowok="t"/>
              </v:shape>
            </v:group>
            <v:group style="position:absolute;left:10661;top:492;width:29;height:10" coordorigin="10661,492" coordsize="29,10">
              <v:shape style="position:absolute;left:10661;top:492;width:29;height:10" coordorigin="10661,492" coordsize="29,10" path="m10661,497l10690,497e" filled="false" stroked="true" strokeweight=".580pt" strokecolor="#000000">
                <v:path arrowok="t"/>
              </v:shape>
            </v:group>
            <v:group style="position:absolute;left:10718;top:492;width:29;height:10" coordorigin="10718,492" coordsize="29,10">
              <v:shape style="position:absolute;left:10718;top:492;width:29;height:10" coordorigin="10718,492" coordsize="29,10" path="m10718,497l10747,497e" filled="false" stroked="true" strokeweight=".580pt" strokecolor="#000000">
                <v:path arrowok="t"/>
              </v:shape>
            </v:group>
            <v:group style="position:absolute;left:10776;top:492;width:29;height:10" coordorigin="10776,492" coordsize="29,10">
              <v:shape style="position:absolute;left:10776;top:492;width:29;height:10" coordorigin="10776,492" coordsize="29,10" path="m10776,497l10805,497e" filled="false" stroked="true" strokeweight=".580pt" strokecolor="#000000">
                <v:path arrowok="t"/>
              </v:shape>
            </v:group>
            <v:group style="position:absolute;left:10834;top:492;width:29;height:10" coordorigin="10834,492" coordsize="29,10">
              <v:shape style="position:absolute;left:10834;top:492;width:29;height:10" coordorigin="10834,492" coordsize="29,10" path="m10834,497l10862,497e" filled="false" stroked="true" strokeweight=".580pt" strokecolor="#000000">
                <v:path arrowok="t"/>
              </v:shape>
            </v:group>
            <v:group style="position:absolute;left:10891;top:492;width:29;height:10" coordorigin="10891,492" coordsize="29,10">
              <v:shape style="position:absolute;left:10891;top:492;width:29;height:10" coordorigin="10891,492" coordsize="29,10" path="m10891,497l10920,497e" filled="false" stroked="true" strokeweight=".580pt" strokecolor="#000000">
                <v:path arrowok="t"/>
              </v:shape>
            </v:group>
            <v:group style="position:absolute;left:10949;top:492;width:29;height:10" coordorigin="10949,492" coordsize="29,10">
              <v:shape style="position:absolute;left:10949;top:492;width:29;height:10" coordorigin="10949,492" coordsize="29,10" path="m10949,497l10978,497e" filled="false" stroked="true" strokeweight=".580pt" strokecolor="#000000">
                <v:path arrowok="t"/>
              </v:shape>
            </v:group>
            <v:group style="position:absolute;left:11006;top:492;width:29;height:10" coordorigin="11006,492" coordsize="29,10">
              <v:shape style="position:absolute;left:11006;top:492;width:29;height:10" coordorigin="11006,492" coordsize="29,10" path="m11006,497l11035,497e" filled="false" stroked="true" strokeweight=".580pt" strokecolor="#000000">
                <v:path arrowok="t"/>
              </v:shape>
            </v:group>
            <v:group style="position:absolute;left:11064;top:492;width:29;height:10" coordorigin="11064,492" coordsize="29,10">
              <v:shape style="position:absolute;left:11064;top:492;width:29;height:10" coordorigin="11064,492" coordsize="29,10" path="m11064,497l11093,497e" filled="false" stroked="true" strokeweight=".580pt" strokecolor="#000000">
                <v:path arrowok="t"/>
              </v:shape>
            </v:group>
            <v:group style="position:absolute;left:11122;top:492;width:29;height:10" coordorigin="11122,492" coordsize="29,10">
              <v:shape style="position:absolute;left:11122;top:492;width:29;height:10" coordorigin="11122,492" coordsize="29,10" path="m11122,497l11150,497e" filled="false" stroked="true" strokeweight=".580pt" strokecolor="#000000">
                <v:path arrowok="t"/>
              </v:shape>
            </v:group>
            <v:group style="position:absolute;left:11179;top:492;width:29;height:10" coordorigin="11179,492" coordsize="29,10">
              <v:shape style="position:absolute;left:11179;top:492;width:29;height:10" coordorigin="11179,492" coordsize="29,10" path="m11179,497l11208,497e" filled="false" stroked="true" strokeweight=".580pt" strokecolor="#000000">
                <v:path arrowok="t"/>
              </v:shape>
            </v:group>
            <v:group style="position:absolute;left:11237;top:492;width:29;height:10" coordorigin="11237,492" coordsize="29,10">
              <v:shape style="position:absolute;left:11237;top:492;width:29;height:10" coordorigin="11237,492" coordsize="29,10" path="m11237,497l11266,497e" filled="false" stroked="true" strokeweight=".580pt" strokecolor="#000000">
                <v:path arrowok="t"/>
              </v:shape>
            </v:group>
            <v:group style="position:absolute;left:11294;top:492;width:29;height:10" coordorigin="11294,492" coordsize="29,10">
              <v:shape style="position:absolute;left:11294;top:492;width:29;height:10" coordorigin="11294,492" coordsize="29,10" path="m11294,497l11323,497e" filled="false" stroked="true" strokeweight=".580pt" strokecolor="#000000">
                <v:path arrowok="t"/>
              </v:shape>
            </v:group>
            <v:group style="position:absolute;left:11352;top:492;width:29;height:10" coordorigin="11352,492" coordsize="29,10">
              <v:shape style="position:absolute;left:11352;top:492;width:29;height:10" coordorigin="11352,492" coordsize="29,10" path="m11352,497l11381,497e" filled="false" stroked="true" strokeweight=".580pt" strokecolor="#000000">
                <v:path arrowok="t"/>
              </v:shape>
            </v:group>
            <v:group style="position:absolute;left:11410;top:492;width:29;height:10" coordorigin="11410,492" coordsize="29,10">
              <v:shape style="position:absolute;left:11410;top:492;width:29;height:10" coordorigin="11410,492" coordsize="29,10" path="m11410,497l11438,497e" filled="false" stroked="true" strokeweight=".580pt" strokecolor="#000000">
                <v:path arrowok="t"/>
              </v:shape>
            </v:group>
            <v:group style="position:absolute;left:11467;top:492;width:15;height:10" coordorigin="11467,492" coordsize="15,10">
              <v:shape style="position:absolute;left:11467;top:492;width:15;height:10" coordorigin="11467,492" coordsize="15,10" path="m11467,497l11482,497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ว</w:t>
      </w:r>
      <w:r>
        <w:rPr/>
        <w:t>ั</w:t>
      </w:r>
      <w:r>
        <w:rPr>
          <w:spacing w:val="-1"/>
        </w:rPr>
        <w:t>นที่</w:t>
      </w:r>
    </w:p>
    <w:p>
      <w:pPr>
        <w:spacing w:after="0" w:line="240" w:lineRule="auto"/>
        <w:jc w:val="center"/>
        <w:sectPr>
          <w:type w:val="continuous"/>
          <w:pgSz w:w="11910" w:h="16840"/>
          <w:pgMar w:top="200" w:bottom="280" w:left="620" w:right="200"/>
          <w:cols w:num="2" w:equalWidth="0">
            <w:col w:w="6286" w:space="40"/>
            <w:col w:w="4764"/>
          </w:cols>
        </w:sectPr>
      </w:pPr>
    </w:p>
    <w:p>
      <w:pPr>
        <w:spacing w:line="240" w:lineRule="auto" w:before="9"/>
        <w:rPr>
          <w:rFonts w:ascii="TH Sarabun New" w:hAnsi="TH Sarabun New" w:cs="TH Sarabun New" w:eastAsia="TH Sarabun New"/>
          <w:sz w:val="12"/>
          <w:szCs w:val="12"/>
        </w:rPr>
      </w:pPr>
    </w:p>
    <w:p>
      <w:pPr>
        <w:pStyle w:val="BodyText"/>
        <w:tabs>
          <w:tab w:pos="8936" w:val="left" w:leader="none"/>
        </w:tabs>
        <w:spacing w:line="240" w:lineRule="auto"/>
        <w:ind w:right="0"/>
        <w:jc w:val="left"/>
      </w:pPr>
      <w:r>
        <w:rPr/>
        <w:pict>
          <v:group style="position:absolute;margin-left:230.110001pt;margin-top:15.623995pt;width:243.95pt;height:1.1pt;mso-position-horizontal-relative:page;mso-position-vertical-relative:paragraph;z-index:-27304" coordorigin="4602,312" coordsize="4879,22">
            <v:group style="position:absolute;left:4608;top:318;width:29;height:10" coordorigin="4608,318" coordsize="29,10">
              <v:shape style="position:absolute;left:4608;top:318;width:29;height:10" coordorigin="4608,318" coordsize="29,10" path="m4608,323l4637,323e" filled="false" stroked="true" strokeweight=".580pt" strokecolor="#000000">
                <v:path arrowok="t"/>
              </v:shape>
            </v:group>
            <v:group style="position:absolute;left:4666;top:318;width:29;height:10" coordorigin="4666,318" coordsize="29,10">
              <v:shape style="position:absolute;left:4666;top:318;width:29;height:10" coordorigin="4666,318" coordsize="29,10" path="m4666,323l4694,323e" filled="false" stroked="true" strokeweight=".580pt" strokecolor="#000000">
                <v:path arrowok="t"/>
              </v:shape>
            </v:group>
            <v:group style="position:absolute;left:4723;top:318;width:29;height:10" coordorigin="4723,318" coordsize="29,10">
              <v:shape style="position:absolute;left:4723;top:318;width:29;height:10" coordorigin="4723,318" coordsize="29,10" path="m4723,323l4752,323e" filled="false" stroked="true" strokeweight=".580pt" strokecolor="#000000">
                <v:path arrowok="t"/>
              </v:shape>
            </v:group>
            <v:group style="position:absolute;left:4781;top:318;width:29;height:10" coordorigin="4781,318" coordsize="29,10">
              <v:shape style="position:absolute;left:4781;top:318;width:29;height:10" coordorigin="4781,318" coordsize="29,10" path="m4781,323l4810,323e" filled="false" stroked="true" strokeweight=".580pt" strokecolor="#000000">
                <v:path arrowok="t"/>
              </v:shape>
            </v:group>
            <v:group style="position:absolute;left:4838;top:318;width:29;height:10" coordorigin="4838,318" coordsize="29,10">
              <v:shape style="position:absolute;left:4838;top:318;width:29;height:10" coordorigin="4838,318" coordsize="29,10" path="m4838,323l4867,323e" filled="false" stroked="true" strokeweight=".580pt" strokecolor="#000000">
                <v:path arrowok="t"/>
              </v:shape>
            </v:group>
            <v:group style="position:absolute;left:4896;top:318;width:29;height:10" coordorigin="4896,318" coordsize="29,10">
              <v:shape style="position:absolute;left:4896;top:318;width:29;height:10" coordorigin="4896,318" coordsize="29,10" path="m4896,323l4925,323e" filled="false" stroked="true" strokeweight=".580pt" strokecolor="#000000">
                <v:path arrowok="t"/>
              </v:shape>
            </v:group>
            <v:group style="position:absolute;left:4954;top:318;width:29;height:10" coordorigin="4954,318" coordsize="29,10">
              <v:shape style="position:absolute;left:4954;top:318;width:29;height:10" coordorigin="4954,318" coordsize="29,10" path="m4954,323l4982,323e" filled="false" stroked="true" strokeweight=".580pt" strokecolor="#000000">
                <v:path arrowok="t"/>
              </v:shape>
            </v:group>
            <v:group style="position:absolute;left:5011;top:318;width:29;height:10" coordorigin="5011,318" coordsize="29,10">
              <v:shape style="position:absolute;left:5011;top:318;width:29;height:10" coordorigin="5011,318" coordsize="29,10" path="m5011,323l5040,323e" filled="false" stroked="true" strokeweight=".580pt" strokecolor="#000000">
                <v:path arrowok="t"/>
              </v:shape>
            </v:group>
            <v:group style="position:absolute;left:5069;top:318;width:29;height:10" coordorigin="5069,318" coordsize="29,10">
              <v:shape style="position:absolute;left:5069;top:318;width:29;height:10" coordorigin="5069,318" coordsize="29,10" path="m5069,323l5098,323e" filled="false" stroked="true" strokeweight=".580pt" strokecolor="#000000">
                <v:path arrowok="t"/>
              </v:shape>
            </v:group>
            <v:group style="position:absolute;left:5126;top:318;width:29;height:10" coordorigin="5126,318" coordsize="29,10">
              <v:shape style="position:absolute;left:5126;top:318;width:29;height:10" coordorigin="5126,318" coordsize="29,10" path="m5126,323l5155,323e" filled="false" stroked="true" strokeweight=".580pt" strokecolor="#000000">
                <v:path arrowok="t"/>
              </v:shape>
            </v:group>
            <v:group style="position:absolute;left:5184;top:318;width:29;height:10" coordorigin="5184,318" coordsize="29,10">
              <v:shape style="position:absolute;left:5184;top:318;width:29;height:10" coordorigin="5184,318" coordsize="29,10" path="m5184,323l5213,323e" filled="false" stroked="true" strokeweight=".580pt" strokecolor="#000000">
                <v:path arrowok="t"/>
              </v:shape>
            </v:group>
            <v:group style="position:absolute;left:5242;top:318;width:29;height:10" coordorigin="5242,318" coordsize="29,10">
              <v:shape style="position:absolute;left:5242;top:318;width:29;height:10" coordorigin="5242,318" coordsize="29,10" path="m5242,323l5270,323e" filled="false" stroked="true" strokeweight=".580pt" strokecolor="#000000">
                <v:path arrowok="t"/>
              </v:shape>
            </v:group>
            <v:group style="position:absolute;left:5299;top:318;width:29;height:10" coordorigin="5299,318" coordsize="29,10">
              <v:shape style="position:absolute;left:5299;top:318;width:29;height:10" coordorigin="5299,318" coordsize="29,10" path="m5299,323l5328,323e" filled="false" stroked="true" strokeweight=".580pt" strokecolor="#000000">
                <v:path arrowok="t"/>
              </v:shape>
            </v:group>
            <v:group style="position:absolute;left:5357;top:318;width:29;height:10" coordorigin="5357,318" coordsize="29,10">
              <v:shape style="position:absolute;left:5357;top:318;width:29;height:10" coordorigin="5357,318" coordsize="29,10" path="m5357,323l5386,323e" filled="false" stroked="true" strokeweight=".580pt" strokecolor="#000000">
                <v:path arrowok="t"/>
              </v:shape>
            </v:group>
            <v:group style="position:absolute;left:5414;top:318;width:29;height:10" coordorigin="5414,318" coordsize="29,10">
              <v:shape style="position:absolute;left:5414;top:318;width:29;height:10" coordorigin="5414,318" coordsize="29,10" path="m5414,323l5443,323e" filled="false" stroked="true" strokeweight=".580pt" strokecolor="#000000">
                <v:path arrowok="t"/>
              </v:shape>
            </v:group>
            <v:group style="position:absolute;left:5472;top:318;width:29;height:10" coordorigin="5472,318" coordsize="29,10">
              <v:shape style="position:absolute;left:5472;top:318;width:29;height:10" coordorigin="5472,318" coordsize="29,10" path="m5472,323l5501,323e" filled="false" stroked="true" strokeweight=".580pt" strokecolor="#000000">
                <v:path arrowok="t"/>
              </v:shape>
            </v:group>
            <v:group style="position:absolute;left:5530;top:318;width:29;height:10" coordorigin="5530,318" coordsize="29,10">
              <v:shape style="position:absolute;left:5530;top:318;width:29;height:10" coordorigin="5530,318" coordsize="29,10" path="m5530,323l5558,323e" filled="false" stroked="true" strokeweight=".580pt" strokecolor="#000000">
                <v:path arrowok="t"/>
              </v:shape>
            </v:group>
            <v:group style="position:absolute;left:5587;top:318;width:29;height:10" coordorigin="5587,318" coordsize="29,10">
              <v:shape style="position:absolute;left:5587;top:318;width:29;height:10" coordorigin="5587,318" coordsize="29,10" path="m5587,323l5616,323e" filled="false" stroked="true" strokeweight=".580pt" strokecolor="#000000">
                <v:path arrowok="t"/>
              </v:shape>
            </v:group>
            <v:group style="position:absolute;left:5645;top:318;width:29;height:10" coordorigin="5645,318" coordsize="29,10">
              <v:shape style="position:absolute;left:5645;top:318;width:29;height:10" coordorigin="5645,318" coordsize="29,10" path="m5645,323l5674,323e" filled="false" stroked="true" strokeweight=".580pt" strokecolor="#000000">
                <v:path arrowok="t"/>
              </v:shape>
            </v:group>
            <v:group style="position:absolute;left:5702;top:318;width:29;height:10" coordorigin="5702,318" coordsize="29,10">
              <v:shape style="position:absolute;left:5702;top:318;width:29;height:10" coordorigin="5702,318" coordsize="29,10" path="m5702,323l5731,323e" filled="false" stroked="true" strokeweight=".580pt" strokecolor="#000000">
                <v:path arrowok="t"/>
              </v:shape>
            </v:group>
            <v:group style="position:absolute;left:5760;top:318;width:29;height:10" coordorigin="5760,318" coordsize="29,10">
              <v:shape style="position:absolute;left:5760;top:318;width:29;height:10" coordorigin="5760,318" coordsize="29,10" path="m5760,323l5789,323e" filled="false" stroked="true" strokeweight=".580pt" strokecolor="#000000">
                <v:path arrowok="t"/>
              </v:shape>
            </v:group>
            <v:group style="position:absolute;left:5818;top:318;width:29;height:10" coordorigin="5818,318" coordsize="29,10">
              <v:shape style="position:absolute;left:5818;top:318;width:29;height:10" coordorigin="5818,318" coordsize="29,10" path="m5818,323l5846,323e" filled="false" stroked="true" strokeweight=".580pt" strokecolor="#000000">
                <v:path arrowok="t"/>
              </v:shape>
            </v:group>
            <v:group style="position:absolute;left:5875;top:318;width:29;height:10" coordorigin="5875,318" coordsize="29,10">
              <v:shape style="position:absolute;left:5875;top:318;width:29;height:10" coordorigin="5875,318" coordsize="29,10" path="m5875,323l5904,323e" filled="false" stroked="true" strokeweight=".580pt" strokecolor="#000000">
                <v:path arrowok="t"/>
              </v:shape>
            </v:group>
            <v:group style="position:absolute;left:5933;top:318;width:29;height:10" coordorigin="5933,318" coordsize="29,10">
              <v:shape style="position:absolute;left:5933;top:318;width:29;height:10" coordorigin="5933,318" coordsize="29,10" path="m5933,323l5962,323e" filled="false" stroked="true" strokeweight=".580pt" strokecolor="#000000">
                <v:path arrowok="t"/>
              </v:shape>
            </v:group>
            <v:group style="position:absolute;left:5990;top:318;width:29;height:10" coordorigin="5990,318" coordsize="29,10">
              <v:shape style="position:absolute;left:5990;top:318;width:29;height:10" coordorigin="5990,318" coordsize="29,10" path="m5990,323l6019,323e" filled="false" stroked="true" strokeweight=".580pt" strokecolor="#000000">
                <v:path arrowok="t"/>
              </v:shape>
            </v:group>
            <v:group style="position:absolute;left:6048;top:318;width:29;height:10" coordorigin="6048,318" coordsize="29,10">
              <v:shape style="position:absolute;left:6048;top:318;width:29;height:10" coordorigin="6048,318" coordsize="29,10" path="m6048,323l6077,323e" filled="false" stroked="true" strokeweight=".580pt" strokecolor="#000000">
                <v:path arrowok="t"/>
              </v:shape>
            </v:group>
            <v:group style="position:absolute;left:6106;top:318;width:29;height:10" coordorigin="6106,318" coordsize="29,10">
              <v:shape style="position:absolute;left:6106;top:318;width:29;height:10" coordorigin="6106,318" coordsize="29,10" path="m6106,323l6134,323e" filled="false" stroked="true" strokeweight=".580pt" strokecolor="#000000">
                <v:path arrowok="t"/>
              </v:shape>
            </v:group>
            <v:group style="position:absolute;left:6163;top:318;width:29;height:10" coordorigin="6163,318" coordsize="29,10">
              <v:shape style="position:absolute;left:6163;top:318;width:29;height:10" coordorigin="6163,318" coordsize="29,10" path="m6163,323l6192,323e" filled="false" stroked="true" strokeweight=".580pt" strokecolor="#000000">
                <v:path arrowok="t"/>
              </v:shape>
            </v:group>
            <v:group style="position:absolute;left:6221;top:318;width:29;height:10" coordorigin="6221,318" coordsize="29,10">
              <v:shape style="position:absolute;left:6221;top:318;width:29;height:10" coordorigin="6221,318" coordsize="29,10" path="m6221,323l6250,323e" filled="false" stroked="true" strokeweight=".580pt" strokecolor="#000000">
                <v:path arrowok="t"/>
              </v:shape>
            </v:group>
            <v:group style="position:absolute;left:6278;top:318;width:29;height:10" coordorigin="6278,318" coordsize="29,10">
              <v:shape style="position:absolute;left:6278;top:318;width:29;height:10" coordorigin="6278,318" coordsize="29,10" path="m6278,323l6307,323e" filled="false" stroked="true" strokeweight=".580pt" strokecolor="#000000">
                <v:path arrowok="t"/>
              </v:shape>
            </v:group>
            <v:group style="position:absolute;left:6336;top:318;width:29;height:10" coordorigin="6336,318" coordsize="29,10">
              <v:shape style="position:absolute;left:6336;top:318;width:29;height:10" coordorigin="6336,318" coordsize="29,10" path="m6336,323l6365,323e" filled="false" stroked="true" strokeweight=".580pt" strokecolor="#000000">
                <v:path arrowok="t"/>
              </v:shape>
            </v:group>
            <v:group style="position:absolute;left:6394;top:318;width:29;height:10" coordorigin="6394,318" coordsize="29,10">
              <v:shape style="position:absolute;left:6394;top:318;width:29;height:10" coordorigin="6394,318" coordsize="29,10" path="m6394,323l6422,323e" filled="false" stroked="true" strokeweight=".580pt" strokecolor="#000000">
                <v:path arrowok="t"/>
              </v:shape>
            </v:group>
            <v:group style="position:absolute;left:6451;top:318;width:29;height:10" coordorigin="6451,318" coordsize="29,10">
              <v:shape style="position:absolute;left:6451;top:318;width:29;height:10" coordorigin="6451,318" coordsize="29,10" path="m6451,323l6480,323e" filled="false" stroked="true" strokeweight=".580pt" strokecolor="#000000">
                <v:path arrowok="t"/>
              </v:shape>
            </v:group>
            <v:group style="position:absolute;left:6509;top:318;width:29;height:10" coordorigin="6509,318" coordsize="29,10">
              <v:shape style="position:absolute;left:6509;top:318;width:29;height:10" coordorigin="6509,318" coordsize="29,10" path="m6509,323l6538,323e" filled="false" stroked="true" strokeweight=".580pt" strokecolor="#000000">
                <v:path arrowok="t"/>
              </v:shape>
            </v:group>
            <v:group style="position:absolute;left:6566;top:318;width:29;height:10" coordorigin="6566,318" coordsize="29,10">
              <v:shape style="position:absolute;left:6566;top:318;width:29;height:10" coordorigin="6566,318" coordsize="29,10" path="m6566,323l6595,323e" filled="false" stroked="true" strokeweight=".580pt" strokecolor="#000000">
                <v:path arrowok="t"/>
              </v:shape>
            </v:group>
            <v:group style="position:absolute;left:6624;top:318;width:29;height:10" coordorigin="6624,318" coordsize="29,10">
              <v:shape style="position:absolute;left:6624;top:318;width:29;height:10" coordorigin="6624,318" coordsize="29,10" path="m6624,323l6653,323e" filled="false" stroked="true" strokeweight=".580pt" strokecolor="#000000">
                <v:path arrowok="t"/>
              </v:shape>
            </v:group>
            <v:group style="position:absolute;left:6682;top:318;width:29;height:10" coordorigin="6682,318" coordsize="29,10">
              <v:shape style="position:absolute;left:6682;top:318;width:29;height:10" coordorigin="6682,318" coordsize="29,10" path="m6682,323l6710,323e" filled="false" stroked="true" strokeweight=".580pt" strokecolor="#000000">
                <v:path arrowok="t"/>
              </v:shape>
            </v:group>
            <v:group style="position:absolute;left:6739;top:318;width:29;height:10" coordorigin="6739,318" coordsize="29,10">
              <v:shape style="position:absolute;left:6739;top:318;width:29;height:10" coordorigin="6739,318" coordsize="29,10" path="m6739,323l6768,323e" filled="false" stroked="true" strokeweight=".580pt" strokecolor="#000000">
                <v:path arrowok="t"/>
              </v:shape>
            </v:group>
            <v:group style="position:absolute;left:6797;top:318;width:29;height:10" coordorigin="6797,318" coordsize="29,10">
              <v:shape style="position:absolute;left:6797;top:318;width:29;height:10" coordorigin="6797,318" coordsize="29,10" path="m6797,323l6826,323e" filled="false" stroked="true" strokeweight=".580pt" strokecolor="#000000">
                <v:path arrowok="t"/>
              </v:shape>
            </v:group>
            <v:group style="position:absolute;left:6854;top:318;width:29;height:10" coordorigin="6854,318" coordsize="29,10">
              <v:shape style="position:absolute;left:6854;top:318;width:29;height:10" coordorigin="6854,318" coordsize="29,10" path="m6854,323l6883,323e" filled="false" stroked="true" strokeweight=".580pt" strokecolor="#000000">
                <v:path arrowok="t"/>
              </v:shape>
            </v:group>
            <v:group style="position:absolute;left:6912;top:318;width:29;height:10" coordorigin="6912,318" coordsize="29,10">
              <v:shape style="position:absolute;left:6912;top:318;width:29;height:10" coordorigin="6912,318" coordsize="29,10" path="m6912,323l6941,323e" filled="false" stroked="true" strokeweight=".580pt" strokecolor="#000000">
                <v:path arrowok="t"/>
              </v:shape>
            </v:group>
            <v:group style="position:absolute;left:6970;top:318;width:29;height:10" coordorigin="6970,318" coordsize="29,10">
              <v:shape style="position:absolute;left:6970;top:318;width:29;height:10" coordorigin="6970,318" coordsize="29,10" path="m6970,323l6998,323e" filled="false" stroked="true" strokeweight=".580pt" strokecolor="#000000">
                <v:path arrowok="t"/>
              </v:shape>
            </v:group>
            <v:group style="position:absolute;left:7027;top:318;width:29;height:10" coordorigin="7027,318" coordsize="29,10">
              <v:shape style="position:absolute;left:7027;top:318;width:29;height:10" coordorigin="7027,318" coordsize="29,10" path="m7027,323l7056,323e" filled="false" stroked="true" strokeweight=".580pt" strokecolor="#000000">
                <v:path arrowok="t"/>
              </v:shape>
            </v:group>
            <v:group style="position:absolute;left:7085;top:318;width:29;height:10" coordorigin="7085,318" coordsize="29,10">
              <v:shape style="position:absolute;left:7085;top:318;width:29;height:10" coordorigin="7085,318" coordsize="29,10" path="m7085,323l7114,323e" filled="false" stroked="true" strokeweight=".580pt" strokecolor="#000000">
                <v:path arrowok="t"/>
              </v:shape>
            </v:group>
            <v:group style="position:absolute;left:7142;top:318;width:29;height:10" coordorigin="7142,318" coordsize="29,10">
              <v:shape style="position:absolute;left:7142;top:318;width:29;height:10" coordorigin="7142,318" coordsize="29,10" path="m7142,323l7171,323e" filled="false" stroked="true" strokeweight=".580pt" strokecolor="#000000">
                <v:path arrowok="t"/>
              </v:shape>
            </v:group>
            <v:group style="position:absolute;left:7200;top:318;width:29;height:10" coordorigin="7200,318" coordsize="29,10">
              <v:shape style="position:absolute;left:7200;top:318;width:29;height:10" coordorigin="7200,318" coordsize="29,10" path="m7200,323l7229,323e" filled="false" stroked="true" strokeweight=".580pt" strokecolor="#000000">
                <v:path arrowok="t"/>
              </v:shape>
            </v:group>
            <v:group style="position:absolute;left:7258;top:318;width:29;height:10" coordorigin="7258,318" coordsize="29,10">
              <v:shape style="position:absolute;left:7258;top:318;width:29;height:10" coordorigin="7258,318" coordsize="29,10" path="m7258,323l7286,323e" filled="false" stroked="true" strokeweight=".580pt" strokecolor="#000000">
                <v:path arrowok="t"/>
              </v:shape>
            </v:group>
            <v:group style="position:absolute;left:7315;top:318;width:29;height:10" coordorigin="7315,318" coordsize="29,10">
              <v:shape style="position:absolute;left:7315;top:318;width:29;height:10" coordorigin="7315,318" coordsize="29,10" path="m7315,323l7344,323e" filled="false" stroked="true" strokeweight=".580pt" strokecolor="#000000">
                <v:path arrowok="t"/>
              </v:shape>
            </v:group>
            <v:group style="position:absolute;left:7373;top:318;width:29;height:10" coordorigin="7373,318" coordsize="29,10">
              <v:shape style="position:absolute;left:7373;top:318;width:29;height:10" coordorigin="7373,318" coordsize="29,10" path="m7373,323l7402,323e" filled="false" stroked="true" strokeweight=".580pt" strokecolor="#000000">
                <v:path arrowok="t"/>
              </v:shape>
            </v:group>
            <v:group style="position:absolute;left:7430;top:318;width:29;height:10" coordorigin="7430,318" coordsize="29,10">
              <v:shape style="position:absolute;left:7430;top:318;width:29;height:10" coordorigin="7430,318" coordsize="29,10" path="m7430,323l7459,323e" filled="false" stroked="true" strokeweight=".580pt" strokecolor="#000000">
                <v:path arrowok="t"/>
              </v:shape>
            </v:group>
            <v:group style="position:absolute;left:7488;top:318;width:29;height:10" coordorigin="7488,318" coordsize="29,10">
              <v:shape style="position:absolute;left:7488;top:318;width:29;height:10" coordorigin="7488,318" coordsize="29,10" path="m7488,323l7517,323e" filled="false" stroked="true" strokeweight=".580pt" strokecolor="#000000">
                <v:path arrowok="t"/>
              </v:shape>
            </v:group>
            <v:group style="position:absolute;left:7546;top:318;width:29;height:10" coordorigin="7546,318" coordsize="29,10">
              <v:shape style="position:absolute;left:7546;top:318;width:29;height:10" coordorigin="7546,318" coordsize="29,10" path="m7546,323l7574,323e" filled="false" stroked="true" strokeweight=".580pt" strokecolor="#000000">
                <v:path arrowok="t"/>
              </v:shape>
            </v:group>
            <v:group style="position:absolute;left:7603;top:318;width:29;height:10" coordorigin="7603,318" coordsize="29,10">
              <v:shape style="position:absolute;left:7603;top:318;width:29;height:10" coordorigin="7603,318" coordsize="29,10" path="m7603,323l7632,323e" filled="false" stroked="true" strokeweight=".580pt" strokecolor="#000000">
                <v:path arrowok="t"/>
              </v:shape>
            </v:group>
            <v:group style="position:absolute;left:7661;top:318;width:29;height:10" coordorigin="7661,318" coordsize="29,10">
              <v:shape style="position:absolute;left:7661;top:318;width:29;height:10" coordorigin="7661,318" coordsize="29,10" path="m7661,323l7690,323e" filled="false" stroked="true" strokeweight=".580pt" strokecolor="#000000">
                <v:path arrowok="t"/>
              </v:shape>
            </v:group>
            <v:group style="position:absolute;left:7718;top:318;width:29;height:10" coordorigin="7718,318" coordsize="29,10">
              <v:shape style="position:absolute;left:7718;top:318;width:29;height:10" coordorigin="7718,318" coordsize="29,10" path="m7718,323l7747,323e" filled="false" stroked="true" strokeweight=".580pt" strokecolor="#000000">
                <v:path arrowok="t"/>
              </v:shape>
            </v:group>
            <v:group style="position:absolute;left:7776;top:318;width:29;height:10" coordorigin="7776,318" coordsize="29,10">
              <v:shape style="position:absolute;left:7776;top:318;width:29;height:10" coordorigin="7776,318" coordsize="29,10" path="m7776,323l7805,323e" filled="false" stroked="true" strokeweight=".580pt" strokecolor="#000000">
                <v:path arrowok="t"/>
              </v:shape>
            </v:group>
            <v:group style="position:absolute;left:7834;top:318;width:29;height:10" coordorigin="7834,318" coordsize="29,10">
              <v:shape style="position:absolute;left:7834;top:318;width:29;height:10" coordorigin="7834,318" coordsize="29,10" path="m7834,323l7862,323e" filled="false" stroked="true" strokeweight=".580pt" strokecolor="#000000">
                <v:path arrowok="t"/>
              </v:shape>
            </v:group>
            <v:group style="position:absolute;left:7891;top:318;width:29;height:10" coordorigin="7891,318" coordsize="29,10">
              <v:shape style="position:absolute;left:7891;top:318;width:29;height:10" coordorigin="7891,318" coordsize="29,10" path="m7891,323l7920,323e" filled="false" stroked="true" strokeweight=".580pt" strokecolor="#000000">
                <v:path arrowok="t"/>
              </v:shape>
            </v:group>
            <v:group style="position:absolute;left:7949;top:318;width:29;height:10" coordorigin="7949,318" coordsize="29,10">
              <v:shape style="position:absolute;left:7949;top:318;width:29;height:10" coordorigin="7949,318" coordsize="29,10" path="m7949,323l7978,323e" filled="false" stroked="true" strokeweight=".580pt" strokecolor="#000000">
                <v:path arrowok="t"/>
              </v:shape>
            </v:group>
            <v:group style="position:absolute;left:8006;top:318;width:29;height:10" coordorigin="8006,318" coordsize="29,10">
              <v:shape style="position:absolute;left:8006;top:318;width:29;height:10" coordorigin="8006,318" coordsize="29,10" path="m8006,323l8035,323e" filled="false" stroked="true" strokeweight=".580pt" strokecolor="#000000">
                <v:path arrowok="t"/>
              </v:shape>
            </v:group>
            <v:group style="position:absolute;left:8064;top:318;width:29;height:10" coordorigin="8064,318" coordsize="29,10">
              <v:shape style="position:absolute;left:8064;top:318;width:29;height:10" coordorigin="8064,318" coordsize="29,10" path="m8064,323l8093,323e" filled="false" stroked="true" strokeweight=".580pt" strokecolor="#000000">
                <v:path arrowok="t"/>
              </v:shape>
            </v:group>
            <v:group style="position:absolute;left:8122;top:318;width:29;height:10" coordorigin="8122,318" coordsize="29,10">
              <v:shape style="position:absolute;left:8122;top:318;width:29;height:10" coordorigin="8122,318" coordsize="29,10" path="m8122,323l8150,323e" filled="false" stroked="true" strokeweight=".580pt" strokecolor="#000000">
                <v:path arrowok="t"/>
              </v:shape>
            </v:group>
            <v:group style="position:absolute;left:8179;top:318;width:29;height:10" coordorigin="8179,318" coordsize="29,10">
              <v:shape style="position:absolute;left:8179;top:318;width:29;height:10" coordorigin="8179,318" coordsize="29,10" path="m8179,323l8208,323e" filled="false" stroked="true" strokeweight=".580pt" strokecolor="#000000">
                <v:path arrowok="t"/>
              </v:shape>
            </v:group>
            <v:group style="position:absolute;left:8237;top:318;width:29;height:10" coordorigin="8237,318" coordsize="29,10">
              <v:shape style="position:absolute;left:8237;top:318;width:29;height:10" coordorigin="8237,318" coordsize="29,10" path="m8237,323l8266,323e" filled="false" stroked="true" strokeweight=".580pt" strokecolor="#000000">
                <v:path arrowok="t"/>
              </v:shape>
            </v:group>
            <v:group style="position:absolute;left:8294;top:318;width:29;height:10" coordorigin="8294,318" coordsize="29,10">
              <v:shape style="position:absolute;left:8294;top:318;width:29;height:10" coordorigin="8294,318" coordsize="29,10" path="m8294,323l8323,323e" filled="false" stroked="true" strokeweight=".580pt" strokecolor="#000000">
                <v:path arrowok="t"/>
              </v:shape>
            </v:group>
            <v:group style="position:absolute;left:8352;top:318;width:29;height:10" coordorigin="8352,318" coordsize="29,10">
              <v:shape style="position:absolute;left:8352;top:318;width:29;height:10" coordorigin="8352,318" coordsize="29,10" path="m8352,323l8381,323e" filled="false" stroked="true" strokeweight=".580pt" strokecolor="#000000">
                <v:path arrowok="t"/>
              </v:shape>
            </v:group>
            <v:group style="position:absolute;left:8410;top:318;width:29;height:10" coordorigin="8410,318" coordsize="29,10">
              <v:shape style="position:absolute;left:8410;top:318;width:29;height:10" coordorigin="8410,318" coordsize="29,10" path="m8410,323l8438,323e" filled="false" stroked="true" strokeweight=".580pt" strokecolor="#000000">
                <v:path arrowok="t"/>
              </v:shape>
            </v:group>
            <v:group style="position:absolute;left:8467;top:318;width:29;height:10" coordorigin="8467,318" coordsize="29,10">
              <v:shape style="position:absolute;left:8467;top:318;width:29;height:10" coordorigin="8467,318" coordsize="29,10" path="m8467,323l8496,323e" filled="false" stroked="true" strokeweight=".580pt" strokecolor="#000000">
                <v:path arrowok="t"/>
              </v:shape>
            </v:group>
            <v:group style="position:absolute;left:8525;top:318;width:29;height:10" coordorigin="8525,318" coordsize="29,10">
              <v:shape style="position:absolute;left:8525;top:318;width:29;height:10" coordorigin="8525,318" coordsize="29,10" path="m8525,323l8554,323e" filled="false" stroked="true" strokeweight=".580pt" strokecolor="#000000">
                <v:path arrowok="t"/>
              </v:shape>
            </v:group>
            <v:group style="position:absolute;left:8582;top:318;width:29;height:10" coordorigin="8582,318" coordsize="29,10">
              <v:shape style="position:absolute;left:8582;top:318;width:29;height:10" coordorigin="8582,318" coordsize="29,10" path="m8582,323l8611,323e" filled="false" stroked="true" strokeweight=".580pt" strokecolor="#000000">
                <v:path arrowok="t"/>
              </v:shape>
            </v:group>
            <v:group style="position:absolute;left:8640;top:318;width:29;height:10" coordorigin="8640,318" coordsize="29,10">
              <v:shape style="position:absolute;left:8640;top:318;width:29;height:10" coordorigin="8640,318" coordsize="29,10" path="m8640,323l8669,323e" filled="false" stroked="true" strokeweight=".580pt" strokecolor="#000000">
                <v:path arrowok="t"/>
              </v:shape>
            </v:group>
            <v:group style="position:absolute;left:8698;top:318;width:29;height:10" coordorigin="8698,318" coordsize="29,10">
              <v:shape style="position:absolute;left:8698;top:318;width:29;height:10" coordorigin="8698,318" coordsize="29,10" path="m8698,323l8726,323e" filled="false" stroked="true" strokeweight=".580pt" strokecolor="#000000">
                <v:path arrowok="t"/>
              </v:shape>
            </v:group>
            <v:group style="position:absolute;left:8755;top:318;width:29;height:10" coordorigin="8755,318" coordsize="29,10">
              <v:shape style="position:absolute;left:8755;top:318;width:29;height:10" coordorigin="8755,318" coordsize="29,10" path="m8755,323l8784,323e" filled="false" stroked="true" strokeweight=".580pt" strokecolor="#000000">
                <v:path arrowok="t"/>
              </v:shape>
            </v:group>
            <v:group style="position:absolute;left:8813;top:318;width:29;height:10" coordorigin="8813,318" coordsize="29,10">
              <v:shape style="position:absolute;left:8813;top:318;width:29;height:10" coordorigin="8813,318" coordsize="29,10" path="m8813,323l8842,323e" filled="false" stroked="true" strokeweight=".580pt" strokecolor="#000000">
                <v:path arrowok="t"/>
              </v:shape>
            </v:group>
            <v:group style="position:absolute;left:8870;top:318;width:29;height:10" coordorigin="8870,318" coordsize="29,10">
              <v:shape style="position:absolute;left:8870;top:318;width:29;height:10" coordorigin="8870,318" coordsize="29,10" path="m8870,323l8899,323e" filled="false" stroked="true" strokeweight=".580pt" strokecolor="#000000">
                <v:path arrowok="t"/>
              </v:shape>
            </v:group>
            <v:group style="position:absolute;left:8928;top:318;width:29;height:10" coordorigin="8928,318" coordsize="29,10">
              <v:shape style="position:absolute;left:8928;top:318;width:29;height:10" coordorigin="8928,318" coordsize="29,10" path="m8928,323l8957,323e" filled="false" stroked="true" strokeweight=".580pt" strokecolor="#000000">
                <v:path arrowok="t"/>
              </v:shape>
            </v:group>
            <v:group style="position:absolute;left:8986;top:318;width:29;height:10" coordorigin="8986,318" coordsize="29,10">
              <v:shape style="position:absolute;left:8986;top:318;width:29;height:10" coordorigin="8986,318" coordsize="29,10" path="m8986,323l9014,323e" filled="false" stroked="true" strokeweight=".580pt" strokecolor="#000000">
                <v:path arrowok="t"/>
              </v:shape>
            </v:group>
            <v:group style="position:absolute;left:9043;top:318;width:29;height:10" coordorigin="9043,318" coordsize="29,10">
              <v:shape style="position:absolute;left:9043;top:318;width:29;height:10" coordorigin="9043,318" coordsize="29,10" path="m9043,323l9072,323e" filled="false" stroked="true" strokeweight=".580pt" strokecolor="#000000">
                <v:path arrowok="t"/>
              </v:shape>
            </v:group>
            <v:group style="position:absolute;left:9101;top:318;width:29;height:10" coordorigin="9101,318" coordsize="29,10">
              <v:shape style="position:absolute;left:9101;top:318;width:29;height:10" coordorigin="9101,318" coordsize="29,10" path="m9101,323l9130,323e" filled="false" stroked="true" strokeweight=".580pt" strokecolor="#000000">
                <v:path arrowok="t"/>
              </v:shape>
            </v:group>
            <v:group style="position:absolute;left:9158;top:318;width:29;height:10" coordorigin="9158,318" coordsize="29,10">
              <v:shape style="position:absolute;left:9158;top:318;width:29;height:10" coordorigin="9158,318" coordsize="29,10" path="m9158,323l9187,323e" filled="false" stroked="true" strokeweight=".580pt" strokecolor="#000000">
                <v:path arrowok="t"/>
              </v:shape>
            </v:group>
            <v:group style="position:absolute;left:9216;top:318;width:29;height:10" coordorigin="9216,318" coordsize="29,10">
              <v:shape style="position:absolute;left:9216;top:318;width:29;height:10" coordorigin="9216,318" coordsize="29,10" path="m9216,323l9245,323e" filled="false" stroked="true" strokeweight=".580pt" strokecolor="#000000">
                <v:path arrowok="t"/>
              </v:shape>
            </v:group>
            <v:group style="position:absolute;left:9274;top:318;width:29;height:10" coordorigin="9274,318" coordsize="29,10">
              <v:shape style="position:absolute;left:9274;top:318;width:29;height:10" coordorigin="9274,318" coordsize="29,10" path="m9274,323l9302,323e" filled="false" stroked="true" strokeweight=".580pt" strokecolor="#000000">
                <v:path arrowok="t"/>
              </v:shape>
            </v:group>
            <v:group style="position:absolute;left:9331;top:318;width:29;height:10" coordorigin="9331,318" coordsize="29,10">
              <v:shape style="position:absolute;left:9331;top:318;width:29;height:10" coordorigin="9331,318" coordsize="29,10" path="m9331,323l9360,323e" filled="false" stroked="true" strokeweight=".580pt" strokecolor="#000000">
                <v:path arrowok="t"/>
              </v:shape>
            </v:group>
            <v:group style="position:absolute;left:9389;top:318;width:29;height:10" coordorigin="9389,318" coordsize="29,10">
              <v:shape style="position:absolute;left:9389;top:318;width:29;height:10" coordorigin="9389,318" coordsize="29,10" path="m9389,323l9418,323e" filled="false" stroked="true" strokeweight=".580pt" strokecolor="#000000">
                <v:path arrowok="t"/>
              </v:shape>
            </v:group>
            <v:group style="position:absolute;left:9446;top:318;width:29;height:10" coordorigin="9446,318" coordsize="29,10">
              <v:shape style="position:absolute;left:9446;top:318;width:29;height:10" coordorigin="9446,318" coordsize="29,10" path="m9446,323l9475,323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ชื่อ</w:t>
      </w:r>
      <w:r>
        <w:rPr>
          <w:rFonts w:ascii="TH Sarabun New" w:cs="TH Sarabun New"/>
          <w:spacing w:val="-1"/>
        </w:rPr>
        <w:t>-</w:t>
      </w:r>
      <w:r>
        <w:rPr>
          <w:spacing w:val="-1"/>
        </w:rPr>
        <w:t>นามสก</w:t>
      </w:r>
      <w:r>
        <w:rPr/>
        <w:t>ุ</w:t>
      </w:r>
      <w:r>
        <w:rPr>
          <w:spacing w:val="-1"/>
        </w:rPr>
        <w:t>ล</w:t>
      </w:r>
      <w:r>
        <w:rPr>
          <w:spacing w:val="1"/>
        </w:rPr>
        <w:t> </w:t>
      </w:r>
      <w:r>
        <w:rPr>
          <w:spacing w:val="-1"/>
        </w:rPr>
        <w:t>(ภาษาไทย)</w:t>
      </w:r>
      <w:r>
        <w:rPr/>
        <w:t> </w:t>
      </w:r>
      <w:r>
        <w:rPr>
          <w:spacing w:val="-1"/>
        </w:rPr>
        <w:t>(นาย/นาง/นางสาว)</w:t>
        <w:tab/>
        <w:t>(กร</w:t>
      </w:r>
      <w:r>
        <w:rPr/>
        <w:t>ุ</w:t>
      </w:r>
      <w:r>
        <w:rPr>
          <w:spacing w:val="-1"/>
        </w:rPr>
        <w:t>ณาเข</w:t>
      </w:r>
      <w:r>
        <w:rPr/>
        <w:t>ี</w:t>
      </w:r>
      <w:r>
        <w:rPr>
          <w:spacing w:val="-1"/>
        </w:rPr>
        <w:t>ยนต</w:t>
      </w:r>
      <w:r>
        <w:rPr/>
        <w:t>ั</w:t>
      </w:r>
      <w:r>
        <w:rPr>
          <w:spacing w:val="-1"/>
        </w:rPr>
        <w:t>วบรรจง)</w:t>
      </w:r>
    </w:p>
    <w:p>
      <w:pPr>
        <w:pStyle w:val="BodyText"/>
        <w:tabs>
          <w:tab w:pos="2802" w:val="left" w:leader="none"/>
          <w:tab w:pos="3868" w:val="left" w:leader="none"/>
          <w:tab w:pos="6330" w:val="left" w:leader="none"/>
          <w:tab w:pos="8327" w:val="left" w:leader="none"/>
          <w:tab w:pos="8937" w:val="left" w:leader="none"/>
        </w:tabs>
        <w:spacing w:line="308" w:lineRule="auto" w:before="121"/>
        <w:ind w:right="288"/>
        <w:jc w:val="left"/>
        <w:rPr>
          <w:rFonts w:ascii="TH Sarabun New" w:hAnsi="TH Sarabun New" w:cs="TH Sarabun New" w:eastAsia="TH Sarabun New"/>
        </w:rPr>
      </w:pPr>
      <w:r>
        <w:rPr/>
        <w:pict>
          <v:group style="position:absolute;margin-left:233.949997pt;margin-top:20.22401pt;width:240.1pt;height:1.1pt;mso-position-horizontal-relative:page;mso-position-vertical-relative:paragraph;z-index:-27280" coordorigin="4679,404" coordsize="4802,22">
            <v:group style="position:absolute;left:4685;top:410;width:10;height:10" coordorigin="4685,410" coordsize="10,10">
              <v:shape style="position:absolute;left:4685;top:410;width:10;height:10" coordorigin="4685,410" coordsize="10,10" path="m4685,415l4694,415e" filled="false" stroked="true" strokeweight=".580pt" strokecolor="#000000">
                <v:path arrowok="t"/>
              </v:shape>
            </v:group>
            <v:group style="position:absolute;left:4723;top:410;width:29;height:10" coordorigin="4723,410" coordsize="29,10">
              <v:shape style="position:absolute;left:4723;top:410;width:29;height:10" coordorigin="4723,410" coordsize="29,10" path="m4723,415l4752,415e" filled="false" stroked="true" strokeweight=".580pt" strokecolor="#000000">
                <v:path arrowok="t"/>
              </v:shape>
            </v:group>
            <v:group style="position:absolute;left:4781;top:410;width:29;height:10" coordorigin="4781,410" coordsize="29,10">
              <v:shape style="position:absolute;left:4781;top:410;width:29;height:10" coordorigin="4781,410" coordsize="29,10" path="m4781,415l4810,415e" filled="false" stroked="true" strokeweight=".580pt" strokecolor="#000000">
                <v:path arrowok="t"/>
              </v:shape>
            </v:group>
            <v:group style="position:absolute;left:4838;top:410;width:29;height:10" coordorigin="4838,410" coordsize="29,10">
              <v:shape style="position:absolute;left:4838;top:410;width:29;height:10" coordorigin="4838,410" coordsize="29,10" path="m4838,415l4867,415e" filled="false" stroked="true" strokeweight=".580pt" strokecolor="#000000">
                <v:path arrowok="t"/>
              </v:shape>
            </v:group>
            <v:group style="position:absolute;left:4896;top:410;width:29;height:10" coordorigin="4896,410" coordsize="29,10">
              <v:shape style="position:absolute;left:4896;top:410;width:29;height:10" coordorigin="4896,410" coordsize="29,10" path="m4896,415l4925,415e" filled="false" stroked="true" strokeweight=".580pt" strokecolor="#000000">
                <v:path arrowok="t"/>
              </v:shape>
            </v:group>
            <v:group style="position:absolute;left:4954;top:410;width:29;height:10" coordorigin="4954,410" coordsize="29,10">
              <v:shape style="position:absolute;left:4954;top:410;width:29;height:10" coordorigin="4954,410" coordsize="29,10" path="m4954,415l4982,415e" filled="false" stroked="true" strokeweight=".580pt" strokecolor="#000000">
                <v:path arrowok="t"/>
              </v:shape>
            </v:group>
            <v:group style="position:absolute;left:5011;top:410;width:29;height:10" coordorigin="5011,410" coordsize="29,10">
              <v:shape style="position:absolute;left:5011;top:410;width:29;height:10" coordorigin="5011,410" coordsize="29,10" path="m5011,415l5040,415e" filled="false" stroked="true" strokeweight=".580pt" strokecolor="#000000">
                <v:path arrowok="t"/>
              </v:shape>
            </v:group>
            <v:group style="position:absolute;left:5069;top:410;width:29;height:10" coordorigin="5069,410" coordsize="29,10">
              <v:shape style="position:absolute;left:5069;top:410;width:29;height:10" coordorigin="5069,410" coordsize="29,10" path="m5069,415l5098,415e" filled="false" stroked="true" strokeweight=".580pt" strokecolor="#000000">
                <v:path arrowok="t"/>
              </v:shape>
            </v:group>
            <v:group style="position:absolute;left:5126;top:410;width:29;height:10" coordorigin="5126,410" coordsize="29,10">
              <v:shape style="position:absolute;left:5126;top:410;width:29;height:10" coordorigin="5126,410" coordsize="29,10" path="m5126,415l5155,415e" filled="false" stroked="true" strokeweight=".580pt" strokecolor="#000000">
                <v:path arrowok="t"/>
              </v:shape>
            </v:group>
            <v:group style="position:absolute;left:5184;top:410;width:29;height:10" coordorigin="5184,410" coordsize="29,10">
              <v:shape style="position:absolute;left:5184;top:410;width:29;height:10" coordorigin="5184,410" coordsize="29,10" path="m5184,415l5213,415e" filled="false" stroked="true" strokeweight=".580pt" strokecolor="#000000">
                <v:path arrowok="t"/>
              </v:shape>
            </v:group>
            <v:group style="position:absolute;left:5242;top:410;width:29;height:10" coordorigin="5242,410" coordsize="29,10">
              <v:shape style="position:absolute;left:5242;top:410;width:29;height:10" coordorigin="5242,410" coordsize="29,10" path="m5242,415l5270,415e" filled="false" stroked="true" strokeweight=".580pt" strokecolor="#000000">
                <v:path arrowok="t"/>
              </v:shape>
            </v:group>
            <v:group style="position:absolute;left:5299;top:410;width:29;height:10" coordorigin="5299,410" coordsize="29,10">
              <v:shape style="position:absolute;left:5299;top:410;width:29;height:10" coordorigin="5299,410" coordsize="29,10" path="m5299,415l5328,415e" filled="false" stroked="true" strokeweight=".580pt" strokecolor="#000000">
                <v:path arrowok="t"/>
              </v:shape>
            </v:group>
            <v:group style="position:absolute;left:5357;top:410;width:29;height:10" coordorigin="5357,410" coordsize="29,10">
              <v:shape style="position:absolute;left:5357;top:410;width:29;height:10" coordorigin="5357,410" coordsize="29,10" path="m5357,415l5386,415e" filled="false" stroked="true" strokeweight=".580pt" strokecolor="#000000">
                <v:path arrowok="t"/>
              </v:shape>
            </v:group>
            <v:group style="position:absolute;left:5414;top:410;width:29;height:10" coordorigin="5414,410" coordsize="29,10">
              <v:shape style="position:absolute;left:5414;top:410;width:29;height:10" coordorigin="5414,410" coordsize="29,10" path="m5414,415l5443,415e" filled="false" stroked="true" strokeweight=".580pt" strokecolor="#000000">
                <v:path arrowok="t"/>
              </v:shape>
            </v:group>
            <v:group style="position:absolute;left:5472;top:410;width:29;height:10" coordorigin="5472,410" coordsize="29,10">
              <v:shape style="position:absolute;left:5472;top:410;width:29;height:10" coordorigin="5472,410" coordsize="29,10" path="m5472,415l5501,415e" filled="false" stroked="true" strokeweight=".580pt" strokecolor="#000000">
                <v:path arrowok="t"/>
              </v:shape>
            </v:group>
            <v:group style="position:absolute;left:5530;top:410;width:29;height:10" coordorigin="5530,410" coordsize="29,10">
              <v:shape style="position:absolute;left:5530;top:410;width:29;height:10" coordorigin="5530,410" coordsize="29,10" path="m5530,415l5558,415e" filled="false" stroked="true" strokeweight=".580pt" strokecolor="#000000">
                <v:path arrowok="t"/>
              </v:shape>
            </v:group>
            <v:group style="position:absolute;left:5587;top:410;width:29;height:10" coordorigin="5587,410" coordsize="29,10">
              <v:shape style="position:absolute;left:5587;top:410;width:29;height:10" coordorigin="5587,410" coordsize="29,10" path="m5587,415l5616,415e" filled="false" stroked="true" strokeweight=".580pt" strokecolor="#000000">
                <v:path arrowok="t"/>
              </v:shape>
            </v:group>
            <v:group style="position:absolute;left:5645;top:410;width:29;height:10" coordorigin="5645,410" coordsize="29,10">
              <v:shape style="position:absolute;left:5645;top:410;width:29;height:10" coordorigin="5645,410" coordsize="29,10" path="m5645,415l5674,415e" filled="false" stroked="true" strokeweight=".580pt" strokecolor="#000000">
                <v:path arrowok="t"/>
              </v:shape>
            </v:group>
            <v:group style="position:absolute;left:5702;top:410;width:29;height:10" coordorigin="5702,410" coordsize="29,10">
              <v:shape style="position:absolute;left:5702;top:410;width:29;height:10" coordorigin="5702,410" coordsize="29,10" path="m5702,415l5731,415e" filled="false" stroked="true" strokeweight=".580pt" strokecolor="#000000">
                <v:path arrowok="t"/>
              </v:shape>
            </v:group>
            <v:group style="position:absolute;left:5760;top:410;width:29;height:10" coordorigin="5760,410" coordsize="29,10">
              <v:shape style="position:absolute;left:5760;top:410;width:29;height:10" coordorigin="5760,410" coordsize="29,10" path="m5760,415l5789,415e" filled="false" stroked="true" strokeweight=".580pt" strokecolor="#000000">
                <v:path arrowok="t"/>
              </v:shape>
            </v:group>
            <v:group style="position:absolute;left:5818;top:410;width:29;height:10" coordorigin="5818,410" coordsize="29,10">
              <v:shape style="position:absolute;left:5818;top:410;width:29;height:10" coordorigin="5818,410" coordsize="29,10" path="m5818,415l5846,415e" filled="false" stroked="true" strokeweight=".580pt" strokecolor="#000000">
                <v:path arrowok="t"/>
              </v:shape>
            </v:group>
            <v:group style="position:absolute;left:5875;top:410;width:29;height:10" coordorigin="5875,410" coordsize="29,10">
              <v:shape style="position:absolute;left:5875;top:410;width:29;height:10" coordorigin="5875,410" coordsize="29,10" path="m5875,415l5904,415e" filled="false" stroked="true" strokeweight=".580pt" strokecolor="#000000">
                <v:path arrowok="t"/>
              </v:shape>
            </v:group>
            <v:group style="position:absolute;left:5933;top:410;width:29;height:10" coordorigin="5933,410" coordsize="29,10">
              <v:shape style="position:absolute;left:5933;top:410;width:29;height:10" coordorigin="5933,410" coordsize="29,10" path="m5933,415l5962,415e" filled="false" stroked="true" strokeweight=".580pt" strokecolor="#000000">
                <v:path arrowok="t"/>
              </v:shape>
            </v:group>
            <v:group style="position:absolute;left:5990;top:410;width:29;height:10" coordorigin="5990,410" coordsize="29,10">
              <v:shape style="position:absolute;left:5990;top:410;width:29;height:10" coordorigin="5990,410" coordsize="29,10" path="m5990,415l6019,415e" filled="false" stroked="true" strokeweight=".580pt" strokecolor="#000000">
                <v:path arrowok="t"/>
              </v:shape>
            </v:group>
            <v:group style="position:absolute;left:6048;top:410;width:29;height:10" coordorigin="6048,410" coordsize="29,10">
              <v:shape style="position:absolute;left:6048;top:410;width:29;height:10" coordorigin="6048,410" coordsize="29,10" path="m6048,415l6077,415e" filled="false" stroked="true" strokeweight=".580pt" strokecolor="#000000">
                <v:path arrowok="t"/>
              </v:shape>
            </v:group>
            <v:group style="position:absolute;left:6106;top:410;width:29;height:10" coordorigin="6106,410" coordsize="29,10">
              <v:shape style="position:absolute;left:6106;top:410;width:29;height:10" coordorigin="6106,410" coordsize="29,10" path="m6106,415l6134,415e" filled="false" stroked="true" strokeweight=".580pt" strokecolor="#000000">
                <v:path arrowok="t"/>
              </v:shape>
            </v:group>
            <v:group style="position:absolute;left:6163;top:410;width:29;height:10" coordorigin="6163,410" coordsize="29,10">
              <v:shape style="position:absolute;left:6163;top:410;width:29;height:10" coordorigin="6163,410" coordsize="29,10" path="m6163,415l6192,415e" filled="false" stroked="true" strokeweight=".580pt" strokecolor="#000000">
                <v:path arrowok="t"/>
              </v:shape>
            </v:group>
            <v:group style="position:absolute;left:6221;top:410;width:29;height:10" coordorigin="6221,410" coordsize="29,10">
              <v:shape style="position:absolute;left:6221;top:410;width:29;height:10" coordorigin="6221,410" coordsize="29,10" path="m6221,415l6250,415e" filled="false" stroked="true" strokeweight=".580pt" strokecolor="#000000">
                <v:path arrowok="t"/>
              </v:shape>
            </v:group>
            <v:group style="position:absolute;left:6278;top:410;width:29;height:10" coordorigin="6278,410" coordsize="29,10">
              <v:shape style="position:absolute;left:6278;top:410;width:29;height:10" coordorigin="6278,410" coordsize="29,10" path="m6278,415l6307,415e" filled="false" stroked="true" strokeweight=".580pt" strokecolor="#000000">
                <v:path arrowok="t"/>
              </v:shape>
            </v:group>
            <v:group style="position:absolute;left:6336;top:410;width:29;height:10" coordorigin="6336,410" coordsize="29,10">
              <v:shape style="position:absolute;left:6336;top:410;width:29;height:10" coordorigin="6336,410" coordsize="29,10" path="m6336,415l6365,415e" filled="false" stroked="true" strokeweight=".580pt" strokecolor="#000000">
                <v:path arrowok="t"/>
              </v:shape>
            </v:group>
            <v:group style="position:absolute;left:6394;top:410;width:29;height:10" coordorigin="6394,410" coordsize="29,10">
              <v:shape style="position:absolute;left:6394;top:410;width:29;height:10" coordorigin="6394,410" coordsize="29,10" path="m6394,415l6422,415e" filled="false" stroked="true" strokeweight=".580pt" strokecolor="#000000">
                <v:path arrowok="t"/>
              </v:shape>
            </v:group>
            <v:group style="position:absolute;left:6451;top:410;width:29;height:10" coordorigin="6451,410" coordsize="29,10">
              <v:shape style="position:absolute;left:6451;top:410;width:29;height:10" coordorigin="6451,410" coordsize="29,10" path="m6451,415l6480,415e" filled="false" stroked="true" strokeweight=".580pt" strokecolor="#000000">
                <v:path arrowok="t"/>
              </v:shape>
            </v:group>
            <v:group style="position:absolute;left:6509;top:410;width:29;height:10" coordorigin="6509,410" coordsize="29,10">
              <v:shape style="position:absolute;left:6509;top:410;width:29;height:10" coordorigin="6509,410" coordsize="29,10" path="m6509,415l6538,415e" filled="false" stroked="true" strokeweight=".580pt" strokecolor="#000000">
                <v:path arrowok="t"/>
              </v:shape>
            </v:group>
            <v:group style="position:absolute;left:6566;top:410;width:29;height:10" coordorigin="6566,410" coordsize="29,10">
              <v:shape style="position:absolute;left:6566;top:410;width:29;height:10" coordorigin="6566,410" coordsize="29,10" path="m6566,415l6595,415e" filled="false" stroked="true" strokeweight=".580pt" strokecolor="#000000">
                <v:path arrowok="t"/>
              </v:shape>
            </v:group>
            <v:group style="position:absolute;left:6624;top:410;width:29;height:10" coordorigin="6624,410" coordsize="29,10">
              <v:shape style="position:absolute;left:6624;top:410;width:29;height:10" coordorigin="6624,410" coordsize="29,10" path="m6624,415l6653,415e" filled="false" stroked="true" strokeweight=".580pt" strokecolor="#000000">
                <v:path arrowok="t"/>
              </v:shape>
            </v:group>
            <v:group style="position:absolute;left:6682;top:410;width:29;height:10" coordorigin="6682,410" coordsize="29,10">
              <v:shape style="position:absolute;left:6682;top:410;width:29;height:10" coordorigin="6682,410" coordsize="29,10" path="m6682,415l6710,415e" filled="false" stroked="true" strokeweight=".580pt" strokecolor="#000000">
                <v:path arrowok="t"/>
              </v:shape>
            </v:group>
            <v:group style="position:absolute;left:6739;top:410;width:29;height:10" coordorigin="6739,410" coordsize="29,10">
              <v:shape style="position:absolute;left:6739;top:410;width:29;height:10" coordorigin="6739,410" coordsize="29,10" path="m6739,415l6768,415e" filled="false" stroked="true" strokeweight=".580pt" strokecolor="#000000">
                <v:path arrowok="t"/>
              </v:shape>
            </v:group>
            <v:group style="position:absolute;left:6797;top:410;width:29;height:10" coordorigin="6797,410" coordsize="29,10">
              <v:shape style="position:absolute;left:6797;top:410;width:29;height:10" coordorigin="6797,410" coordsize="29,10" path="m6797,415l6826,415e" filled="false" stroked="true" strokeweight=".580pt" strokecolor="#000000">
                <v:path arrowok="t"/>
              </v:shape>
            </v:group>
            <v:group style="position:absolute;left:6854;top:410;width:29;height:10" coordorigin="6854,410" coordsize="29,10">
              <v:shape style="position:absolute;left:6854;top:410;width:29;height:10" coordorigin="6854,410" coordsize="29,10" path="m6854,415l6883,415e" filled="false" stroked="true" strokeweight=".580pt" strokecolor="#000000">
                <v:path arrowok="t"/>
              </v:shape>
            </v:group>
            <v:group style="position:absolute;left:6912;top:410;width:29;height:10" coordorigin="6912,410" coordsize="29,10">
              <v:shape style="position:absolute;left:6912;top:410;width:29;height:10" coordorigin="6912,410" coordsize="29,10" path="m6912,415l6941,415e" filled="false" stroked="true" strokeweight=".580pt" strokecolor="#000000">
                <v:path arrowok="t"/>
              </v:shape>
            </v:group>
            <v:group style="position:absolute;left:6970;top:410;width:29;height:10" coordorigin="6970,410" coordsize="29,10">
              <v:shape style="position:absolute;left:6970;top:410;width:29;height:10" coordorigin="6970,410" coordsize="29,10" path="m6970,415l6998,415e" filled="false" stroked="true" strokeweight=".580pt" strokecolor="#000000">
                <v:path arrowok="t"/>
              </v:shape>
            </v:group>
            <v:group style="position:absolute;left:7027;top:410;width:29;height:10" coordorigin="7027,410" coordsize="29,10">
              <v:shape style="position:absolute;left:7027;top:410;width:29;height:10" coordorigin="7027,410" coordsize="29,10" path="m7027,415l7056,415e" filled="false" stroked="true" strokeweight=".580pt" strokecolor="#000000">
                <v:path arrowok="t"/>
              </v:shape>
            </v:group>
            <v:group style="position:absolute;left:7085;top:410;width:29;height:10" coordorigin="7085,410" coordsize="29,10">
              <v:shape style="position:absolute;left:7085;top:410;width:29;height:10" coordorigin="7085,410" coordsize="29,10" path="m7085,415l7114,415e" filled="false" stroked="true" strokeweight=".580pt" strokecolor="#000000">
                <v:path arrowok="t"/>
              </v:shape>
            </v:group>
            <v:group style="position:absolute;left:7142;top:410;width:29;height:10" coordorigin="7142,410" coordsize="29,10">
              <v:shape style="position:absolute;left:7142;top:410;width:29;height:10" coordorigin="7142,410" coordsize="29,10" path="m7142,415l7171,415e" filled="false" stroked="true" strokeweight=".580pt" strokecolor="#000000">
                <v:path arrowok="t"/>
              </v:shape>
            </v:group>
            <v:group style="position:absolute;left:7200;top:410;width:29;height:10" coordorigin="7200,410" coordsize="29,10">
              <v:shape style="position:absolute;left:7200;top:410;width:29;height:10" coordorigin="7200,410" coordsize="29,10" path="m7200,415l7229,415e" filled="false" stroked="true" strokeweight=".580pt" strokecolor="#000000">
                <v:path arrowok="t"/>
              </v:shape>
            </v:group>
            <v:group style="position:absolute;left:7258;top:410;width:29;height:10" coordorigin="7258,410" coordsize="29,10">
              <v:shape style="position:absolute;left:7258;top:410;width:29;height:10" coordorigin="7258,410" coordsize="29,10" path="m7258,415l7286,415e" filled="false" stroked="true" strokeweight=".580pt" strokecolor="#000000">
                <v:path arrowok="t"/>
              </v:shape>
            </v:group>
            <v:group style="position:absolute;left:7315;top:410;width:29;height:10" coordorigin="7315,410" coordsize="29,10">
              <v:shape style="position:absolute;left:7315;top:410;width:29;height:10" coordorigin="7315,410" coordsize="29,10" path="m7315,415l7344,415e" filled="false" stroked="true" strokeweight=".580pt" strokecolor="#000000">
                <v:path arrowok="t"/>
              </v:shape>
            </v:group>
            <v:group style="position:absolute;left:7373;top:410;width:29;height:10" coordorigin="7373,410" coordsize="29,10">
              <v:shape style="position:absolute;left:7373;top:410;width:29;height:10" coordorigin="7373,410" coordsize="29,10" path="m7373,415l7402,415e" filled="false" stroked="true" strokeweight=".580pt" strokecolor="#000000">
                <v:path arrowok="t"/>
              </v:shape>
            </v:group>
            <v:group style="position:absolute;left:7430;top:410;width:29;height:10" coordorigin="7430,410" coordsize="29,10">
              <v:shape style="position:absolute;left:7430;top:410;width:29;height:10" coordorigin="7430,410" coordsize="29,10" path="m7430,415l7459,415e" filled="false" stroked="true" strokeweight=".580pt" strokecolor="#000000">
                <v:path arrowok="t"/>
              </v:shape>
            </v:group>
            <v:group style="position:absolute;left:7488;top:410;width:29;height:10" coordorigin="7488,410" coordsize="29,10">
              <v:shape style="position:absolute;left:7488;top:410;width:29;height:10" coordorigin="7488,410" coordsize="29,10" path="m7488,415l7517,415e" filled="false" stroked="true" strokeweight=".580pt" strokecolor="#000000">
                <v:path arrowok="t"/>
              </v:shape>
            </v:group>
            <v:group style="position:absolute;left:7546;top:410;width:29;height:10" coordorigin="7546,410" coordsize="29,10">
              <v:shape style="position:absolute;left:7546;top:410;width:29;height:10" coordorigin="7546,410" coordsize="29,10" path="m7546,415l7574,415e" filled="false" stroked="true" strokeweight=".580pt" strokecolor="#000000">
                <v:path arrowok="t"/>
              </v:shape>
            </v:group>
            <v:group style="position:absolute;left:7603;top:410;width:29;height:10" coordorigin="7603,410" coordsize="29,10">
              <v:shape style="position:absolute;left:7603;top:410;width:29;height:10" coordorigin="7603,410" coordsize="29,10" path="m7603,415l7632,415e" filled="false" stroked="true" strokeweight=".580pt" strokecolor="#000000">
                <v:path arrowok="t"/>
              </v:shape>
            </v:group>
            <v:group style="position:absolute;left:7661;top:410;width:29;height:10" coordorigin="7661,410" coordsize="29,10">
              <v:shape style="position:absolute;left:7661;top:410;width:29;height:10" coordorigin="7661,410" coordsize="29,10" path="m7661,415l7690,415e" filled="false" stroked="true" strokeweight=".580pt" strokecolor="#000000">
                <v:path arrowok="t"/>
              </v:shape>
            </v:group>
            <v:group style="position:absolute;left:7718;top:410;width:29;height:10" coordorigin="7718,410" coordsize="29,10">
              <v:shape style="position:absolute;left:7718;top:410;width:29;height:10" coordorigin="7718,410" coordsize="29,10" path="m7718,415l7747,415e" filled="false" stroked="true" strokeweight=".580pt" strokecolor="#000000">
                <v:path arrowok="t"/>
              </v:shape>
            </v:group>
            <v:group style="position:absolute;left:7776;top:410;width:29;height:10" coordorigin="7776,410" coordsize="29,10">
              <v:shape style="position:absolute;left:7776;top:410;width:29;height:10" coordorigin="7776,410" coordsize="29,10" path="m7776,415l7805,415e" filled="false" stroked="true" strokeweight=".580pt" strokecolor="#000000">
                <v:path arrowok="t"/>
              </v:shape>
            </v:group>
            <v:group style="position:absolute;left:7834;top:410;width:29;height:10" coordorigin="7834,410" coordsize="29,10">
              <v:shape style="position:absolute;left:7834;top:410;width:29;height:10" coordorigin="7834,410" coordsize="29,10" path="m7834,415l7862,415e" filled="false" stroked="true" strokeweight=".580pt" strokecolor="#000000">
                <v:path arrowok="t"/>
              </v:shape>
            </v:group>
            <v:group style="position:absolute;left:7891;top:410;width:29;height:10" coordorigin="7891,410" coordsize="29,10">
              <v:shape style="position:absolute;left:7891;top:410;width:29;height:10" coordorigin="7891,410" coordsize="29,10" path="m7891,415l7920,415e" filled="false" stroked="true" strokeweight=".580pt" strokecolor="#000000">
                <v:path arrowok="t"/>
              </v:shape>
            </v:group>
            <v:group style="position:absolute;left:7949;top:410;width:29;height:10" coordorigin="7949,410" coordsize="29,10">
              <v:shape style="position:absolute;left:7949;top:410;width:29;height:10" coordorigin="7949,410" coordsize="29,10" path="m7949,415l7978,415e" filled="false" stroked="true" strokeweight=".580pt" strokecolor="#000000">
                <v:path arrowok="t"/>
              </v:shape>
            </v:group>
            <v:group style="position:absolute;left:8006;top:410;width:29;height:10" coordorigin="8006,410" coordsize="29,10">
              <v:shape style="position:absolute;left:8006;top:410;width:29;height:10" coordorigin="8006,410" coordsize="29,10" path="m8006,415l8035,415e" filled="false" stroked="true" strokeweight=".580pt" strokecolor="#000000">
                <v:path arrowok="t"/>
              </v:shape>
            </v:group>
            <v:group style="position:absolute;left:8064;top:410;width:29;height:10" coordorigin="8064,410" coordsize="29,10">
              <v:shape style="position:absolute;left:8064;top:410;width:29;height:10" coordorigin="8064,410" coordsize="29,10" path="m8064,415l8093,415e" filled="false" stroked="true" strokeweight=".580pt" strokecolor="#000000">
                <v:path arrowok="t"/>
              </v:shape>
            </v:group>
            <v:group style="position:absolute;left:8122;top:410;width:29;height:10" coordorigin="8122,410" coordsize="29,10">
              <v:shape style="position:absolute;left:8122;top:410;width:29;height:10" coordorigin="8122,410" coordsize="29,10" path="m8122,415l8150,415e" filled="false" stroked="true" strokeweight=".580pt" strokecolor="#000000">
                <v:path arrowok="t"/>
              </v:shape>
            </v:group>
            <v:group style="position:absolute;left:8179;top:410;width:29;height:10" coordorigin="8179,410" coordsize="29,10">
              <v:shape style="position:absolute;left:8179;top:410;width:29;height:10" coordorigin="8179,410" coordsize="29,10" path="m8179,415l8208,415e" filled="false" stroked="true" strokeweight=".580pt" strokecolor="#000000">
                <v:path arrowok="t"/>
              </v:shape>
            </v:group>
            <v:group style="position:absolute;left:8237;top:410;width:29;height:10" coordorigin="8237,410" coordsize="29,10">
              <v:shape style="position:absolute;left:8237;top:410;width:29;height:10" coordorigin="8237,410" coordsize="29,10" path="m8237,415l8266,415e" filled="false" stroked="true" strokeweight=".580pt" strokecolor="#000000">
                <v:path arrowok="t"/>
              </v:shape>
            </v:group>
            <v:group style="position:absolute;left:8294;top:410;width:29;height:10" coordorigin="8294,410" coordsize="29,10">
              <v:shape style="position:absolute;left:8294;top:410;width:29;height:10" coordorigin="8294,410" coordsize="29,10" path="m8294,415l8323,415e" filled="false" stroked="true" strokeweight=".580pt" strokecolor="#000000">
                <v:path arrowok="t"/>
              </v:shape>
            </v:group>
            <v:group style="position:absolute;left:8352;top:410;width:29;height:10" coordorigin="8352,410" coordsize="29,10">
              <v:shape style="position:absolute;left:8352;top:410;width:29;height:10" coordorigin="8352,410" coordsize="29,10" path="m8352,415l8381,415e" filled="false" stroked="true" strokeweight=".580pt" strokecolor="#000000">
                <v:path arrowok="t"/>
              </v:shape>
            </v:group>
            <v:group style="position:absolute;left:8410;top:410;width:29;height:10" coordorigin="8410,410" coordsize="29,10">
              <v:shape style="position:absolute;left:8410;top:410;width:29;height:10" coordorigin="8410,410" coordsize="29,10" path="m8410,415l8438,415e" filled="false" stroked="true" strokeweight=".580pt" strokecolor="#000000">
                <v:path arrowok="t"/>
              </v:shape>
            </v:group>
            <v:group style="position:absolute;left:8467;top:410;width:29;height:10" coordorigin="8467,410" coordsize="29,10">
              <v:shape style="position:absolute;left:8467;top:410;width:29;height:10" coordorigin="8467,410" coordsize="29,10" path="m8467,415l8496,415e" filled="false" stroked="true" strokeweight=".580pt" strokecolor="#000000">
                <v:path arrowok="t"/>
              </v:shape>
            </v:group>
            <v:group style="position:absolute;left:8525;top:410;width:29;height:10" coordorigin="8525,410" coordsize="29,10">
              <v:shape style="position:absolute;left:8525;top:410;width:29;height:10" coordorigin="8525,410" coordsize="29,10" path="m8525,415l8554,415e" filled="false" stroked="true" strokeweight=".580pt" strokecolor="#000000">
                <v:path arrowok="t"/>
              </v:shape>
            </v:group>
            <v:group style="position:absolute;left:8582;top:410;width:29;height:10" coordorigin="8582,410" coordsize="29,10">
              <v:shape style="position:absolute;left:8582;top:410;width:29;height:10" coordorigin="8582,410" coordsize="29,10" path="m8582,415l8611,415e" filled="false" stroked="true" strokeweight=".580pt" strokecolor="#000000">
                <v:path arrowok="t"/>
              </v:shape>
            </v:group>
            <v:group style="position:absolute;left:8640;top:410;width:29;height:10" coordorigin="8640,410" coordsize="29,10">
              <v:shape style="position:absolute;left:8640;top:410;width:29;height:10" coordorigin="8640,410" coordsize="29,10" path="m8640,415l8669,415e" filled="false" stroked="true" strokeweight=".580pt" strokecolor="#000000">
                <v:path arrowok="t"/>
              </v:shape>
            </v:group>
            <v:group style="position:absolute;left:8698;top:410;width:29;height:10" coordorigin="8698,410" coordsize="29,10">
              <v:shape style="position:absolute;left:8698;top:410;width:29;height:10" coordorigin="8698,410" coordsize="29,10" path="m8698,415l8726,415e" filled="false" stroked="true" strokeweight=".580pt" strokecolor="#000000">
                <v:path arrowok="t"/>
              </v:shape>
            </v:group>
            <v:group style="position:absolute;left:8755;top:410;width:29;height:10" coordorigin="8755,410" coordsize="29,10">
              <v:shape style="position:absolute;left:8755;top:410;width:29;height:10" coordorigin="8755,410" coordsize="29,10" path="m8755,415l8784,415e" filled="false" stroked="true" strokeweight=".580pt" strokecolor="#000000">
                <v:path arrowok="t"/>
              </v:shape>
            </v:group>
            <v:group style="position:absolute;left:8813;top:410;width:29;height:10" coordorigin="8813,410" coordsize="29,10">
              <v:shape style="position:absolute;left:8813;top:410;width:29;height:10" coordorigin="8813,410" coordsize="29,10" path="m8813,415l8842,415e" filled="false" stroked="true" strokeweight=".580pt" strokecolor="#000000">
                <v:path arrowok="t"/>
              </v:shape>
            </v:group>
            <v:group style="position:absolute;left:8870;top:410;width:29;height:10" coordorigin="8870,410" coordsize="29,10">
              <v:shape style="position:absolute;left:8870;top:410;width:29;height:10" coordorigin="8870,410" coordsize="29,10" path="m8870,415l8899,415e" filled="false" stroked="true" strokeweight=".580pt" strokecolor="#000000">
                <v:path arrowok="t"/>
              </v:shape>
            </v:group>
            <v:group style="position:absolute;left:8928;top:410;width:29;height:10" coordorigin="8928,410" coordsize="29,10">
              <v:shape style="position:absolute;left:8928;top:410;width:29;height:10" coordorigin="8928,410" coordsize="29,10" path="m8928,415l8957,415e" filled="false" stroked="true" strokeweight=".580pt" strokecolor="#000000">
                <v:path arrowok="t"/>
              </v:shape>
            </v:group>
            <v:group style="position:absolute;left:8986;top:410;width:29;height:10" coordorigin="8986,410" coordsize="29,10">
              <v:shape style="position:absolute;left:8986;top:410;width:29;height:10" coordorigin="8986,410" coordsize="29,10" path="m8986,415l9014,415e" filled="false" stroked="true" strokeweight=".580pt" strokecolor="#000000">
                <v:path arrowok="t"/>
              </v:shape>
            </v:group>
            <v:group style="position:absolute;left:9043;top:410;width:29;height:10" coordorigin="9043,410" coordsize="29,10">
              <v:shape style="position:absolute;left:9043;top:410;width:29;height:10" coordorigin="9043,410" coordsize="29,10" path="m9043,415l9072,415e" filled="false" stroked="true" strokeweight=".580pt" strokecolor="#000000">
                <v:path arrowok="t"/>
              </v:shape>
            </v:group>
            <v:group style="position:absolute;left:9101;top:410;width:29;height:10" coordorigin="9101,410" coordsize="29,10">
              <v:shape style="position:absolute;left:9101;top:410;width:29;height:10" coordorigin="9101,410" coordsize="29,10" path="m9101,415l9130,415e" filled="false" stroked="true" strokeweight=".580pt" strokecolor="#000000">
                <v:path arrowok="t"/>
              </v:shape>
            </v:group>
            <v:group style="position:absolute;left:9158;top:410;width:29;height:10" coordorigin="9158,410" coordsize="29,10">
              <v:shape style="position:absolute;left:9158;top:410;width:29;height:10" coordorigin="9158,410" coordsize="29,10" path="m9158,415l9187,415e" filled="false" stroked="true" strokeweight=".580pt" strokecolor="#000000">
                <v:path arrowok="t"/>
              </v:shape>
            </v:group>
            <v:group style="position:absolute;left:9216;top:410;width:29;height:10" coordorigin="9216,410" coordsize="29,10">
              <v:shape style="position:absolute;left:9216;top:410;width:29;height:10" coordorigin="9216,410" coordsize="29,10" path="m9216,415l9245,415e" filled="false" stroked="true" strokeweight=".580pt" strokecolor="#000000">
                <v:path arrowok="t"/>
              </v:shape>
            </v:group>
            <v:group style="position:absolute;left:9274;top:410;width:29;height:10" coordorigin="9274,410" coordsize="29,10">
              <v:shape style="position:absolute;left:9274;top:410;width:29;height:10" coordorigin="9274,410" coordsize="29,10" path="m9274,415l9302,415e" filled="false" stroked="true" strokeweight=".580pt" strokecolor="#000000">
                <v:path arrowok="t"/>
              </v:shape>
            </v:group>
            <v:group style="position:absolute;left:9331;top:410;width:29;height:10" coordorigin="9331,410" coordsize="29,10">
              <v:shape style="position:absolute;left:9331;top:410;width:29;height:10" coordorigin="9331,410" coordsize="29,10" path="m9331,415l9360,415e" filled="false" stroked="true" strokeweight=".580pt" strokecolor="#000000">
                <v:path arrowok="t"/>
              </v:shape>
            </v:group>
            <v:group style="position:absolute;left:9389;top:410;width:29;height:10" coordorigin="9389,410" coordsize="29,10">
              <v:shape style="position:absolute;left:9389;top:410;width:29;height:10" coordorigin="9389,410" coordsize="29,10" path="m9389,415l9418,415e" filled="false" stroked="true" strokeweight=".580pt" strokecolor="#000000">
                <v:path arrowok="t"/>
              </v:shape>
            </v:group>
            <v:group style="position:absolute;left:9446;top:410;width:29;height:10" coordorigin="9446,410" coordsize="29,10">
              <v:shape style="position:absolute;left:9446;top:410;width:29;height:10" coordorigin="9446,410" coordsize="29,10" path="m9446,415l9475,415e" filled="false" stroked="true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7.75pt;margin-top:28.012011pt;width:19.5pt;height:26.25pt;mso-position-horizontal-relative:page;mso-position-vertical-relative:paragraph;z-index:-27040" coordorigin="2955,560" coordsize="390,525">
            <v:shape style="position:absolute;left:2955;top:560;width:390;height:525" coordorigin="2955,560" coordsize="390,525" path="m2955,560l3345,560,3345,1085,2955,1085,2955,560xe" filled="false" stroked="true" strokeweight=".5pt" strokecolor="#000000">
              <v:path arrowok="t"/>
            </v:shape>
            <w10:wrap type="none"/>
          </v:group>
        </w:pict>
      </w:r>
      <w:r>
        <w:rPr/>
        <w:pict>
          <v:group style="position:absolute;margin-left:179pt;margin-top:27.762011pt;width:43.25pt;height:27.5pt;mso-position-horizontal-relative:page;mso-position-vertical-relative:paragraph;z-index:-27016" coordorigin="3580,555" coordsize="865,550">
            <v:group style="position:absolute;left:3585;top:560;width:390;height:525" coordorigin="3585,560" coordsize="390,525">
              <v:shape style="position:absolute;left:3585;top:560;width:390;height:525" coordorigin="3585,560" coordsize="390,525" path="m3585,560l3975,560,3975,1085,3585,1085,3585,560xe" filled="false" stroked="true" strokeweight=".5pt" strokecolor="#000000">
                <v:path arrowok="t"/>
              </v:shape>
            </v:group>
            <v:group style="position:absolute;left:4050;top:575;width:390;height:525" coordorigin="4050,575" coordsize="390,525">
              <v:shape style="position:absolute;left:4050;top:575;width:390;height:525" coordorigin="4050,575" coordsize="390,525" path="m4050,575l4440,575,4440,1100,4050,1100,4050,575xe" filled="false" stroked="true" strokeweight=".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0.75pt;margin-top:28.512011pt;width:112.25pt;height:26.75pt;mso-position-horizontal-relative:page;mso-position-vertical-relative:paragraph;z-index:-26992" coordorigin="4615,570" coordsize="2245,535">
            <v:group style="position:absolute;left:4620;top:575;width:390;height:525" coordorigin="4620,575" coordsize="390,525">
              <v:shape style="position:absolute;left:4620;top:575;width:390;height:525" coordorigin="4620,575" coordsize="390,525" path="m4620,575l5010,575,5010,1100,4620,1100,4620,575xe" filled="false" stroked="true" strokeweight=".5pt" strokecolor="#000000">
                <v:path arrowok="t"/>
              </v:shape>
            </v:group>
            <v:group style="position:absolute;left:5085;top:575;width:390;height:525" coordorigin="5085,575" coordsize="390,525">
              <v:shape style="position:absolute;left:5085;top:575;width:390;height:525" coordorigin="5085,575" coordsize="390,525" path="m5085,575l5475,575,5475,1100,5085,1100,5085,575xe" filled="false" stroked="true" strokeweight=".5pt" strokecolor="#000000">
                <v:path arrowok="t"/>
              </v:shape>
            </v:group>
            <v:group style="position:absolute;left:5550;top:575;width:390;height:525" coordorigin="5550,575" coordsize="390,525">
              <v:shape style="position:absolute;left:5550;top:575;width:390;height:525" coordorigin="5550,575" coordsize="390,525" path="m5550,575l5940,575,5940,1100,5550,1100,5550,575xe" filled="false" stroked="true" strokeweight=".5pt" strokecolor="#000000">
                <v:path arrowok="t"/>
              </v:shape>
            </v:group>
            <v:group style="position:absolute;left:6015;top:575;width:390;height:525" coordorigin="6015,575" coordsize="390,525">
              <v:shape style="position:absolute;left:6015;top:575;width:390;height:525" coordorigin="6015,575" coordsize="390,525" path="m6015,575l6405,575,6405,1100,6015,1100,6015,575xe" filled="false" stroked="true" strokeweight=".5pt" strokecolor="#000000">
                <v:path arrowok="t"/>
              </v:shape>
            </v:group>
            <v:group style="position:absolute;left:6465;top:575;width:390;height:525" coordorigin="6465,575" coordsize="390,525">
              <v:shape style="position:absolute;left:6465;top:575;width:390;height:525" coordorigin="6465,575" coordsize="390,525" path="m6465,575l6855,575,6855,1100,6465,1100,6465,575xe" filled="false" stroked="true" strokeweight=".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25pt;margin-top:29.262011pt;width:87.5pt;height:26.75pt;mso-position-horizontal-relative:page;mso-position-vertical-relative:paragraph;z-index:-26968" coordorigin="7105,585" coordsize="1750,535">
            <v:group style="position:absolute;left:7110;top:590;width:390;height:525" coordorigin="7110,590" coordsize="390,525">
              <v:shape style="position:absolute;left:7110;top:590;width:390;height:525" coordorigin="7110,590" coordsize="390,525" path="m7110,590l7500,590,7500,1115,7110,1115,7110,590xe" filled="false" stroked="true" strokeweight=".5pt" strokecolor="#000000">
                <v:path arrowok="t"/>
              </v:shape>
            </v:group>
            <v:group style="position:absolute;left:7560;top:590;width:390;height:525" coordorigin="7560,590" coordsize="390,525">
              <v:shape style="position:absolute;left:7560;top:590;width:390;height:525" coordorigin="7560,590" coordsize="390,525" path="m7560,590l7950,590,7950,1115,7560,1115,7560,590xe" filled="false" stroked="true" strokeweight=".5pt" strokecolor="#000000">
                <v:path arrowok="t"/>
              </v:shape>
            </v:group>
            <v:group style="position:absolute;left:8010;top:590;width:390;height:525" coordorigin="8010,590" coordsize="390,525">
              <v:shape style="position:absolute;left:8010;top:590;width:390;height:525" coordorigin="8010,590" coordsize="390,525" path="m8010,590l8400,590,8400,1115,8010,1115,8010,590xe" filled="false" stroked="true" strokeweight=".5pt" strokecolor="#000000">
                <v:path arrowok="t"/>
              </v:shape>
            </v:group>
            <v:group style="position:absolute;left:8460;top:590;width:390;height:525" coordorigin="8460,590" coordsize="390,525">
              <v:shape style="position:absolute;left:8460;top:590;width:390;height:525" coordorigin="8460,590" coordsize="390,525" path="m8460,590l8850,590,8850,1115,8460,1115,8460,590xe" filled="false" stroked="true" strokeweight=".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3.75pt;margin-top:30.262011pt;width:19.5pt;height:26.25pt;mso-position-horizontal-relative:page;mso-position-vertical-relative:paragraph;z-index:-26944" coordorigin="9075,605" coordsize="390,525">
            <v:shape style="position:absolute;left:9075;top:605;width:390;height:525" coordorigin="9075,605" coordsize="390,525" path="m9075,605l9465,605,9465,1130,9075,1130,9075,605xe" filled="false" stroked="true" strokeweight=".5pt" strokecolor="#000000">
              <v:path arrowok="t"/>
            </v:shape>
            <w10:wrap type="none"/>
          </v:group>
        </w:pict>
      </w:r>
      <w:r>
        <w:rPr>
          <w:spacing w:val="-1"/>
        </w:rPr>
        <w:t>ชื่อ</w:t>
      </w:r>
      <w:r>
        <w:rPr>
          <w:rFonts w:ascii="TH Sarabun New" w:cs="TH Sarabun New"/>
          <w:spacing w:val="-1"/>
        </w:rPr>
        <w:t>-</w:t>
      </w:r>
      <w:r>
        <w:rPr>
          <w:spacing w:val="-1"/>
        </w:rPr>
        <w:t>นามสก</w:t>
      </w:r>
      <w:r>
        <w:rPr/>
        <w:t>ุ</w:t>
      </w:r>
      <w:r>
        <w:rPr>
          <w:spacing w:val="-1"/>
        </w:rPr>
        <w:t>ล</w:t>
      </w:r>
      <w:r>
        <w:rPr>
          <w:spacing w:val="1"/>
        </w:rPr>
        <w:t> </w:t>
      </w:r>
      <w:r>
        <w:rPr>
          <w:spacing w:val="-2"/>
        </w:rPr>
        <w:t>(ภาษาอ</w:t>
      </w:r>
      <w:r>
        <w:rPr/>
        <w:t>ั</w:t>
      </w:r>
      <w:r>
        <w:rPr>
          <w:spacing w:val="-2"/>
        </w:rPr>
        <w:t>งกฤษ)</w:t>
      </w:r>
      <w:r>
        <w:rPr/>
        <w:t> </w:t>
      </w:r>
      <w:r>
        <w:rPr>
          <w:spacing w:val="-2"/>
        </w:rPr>
        <w:t>(</w:t>
      </w:r>
      <w:r>
        <w:rPr>
          <w:rFonts w:ascii="TH Sarabun New" w:cs="TH Sarabun New"/>
          <w:spacing w:val="-2"/>
        </w:rPr>
        <w:t>MR</w:t>
      </w:r>
      <w:r>
        <w:rPr>
          <w:spacing w:val="-2"/>
        </w:rPr>
        <w:t>/</w:t>
      </w:r>
      <w:r>
        <w:rPr>
          <w:rFonts w:ascii="TH Sarabun New" w:cs="TH Sarabun New"/>
          <w:spacing w:val="-2"/>
        </w:rPr>
        <w:t>MISS</w:t>
      </w:r>
      <w:r>
        <w:rPr>
          <w:spacing w:val="-2"/>
        </w:rPr>
        <w:t>/</w:t>
      </w:r>
      <w:r>
        <w:rPr>
          <w:rFonts w:ascii="TH Sarabun New" w:cs="TH Sarabun New"/>
          <w:spacing w:val="-2"/>
        </w:rPr>
        <w:t>MRS</w:t>
      </w:r>
      <w:r>
        <w:rPr>
          <w:spacing w:val="-2"/>
        </w:rPr>
        <w:t>)</w:t>
        <w:tab/>
        <w:tab/>
        <w:tab/>
      </w:r>
      <w:r>
        <w:rPr>
          <w:spacing w:val="-1"/>
        </w:rPr>
        <w:t>(กร</w:t>
      </w:r>
      <w:r>
        <w:rPr/>
        <w:t>ุ</w:t>
      </w:r>
      <w:r>
        <w:rPr>
          <w:spacing w:val="-1"/>
        </w:rPr>
        <w:t>ณาเข</w:t>
      </w:r>
      <w:r>
        <w:rPr/>
        <w:t>ี</w:t>
      </w:r>
      <w:r>
        <w:rPr>
          <w:spacing w:val="-1"/>
        </w:rPr>
        <w:t>ยนต</w:t>
      </w:r>
      <w:r>
        <w:rPr/>
        <w:t>ั</w:t>
      </w:r>
      <w:r>
        <w:rPr>
          <w:spacing w:val="-1"/>
        </w:rPr>
        <w:t>วบรรจง)</w:t>
      </w:r>
      <w:r>
        <w:rPr>
          <w:spacing w:val="69"/>
        </w:rPr>
        <w:t> </w:t>
      </w:r>
      <w:r>
        <w:rPr>
          <w:spacing w:val="-2"/>
          <w:w w:val="95"/>
        </w:rPr>
        <w:t>เลขประจ</w:t>
      </w:r>
      <w:r>
        <w:rPr>
          <w:w w:val="95"/>
        </w:rPr>
        <w:t>ํ</w:t>
      </w:r>
      <w:r>
        <w:rPr>
          <w:spacing w:val="-2"/>
          <w:w w:val="95"/>
        </w:rPr>
        <w:t>าต</w:t>
      </w:r>
      <w:r>
        <w:rPr>
          <w:w w:val="95"/>
        </w:rPr>
        <w:t>ั</w:t>
      </w:r>
      <w:r>
        <w:rPr>
          <w:spacing w:val="-2"/>
          <w:w w:val="95"/>
        </w:rPr>
        <w:t>วประชาชน</w:t>
        <w:tab/>
      </w:r>
      <w:r>
        <w:rPr>
          <w:rFonts w:ascii="TH Sarabun New" w:cs="TH Sarabun New"/>
          <w:b/>
          <w:bCs/>
        </w:rPr>
        <w:t>-</w:t>
        <w:tab/>
        <w:t>-</w:t>
        <w:tab/>
      </w:r>
      <w:r>
        <w:rPr>
          <w:rFonts w:ascii="TH Sarabun New" w:cs="TH Sarabun New"/>
          <w:b/>
          <w:bCs/>
          <w:w w:val="95"/>
        </w:rPr>
        <w:t>-</w:t>
        <w:tab/>
      </w:r>
      <w:r>
        <w:rPr>
          <w:rFonts w:ascii="TH Sarabun New" w:cs="TH Sarabun New"/>
          <w:b/>
          <w:bCs/>
        </w:rPr>
        <w:t>-</w:t>
      </w:r>
      <w:r>
        <w:rPr>
          <w:rFonts w:ascii="TH Sarabun New" w:cs="TH Sarabun New"/>
        </w:rPr>
      </w:r>
    </w:p>
    <w:p>
      <w:pPr>
        <w:pStyle w:val="BodyText"/>
        <w:tabs>
          <w:tab w:pos="2188" w:val="left" w:leader="none"/>
          <w:tab w:pos="3681" w:val="left" w:leader="none"/>
          <w:tab w:pos="5433" w:val="left" w:leader="none"/>
          <w:tab w:pos="7439" w:val="left" w:leader="none"/>
          <w:tab w:pos="9282" w:val="left" w:leader="none"/>
        </w:tabs>
        <w:spacing w:line="308" w:lineRule="auto" w:before="0"/>
        <w:ind w:right="310"/>
        <w:jc w:val="left"/>
      </w:pPr>
      <w:r>
        <w:rPr/>
        <w:pict>
          <v:group style="position:absolute;margin-left:77.709999pt;margin-top:41.527012pt;width:468.35pt;height:1.1pt;mso-position-horizontal-relative:page;mso-position-vertical-relative:paragraph;z-index:-27256" coordorigin="1554,831" coordsize="9367,22">
            <v:group style="position:absolute;left:1560;top:836;width:24;height:10" coordorigin="1560,836" coordsize="24,10">
              <v:shape style="position:absolute;left:1560;top:836;width:24;height:10" coordorigin="1560,836" coordsize="24,10" path="m1560,841l1584,841e" filled="false" stroked="true" strokeweight=".580pt" strokecolor="#000000">
                <v:path arrowok="t"/>
              </v:shape>
            </v:group>
            <v:group style="position:absolute;left:1613;top:836;width:29;height:10" coordorigin="1613,836" coordsize="29,10">
              <v:shape style="position:absolute;left:1613;top:836;width:29;height:10" coordorigin="1613,836" coordsize="29,10" path="m1613,841l1642,841e" filled="false" stroked="true" strokeweight=".580pt" strokecolor="#000000">
                <v:path arrowok="t"/>
              </v:shape>
            </v:group>
            <v:group style="position:absolute;left:1670;top:836;width:29;height:10" coordorigin="1670,836" coordsize="29,10">
              <v:shape style="position:absolute;left:1670;top:836;width:29;height:10" coordorigin="1670,836" coordsize="29,10" path="m1670,841l1699,841e" filled="false" stroked="true" strokeweight=".580pt" strokecolor="#000000">
                <v:path arrowok="t"/>
              </v:shape>
            </v:group>
            <v:group style="position:absolute;left:1728;top:836;width:29;height:10" coordorigin="1728,836" coordsize="29,10">
              <v:shape style="position:absolute;left:1728;top:836;width:29;height:10" coordorigin="1728,836" coordsize="29,10" path="m1728,841l1757,841e" filled="false" stroked="true" strokeweight=".580pt" strokecolor="#000000">
                <v:path arrowok="t"/>
              </v:shape>
            </v:group>
            <v:group style="position:absolute;left:1786;top:836;width:29;height:10" coordorigin="1786,836" coordsize="29,10">
              <v:shape style="position:absolute;left:1786;top:836;width:29;height:10" coordorigin="1786,836" coordsize="29,10" path="m1786,841l1814,841e" filled="false" stroked="true" strokeweight=".580pt" strokecolor="#000000">
                <v:path arrowok="t"/>
              </v:shape>
            </v:group>
            <v:group style="position:absolute;left:1843;top:836;width:29;height:10" coordorigin="1843,836" coordsize="29,10">
              <v:shape style="position:absolute;left:1843;top:836;width:29;height:10" coordorigin="1843,836" coordsize="29,10" path="m1843,841l1872,841e" filled="false" stroked="true" strokeweight=".580pt" strokecolor="#000000">
                <v:path arrowok="t"/>
              </v:shape>
            </v:group>
            <v:group style="position:absolute;left:1901;top:836;width:29;height:10" coordorigin="1901,836" coordsize="29,10">
              <v:shape style="position:absolute;left:1901;top:836;width:29;height:10" coordorigin="1901,836" coordsize="29,10" path="m1901,841l1930,841e" filled="false" stroked="true" strokeweight=".580pt" strokecolor="#000000">
                <v:path arrowok="t"/>
              </v:shape>
            </v:group>
            <v:group style="position:absolute;left:1958;top:836;width:29;height:10" coordorigin="1958,836" coordsize="29,10">
              <v:shape style="position:absolute;left:1958;top:836;width:29;height:10" coordorigin="1958,836" coordsize="29,10" path="m1958,841l1987,841e" filled="false" stroked="true" strokeweight=".580pt" strokecolor="#000000">
                <v:path arrowok="t"/>
              </v:shape>
            </v:group>
            <v:group style="position:absolute;left:2016;top:836;width:29;height:10" coordorigin="2016,836" coordsize="29,10">
              <v:shape style="position:absolute;left:2016;top:836;width:29;height:10" coordorigin="2016,836" coordsize="29,10" path="m2016,841l2045,841e" filled="false" stroked="true" strokeweight=".580pt" strokecolor="#000000">
                <v:path arrowok="t"/>
              </v:shape>
            </v:group>
            <v:group style="position:absolute;left:2074;top:836;width:29;height:10" coordorigin="2074,836" coordsize="29,10">
              <v:shape style="position:absolute;left:2074;top:836;width:29;height:10" coordorigin="2074,836" coordsize="29,10" path="m2074,841l2102,841e" filled="false" stroked="true" strokeweight=".580pt" strokecolor="#000000">
                <v:path arrowok="t"/>
              </v:shape>
            </v:group>
            <v:group style="position:absolute;left:2131;top:836;width:29;height:10" coordorigin="2131,836" coordsize="29,10">
              <v:shape style="position:absolute;left:2131;top:836;width:29;height:10" coordorigin="2131,836" coordsize="29,10" path="m2131,841l2160,841e" filled="false" stroked="true" strokeweight=".580pt" strokecolor="#000000">
                <v:path arrowok="t"/>
              </v:shape>
            </v:group>
            <v:group style="position:absolute;left:2189;top:836;width:29;height:10" coordorigin="2189,836" coordsize="29,10">
              <v:shape style="position:absolute;left:2189;top:836;width:29;height:10" coordorigin="2189,836" coordsize="29,10" path="m2189,841l2218,841e" filled="false" stroked="true" strokeweight=".580pt" strokecolor="#000000">
                <v:path arrowok="t"/>
              </v:shape>
            </v:group>
            <v:group style="position:absolute;left:2246;top:836;width:29;height:10" coordorigin="2246,836" coordsize="29,10">
              <v:shape style="position:absolute;left:2246;top:836;width:29;height:10" coordorigin="2246,836" coordsize="29,10" path="m2246,841l2275,841e" filled="false" stroked="true" strokeweight=".580pt" strokecolor="#000000">
                <v:path arrowok="t"/>
              </v:shape>
            </v:group>
            <v:group style="position:absolute;left:2304;top:836;width:29;height:10" coordorigin="2304,836" coordsize="29,10">
              <v:shape style="position:absolute;left:2304;top:836;width:29;height:10" coordorigin="2304,836" coordsize="29,10" path="m2304,841l2333,841e" filled="false" stroked="true" strokeweight=".580pt" strokecolor="#000000">
                <v:path arrowok="t"/>
              </v:shape>
            </v:group>
            <v:group style="position:absolute;left:2362;top:836;width:29;height:10" coordorigin="2362,836" coordsize="29,10">
              <v:shape style="position:absolute;left:2362;top:836;width:29;height:10" coordorigin="2362,836" coordsize="29,10" path="m2362,841l2390,841e" filled="false" stroked="true" strokeweight=".580pt" strokecolor="#000000">
                <v:path arrowok="t"/>
              </v:shape>
            </v:group>
            <v:group style="position:absolute;left:2419;top:836;width:29;height:10" coordorigin="2419,836" coordsize="29,10">
              <v:shape style="position:absolute;left:2419;top:836;width:29;height:10" coordorigin="2419,836" coordsize="29,10" path="m2419,841l2448,841e" filled="false" stroked="true" strokeweight=".580pt" strokecolor="#000000">
                <v:path arrowok="t"/>
              </v:shape>
            </v:group>
            <v:group style="position:absolute;left:2477;top:836;width:29;height:10" coordorigin="2477,836" coordsize="29,10">
              <v:shape style="position:absolute;left:2477;top:836;width:29;height:10" coordorigin="2477,836" coordsize="29,10" path="m2477,841l2506,841e" filled="false" stroked="true" strokeweight=".580pt" strokecolor="#000000">
                <v:path arrowok="t"/>
              </v:shape>
            </v:group>
            <v:group style="position:absolute;left:2534;top:836;width:29;height:10" coordorigin="2534,836" coordsize="29,10">
              <v:shape style="position:absolute;left:2534;top:836;width:29;height:10" coordorigin="2534,836" coordsize="29,10" path="m2534,841l2563,841e" filled="false" stroked="true" strokeweight=".580pt" strokecolor="#000000">
                <v:path arrowok="t"/>
              </v:shape>
            </v:group>
            <v:group style="position:absolute;left:2592;top:836;width:29;height:10" coordorigin="2592,836" coordsize="29,10">
              <v:shape style="position:absolute;left:2592;top:836;width:29;height:10" coordorigin="2592,836" coordsize="29,10" path="m2592,841l2621,841e" filled="false" stroked="true" strokeweight=".580pt" strokecolor="#000000">
                <v:path arrowok="t"/>
              </v:shape>
            </v:group>
            <v:group style="position:absolute;left:2650;top:836;width:29;height:10" coordorigin="2650,836" coordsize="29,10">
              <v:shape style="position:absolute;left:2650;top:836;width:29;height:10" coordorigin="2650,836" coordsize="29,10" path="m2650,841l2678,841e" filled="false" stroked="true" strokeweight=".580pt" strokecolor="#000000">
                <v:path arrowok="t"/>
              </v:shape>
            </v:group>
            <v:group style="position:absolute;left:2707;top:836;width:29;height:10" coordorigin="2707,836" coordsize="29,10">
              <v:shape style="position:absolute;left:2707;top:836;width:29;height:10" coordorigin="2707,836" coordsize="29,10" path="m2707,841l2736,841e" filled="false" stroked="true" strokeweight=".580pt" strokecolor="#000000">
                <v:path arrowok="t"/>
              </v:shape>
            </v:group>
            <v:group style="position:absolute;left:2765;top:836;width:29;height:10" coordorigin="2765,836" coordsize="29,10">
              <v:shape style="position:absolute;left:2765;top:836;width:29;height:10" coordorigin="2765,836" coordsize="29,10" path="m2765,841l2794,841e" filled="false" stroked="true" strokeweight=".580pt" strokecolor="#000000">
                <v:path arrowok="t"/>
              </v:shape>
            </v:group>
            <v:group style="position:absolute;left:2822;top:836;width:29;height:10" coordorigin="2822,836" coordsize="29,10">
              <v:shape style="position:absolute;left:2822;top:836;width:29;height:10" coordorigin="2822,836" coordsize="29,10" path="m2822,841l2851,841e" filled="false" stroked="true" strokeweight=".580pt" strokecolor="#000000">
                <v:path arrowok="t"/>
              </v:shape>
            </v:group>
            <v:group style="position:absolute;left:2880;top:836;width:29;height:10" coordorigin="2880,836" coordsize="29,10">
              <v:shape style="position:absolute;left:2880;top:836;width:29;height:10" coordorigin="2880,836" coordsize="29,10" path="m2880,841l2909,841e" filled="false" stroked="true" strokeweight=".580pt" strokecolor="#000000">
                <v:path arrowok="t"/>
              </v:shape>
            </v:group>
            <v:group style="position:absolute;left:2938;top:836;width:29;height:10" coordorigin="2938,836" coordsize="29,10">
              <v:shape style="position:absolute;left:2938;top:836;width:29;height:10" coordorigin="2938,836" coordsize="29,10" path="m2938,841l2966,841e" filled="false" stroked="true" strokeweight=".580pt" strokecolor="#000000">
                <v:path arrowok="t"/>
              </v:shape>
            </v:group>
            <v:group style="position:absolute;left:2995;top:836;width:29;height:10" coordorigin="2995,836" coordsize="29,10">
              <v:shape style="position:absolute;left:2995;top:836;width:29;height:10" coordorigin="2995,836" coordsize="29,10" path="m2995,841l3024,841e" filled="false" stroked="true" strokeweight=".580pt" strokecolor="#000000">
                <v:path arrowok="t"/>
              </v:shape>
            </v:group>
            <v:group style="position:absolute;left:3053;top:836;width:29;height:10" coordorigin="3053,836" coordsize="29,10">
              <v:shape style="position:absolute;left:3053;top:836;width:29;height:10" coordorigin="3053,836" coordsize="29,10" path="m3053,841l3082,841e" filled="false" stroked="true" strokeweight=".580pt" strokecolor="#000000">
                <v:path arrowok="t"/>
              </v:shape>
            </v:group>
            <v:group style="position:absolute;left:3110;top:836;width:29;height:10" coordorigin="3110,836" coordsize="29,10">
              <v:shape style="position:absolute;left:3110;top:836;width:29;height:10" coordorigin="3110,836" coordsize="29,10" path="m3110,841l3139,841e" filled="false" stroked="true" strokeweight=".580pt" strokecolor="#000000">
                <v:path arrowok="t"/>
              </v:shape>
            </v:group>
            <v:group style="position:absolute;left:3168;top:836;width:29;height:10" coordorigin="3168,836" coordsize="29,10">
              <v:shape style="position:absolute;left:3168;top:836;width:29;height:10" coordorigin="3168,836" coordsize="29,10" path="m3168,841l3197,841e" filled="false" stroked="true" strokeweight=".580pt" strokecolor="#000000">
                <v:path arrowok="t"/>
              </v:shape>
            </v:group>
            <v:group style="position:absolute;left:3226;top:836;width:29;height:10" coordorigin="3226,836" coordsize="29,10">
              <v:shape style="position:absolute;left:3226;top:836;width:29;height:10" coordorigin="3226,836" coordsize="29,10" path="m3226,841l3254,841e" filled="false" stroked="true" strokeweight=".580pt" strokecolor="#000000">
                <v:path arrowok="t"/>
              </v:shape>
            </v:group>
            <v:group style="position:absolute;left:3283;top:836;width:29;height:10" coordorigin="3283,836" coordsize="29,10">
              <v:shape style="position:absolute;left:3283;top:836;width:29;height:10" coordorigin="3283,836" coordsize="29,10" path="m3283,841l3312,841e" filled="false" stroked="true" strokeweight=".580pt" strokecolor="#000000">
                <v:path arrowok="t"/>
              </v:shape>
            </v:group>
            <v:group style="position:absolute;left:3341;top:836;width:29;height:10" coordorigin="3341,836" coordsize="29,10">
              <v:shape style="position:absolute;left:3341;top:836;width:29;height:10" coordorigin="3341,836" coordsize="29,10" path="m3341,841l3370,841e" filled="false" stroked="true" strokeweight=".580pt" strokecolor="#000000">
                <v:path arrowok="t"/>
              </v:shape>
            </v:group>
            <v:group style="position:absolute;left:3398;top:836;width:29;height:10" coordorigin="3398,836" coordsize="29,10">
              <v:shape style="position:absolute;left:3398;top:836;width:29;height:10" coordorigin="3398,836" coordsize="29,10" path="m3398,841l3427,841e" filled="false" stroked="true" strokeweight=".580pt" strokecolor="#000000">
                <v:path arrowok="t"/>
              </v:shape>
            </v:group>
            <v:group style="position:absolute;left:3456;top:836;width:29;height:10" coordorigin="3456,836" coordsize="29,10">
              <v:shape style="position:absolute;left:3456;top:836;width:29;height:10" coordorigin="3456,836" coordsize="29,10" path="m3456,841l3485,841e" filled="false" stroked="true" strokeweight=".580pt" strokecolor="#000000">
                <v:path arrowok="t"/>
              </v:shape>
            </v:group>
            <v:group style="position:absolute;left:3514;top:836;width:29;height:10" coordorigin="3514,836" coordsize="29,10">
              <v:shape style="position:absolute;left:3514;top:836;width:29;height:10" coordorigin="3514,836" coordsize="29,10" path="m3514,841l3542,841e" filled="false" stroked="true" strokeweight=".580pt" strokecolor="#000000">
                <v:path arrowok="t"/>
              </v:shape>
            </v:group>
            <v:group style="position:absolute;left:3571;top:836;width:29;height:10" coordorigin="3571,836" coordsize="29,10">
              <v:shape style="position:absolute;left:3571;top:836;width:29;height:10" coordorigin="3571,836" coordsize="29,10" path="m3571,841l3600,841e" filled="false" stroked="true" strokeweight=".580pt" strokecolor="#000000">
                <v:path arrowok="t"/>
              </v:shape>
            </v:group>
            <v:group style="position:absolute;left:3629;top:836;width:29;height:10" coordorigin="3629,836" coordsize="29,10">
              <v:shape style="position:absolute;left:3629;top:836;width:29;height:10" coordorigin="3629,836" coordsize="29,10" path="m3629,841l3658,841e" filled="false" stroked="true" strokeweight=".580pt" strokecolor="#000000">
                <v:path arrowok="t"/>
              </v:shape>
            </v:group>
            <v:group style="position:absolute;left:3686;top:836;width:29;height:10" coordorigin="3686,836" coordsize="29,10">
              <v:shape style="position:absolute;left:3686;top:836;width:29;height:10" coordorigin="3686,836" coordsize="29,10" path="m3686,841l3715,841e" filled="false" stroked="true" strokeweight=".580pt" strokecolor="#000000">
                <v:path arrowok="t"/>
              </v:shape>
            </v:group>
            <v:group style="position:absolute;left:3744;top:836;width:29;height:10" coordorigin="3744,836" coordsize="29,10">
              <v:shape style="position:absolute;left:3744;top:836;width:29;height:10" coordorigin="3744,836" coordsize="29,10" path="m3744,841l3773,841e" filled="false" stroked="true" strokeweight=".580pt" strokecolor="#000000">
                <v:path arrowok="t"/>
              </v:shape>
            </v:group>
            <v:group style="position:absolute;left:3802;top:836;width:29;height:10" coordorigin="3802,836" coordsize="29,10">
              <v:shape style="position:absolute;left:3802;top:836;width:29;height:10" coordorigin="3802,836" coordsize="29,10" path="m3802,841l3830,841e" filled="false" stroked="true" strokeweight=".580pt" strokecolor="#000000">
                <v:path arrowok="t"/>
              </v:shape>
            </v:group>
            <v:group style="position:absolute;left:3859;top:836;width:29;height:10" coordorigin="3859,836" coordsize="29,10">
              <v:shape style="position:absolute;left:3859;top:836;width:29;height:10" coordorigin="3859,836" coordsize="29,10" path="m3859,841l3888,841e" filled="false" stroked="true" strokeweight=".580pt" strokecolor="#000000">
                <v:path arrowok="t"/>
              </v:shape>
            </v:group>
            <v:group style="position:absolute;left:3917;top:836;width:29;height:10" coordorigin="3917,836" coordsize="29,10">
              <v:shape style="position:absolute;left:3917;top:836;width:29;height:10" coordorigin="3917,836" coordsize="29,10" path="m3917,841l3946,841e" filled="false" stroked="true" strokeweight=".580pt" strokecolor="#000000">
                <v:path arrowok="t"/>
              </v:shape>
            </v:group>
            <v:group style="position:absolute;left:3974;top:836;width:29;height:10" coordorigin="3974,836" coordsize="29,10">
              <v:shape style="position:absolute;left:3974;top:836;width:29;height:10" coordorigin="3974,836" coordsize="29,10" path="m3974,841l4003,841e" filled="false" stroked="true" strokeweight=".580pt" strokecolor="#000000">
                <v:path arrowok="t"/>
              </v:shape>
            </v:group>
            <v:group style="position:absolute;left:4032;top:836;width:29;height:10" coordorigin="4032,836" coordsize="29,10">
              <v:shape style="position:absolute;left:4032;top:836;width:29;height:10" coordorigin="4032,836" coordsize="29,10" path="m4032,841l4061,841e" filled="false" stroked="true" strokeweight=".580pt" strokecolor="#000000">
                <v:path arrowok="t"/>
              </v:shape>
            </v:group>
            <v:group style="position:absolute;left:4090;top:836;width:29;height:10" coordorigin="4090,836" coordsize="29,10">
              <v:shape style="position:absolute;left:4090;top:836;width:29;height:10" coordorigin="4090,836" coordsize="29,10" path="m4090,841l4118,841e" filled="false" stroked="true" strokeweight=".580pt" strokecolor="#000000">
                <v:path arrowok="t"/>
              </v:shape>
            </v:group>
            <v:group style="position:absolute;left:4147;top:836;width:29;height:10" coordorigin="4147,836" coordsize="29,10">
              <v:shape style="position:absolute;left:4147;top:836;width:29;height:10" coordorigin="4147,836" coordsize="29,10" path="m4147,841l4176,841e" filled="false" stroked="true" strokeweight=".580pt" strokecolor="#000000">
                <v:path arrowok="t"/>
              </v:shape>
            </v:group>
            <v:group style="position:absolute;left:4205;top:836;width:29;height:10" coordorigin="4205,836" coordsize="29,10">
              <v:shape style="position:absolute;left:4205;top:836;width:29;height:10" coordorigin="4205,836" coordsize="29,10" path="m4205,841l4234,841e" filled="false" stroked="true" strokeweight=".580pt" strokecolor="#000000">
                <v:path arrowok="t"/>
              </v:shape>
            </v:group>
            <v:group style="position:absolute;left:4262;top:836;width:29;height:10" coordorigin="4262,836" coordsize="29,10">
              <v:shape style="position:absolute;left:4262;top:836;width:29;height:10" coordorigin="4262,836" coordsize="29,10" path="m4262,841l4291,841e" filled="false" stroked="true" strokeweight=".580pt" strokecolor="#000000">
                <v:path arrowok="t"/>
              </v:shape>
            </v:group>
            <v:group style="position:absolute;left:4320;top:836;width:29;height:10" coordorigin="4320,836" coordsize="29,10">
              <v:shape style="position:absolute;left:4320;top:836;width:29;height:10" coordorigin="4320,836" coordsize="29,10" path="m4320,841l4349,841e" filled="false" stroked="true" strokeweight=".580pt" strokecolor="#000000">
                <v:path arrowok="t"/>
              </v:shape>
            </v:group>
            <v:group style="position:absolute;left:4378;top:836;width:29;height:10" coordorigin="4378,836" coordsize="29,10">
              <v:shape style="position:absolute;left:4378;top:836;width:29;height:10" coordorigin="4378,836" coordsize="29,10" path="m4378,841l4406,841e" filled="false" stroked="true" strokeweight=".580pt" strokecolor="#000000">
                <v:path arrowok="t"/>
              </v:shape>
            </v:group>
            <v:group style="position:absolute;left:4435;top:836;width:29;height:10" coordorigin="4435,836" coordsize="29,10">
              <v:shape style="position:absolute;left:4435;top:836;width:29;height:10" coordorigin="4435,836" coordsize="29,10" path="m4435,841l4464,841e" filled="false" stroked="true" strokeweight=".580pt" strokecolor="#000000">
                <v:path arrowok="t"/>
              </v:shape>
            </v:group>
            <v:group style="position:absolute;left:4493;top:836;width:29;height:10" coordorigin="4493,836" coordsize="29,10">
              <v:shape style="position:absolute;left:4493;top:836;width:29;height:10" coordorigin="4493,836" coordsize="29,10" path="m4493,841l4522,841e" filled="false" stroked="true" strokeweight=".580pt" strokecolor="#000000">
                <v:path arrowok="t"/>
              </v:shape>
            </v:group>
            <v:group style="position:absolute;left:4550;top:836;width:29;height:10" coordorigin="4550,836" coordsize="29,10">
              <v:shape style="position:absolute;left:4550;top:836;width:29;height:10" coordorigin="4550,836" coordsize="29,10" path="m4550,841l4579,841e" filled="false" stroked="true" strokeweight=".580pt" strokecolor="#000000">
                <v:path arrowok="t"/>
              </v:shape>
            </v:group>
            <v:group style="position:absolute;left:4608;top:836;width:29;height:10" coordorigin="4608,836" coordsize="29,10">
              <v:shape style="position:absolute;left:4608;top:836;width:29;height:10" coordorigin="4608,836" coordsize="29,10" path="m4608,841l4637,841e" filled="false" stroked="true" strokeweight=".580pt" strokecolor="#000000">
                <v:path arrowok="t"/>
              </v:shape>
            </v:group>
            <v:group style="position:absolute;left:4666;top:836;width:29;height:10" coordorigin="4666,836" coordsize="29,10">
              <v:shape style="position:absolute;left:4666;top:836;width:29;height:10" coordorigin="4666,836" coordsize="29,10" path="m4666,841l4694,841e" filled="false" stroked="true" strokeweight=".580pt" strokecolor="#000000">
                <v:path arrowok="t"/>
              </v:shape>
            </v:group>
            <v:group style="position:absolute;left:4723;top:836;width:29;height:10" coordorigin="4723,836" coordsize="29,10">
              <v:shape style="position:absolute;left:4723;top:836;width:29;height:10" coordorigin="4723,836" coordsize="29,10" path="m4723,841l4752,841e" filled="false" stroked="true" strokeweight=".580pt" strokecolor="#000000">
                <v:path arrowok="t"/>
              </v:shape>
            </v:group>
            <v:group style="position:absolute;left:4781;top:836;width:29;height:10" coordorigin="4781,836" coordsize="29,10">
              <v:shape style="position:absolute;left:4781;top:836;width:29;height:10" coordorigin="4781,836" coordsize="29,10" path="m4781,841l4810,841e" filled="false" stroked="true" strokeweight=".580pt" strokecolor="#000000">
                <v:path arrowok="t"/>
              </v:shape>
            </v:group>
            <v:group style="position:absolute;left:4838;top:836;width:29;height:10" coordorigin="4838,836" coordsize="29,10">
              <v:shape style="position:absolute;left:4838;top:836;width:29;height:10" coordorigin="4838,836" coordsize="29,10" path="m4838,841l4867,841e" filled="false" stroked="true" strokeweight=".580pt" strokecolor="#000000">
                <v:path arrowok="t"/>
              </v:shape>
            </v:group>
            <v:group style="position:absolute;left:4896;top:836;width:29;height:10" coordorigin="4896,836" coordsize="29,10">
              <v:shape style="position:absolute;left:4896;top:836;width:29;height:10" coordorigin="4896,836" coordsize="29,10" path="m4896,841l4925,841e" filled="false" stroked="true" strokeweight=".580pt" strokecolor="#000000">
                <v:path arrowok="t"/>
              </v:shape>
            </v:group>
            <v:group style="position:absolute;left:4954;top:836;width:29;height:10" coordorigin="4954,836" coordsize="29,10">
              <v:shape style="position:absolute;left:4954;top:836;width:29;height:10" coordorigin="4954,836" coordsize="29,10" path="m4954,841l4982,841e" filled="false" stroked="true" strokeweight=".580pt" strokecolor="#000000">
                <v:path arrowok="t"/>
              </v:shape>
            </v:group>
            <v:group style="position:absolute;left:5011;top:836;width:29;height:10" coordorigin="5011,836" coordsize="29,10">
              <v:shape style="position:absolute;left:5011;top:836;width:29;height:10" coordorigin="5011,836" coordsize="29,10" path="m5011,841l5040,841e" filled="false" stroked="true" strokeweight=".580pt" strokecolor="#000000">
                <v:path arrowok="t"/>
              </v:shape>
            </v:group>
            <v:group style="position:absolute;left:5069;top:836;width:29;height:10" coordorigin="5069,836" coordsize="29,10">
              <v:shape style="position:absolute;left:5069;top:836;width:29;height:10" coordorigin="5069,836" coordsize="29,10" path="m5069,841l5098,841e" filled="false" stroked="true" strokeweight=".580pt" strokecolor="#000000">
                <v:path arrowok="t"/>
              </v:shape>
            </v:group>
            <v:group style="position:absolute;left:5126;top:836;width:29;height:10" coordorigin="5126,836" coordsize="29,10">
              <v:shape style="position:absolute;left:5126;top:836;width:29;height:10" coordorigin="5126,836" coordsize="29,10" path="m5126,841l5155,841e" filled="false" stroked="true" strokeweight=".580pt" strokecolor="#000000">
                <v:path arrowok="t"/>
              </v:shape>
            </v:group>
            <v:group style="position:absolute;left:5184;top:836;width:29;height:10" coordorigin="5184,836" coordsize="29,10">
              <v:shape style="position:absolute;left:5184;top:836;width:29;height:10" coordorigin="5184,836" coordsize="29,10" path="m5184,841l5213,841e" filled="false" stroked="true" strokeweight=".580pt" strokecolor="#000000">
                <v:path arrowok="t"/>
              </v:shape>
            </v:group>
            <v:group style="position:absolute;left:5242;top:836;width:29;height:10" coordorigin="5242,836" coordsize="29,10">
              <v:shape style="position:absolute;left:5242;top:836;width:29;height:10" coordorigin="5242,836" coordsize="29,10" path="m5242,841l5270,841e" filled="false" stroked="true" strokeweight=".580pt" strokecolor="#000000">
                <v:path arrowok="t"/>
              </v:shape>
            </v:group>
            <v:group style="position:absolute;left:5299;top:836;width:29;height:10" coordorigin="5299,836" coordsize="29,10">
              <v:shape style="position:absolute;left:5299;top:836;width:29;height:10" coordorigin="5299,836" coordsize="29,10" path="m5299,841l5328,841e" filled="false" stroked="true" strokeweight=".580pt" strokecolor="#000000">
                <v:path arrowok="t"/>
              </v:shape>
            </v:group>
            <v:group style="position:absolute;left:5357;top:836;width:29;height:10" coordorigin="5357,836" coordsize="29,10">
              <v:shape style="position:absolute;left:5357;top:836;width:29;height:10" coordorigin="5357,836" coordsize="29,10" path="m5357,841l5386,841e" filled="false" stroked="true" strokeweight=".580pt" strokecolor="#000000">
                <v:path arrowok="t"/>
              </v:shape>
            </v:group>
            <v:group style="position:absolute;left:5414;top:836;width:29;height:10" coordorigin="5414,836" coordsize="29,10">
              <v:shape style="position:absolute;left:5414;top:836;width:29;height:10" coordorigin="5414,836" coordsize="29,10" path="m5414,841l5443,841e" filled="false" stroked="true" strokeweight=".580pt" strokecolor="#000000">
                <v:path arrowok="t"/>
              </v:shape>
            </v:group>
            <v:group style="position:absolute;left:5472;top:836;width:29;height:10" coordorigin="5472,836" coordsize="29,10">
              <v:shape style="position:absolute;left:5472;top:836;width:29;height:10" coordorigin="5472,836" coordsize="29,10" path="m5472,841l5501,841e" filled="false" stroked="true" strokeweight=".580pt" strokecolor="#000000">
                <v:path arrowok="t"/>
              </v:shape>
            </v:group>
            <v:group style="position:absolute;left:5530;top:836;width:29;height:10" coordorigin="5530,836" coordsize="29,10">
              <v:shape style="position:absolute;left:5530;top:836;width:29;height:10" coordorigin="5530,836" coordsize="29,10" path="m5530,841l5558,841e" filled="false" stroked="true" strokeweight=".580pt" strokecolor="#000000">
                <v:path arrowok="t"/>
              </v:shape>
            </v:group>
            <v:group style="position:absolute;left:5587;top:836;width:29;height:10" coordorigin="5587,836" coordsize="29,10">
              <v:shape style="position:absolute;left:5587;top:836;width:29;height:10" coordorigin="5587,836" coordsize="29,10" path="m5587,841l5616,841e" filled="false" stroked="true" strokeweight=".580pt" strokecolor="#000000">
                <v:path arrowok="t"/>
              </v:shape>
            </v:group>
            <v:group style="position:absolute;left:5645;top:836;width:29;height:10" coordorigin="5645,836" coordsize="29,10">
              <v:shape style="position:absolute;left:5645;top:836;width:29;height:10" coordorigin="5645,836" coordsize="29,10" path="m5645,841l5674,841e" filled="false" stroked="true" strokeweight=".580pt" strokecolor="#000000">
                <v:path arrowok="t"/>
              </v:shape>
            </v:group>
            <v:group style="position:absolute;left:5702;top:836;width:29;height:10" coordorigin="5702,836" coordsize="29,10">
              <v:shape style="position:absolute;left:5702;top:836;width:29;height:10" coordorigin="5702,836" coordsize="29,10" path="m5702,841l5731,841e" filled="false" stroked="true" strokeweight=".580pt" strokecolor="#000000">
                <v:path arrowok="t"/>
              </v:shape>
            </v:group>
            <v:group style="position:absolute;left:5760;top:836;width:29;height:10" coordorigin="5760,836" coordsize="29,10">
              <v:shape style="position:absolute;left:5760;top:836;width:29;height:10" coordorigin="5760,836" coordsize="29,10" path="m5760,841l5789,841e" filled="false" stroked="true" strokeweight=".580pt" strokecolor="#000000">
                <v:path arrowok="t"/>
              </v:shape>
            </v:group>
            <v:group style="position:absolute;left:5818;top:836;width:29;height:10" coordorigin="5818,836" coordsize="29,10">
              <v:shape style="position:absolute;left:5818;top:836;width:29;height:10" coordorigin="5818,836" coordsize="29,10" path="m5818,841l5846,841e" filled="false" stroked="true" strokeweight=".580pt" strokecolor="#000000">
                <v:path arrowok="t"/>
              </v:shape>
            </v:group>
            <v:group style="position:absolute;left:5875;top:836;width:29;height:10" coordorigin="5875,836" coordsize="29,10">
              <v:shape style="position:absolute;left:5875;top:836;width:29;height:10" coordorigin="5875,836" coordsize="29,10" path="m5875,841l5904,841e" filled="false" stroked="true" strokeweight=".580pt" strokecolor="#000000">
                <v:path arrowok="t"/>
              </v:shape>
            </v:group>
            <v:group style="position:absolute;left:5933;top:836;width:29;height:10" coordorigin="5933,836" coordsize="29,10">
              <v:shape style="position:absolute;left:5933;top:836;width:29;height:10" coordorigin="5933,836" coordsize="29,10" path="m5933,841l5962,841e" filled="false" stroked="true" strokeweight=".580pt" strokecolor="#000000">
                <v:path arrowok="t"/>
              </v:shape>
            </v:group>
            <v:group style="position:absolute;left:5990;top:836;width:29;height:10" coordorigin="5990,836" coordsize="29,10">
              <v:shape style="position:absolute;left:5990;top:836;width:29;height:10" coordorigin="5990,836" coordsize="29,10" path="m5990,841l6019,841e" filled="false" stroked="true" strokeweight=".580pt" strokecolor="#000000">
                <v:path arrowok="t"/>
              </v:shape>
            </v:group>
            <v:group style="position:absolute;left:6048;top:836;width:29;height:10" coordorigin="6048,836" coordsize="29,10">
              <v:shape style="position:absolute;left:6048;top:836;width:29;height:10" coordorigin="6048,836" coordsize="29,10" path="m6048,841l6077,841e" filled="false" stroked="true" strokeweight=".580pt" strokecolor="#000000">
                <v:path arrowok="t"/>
              </v:shape>
            </v:group>
            <v:group style="position:absolute;left:6106;top:836;width:29;height:10" coordorigin="6106,836" coordsize="29,10">
              <v:shape style="position:absolute;left:6106;top:836;width:29;height:10" coordorigin="6106,836" coordsize="29,10" path="m6106,841l6134,841e" filled="false" stroked="true" strokeweight=".580pt" strokecolor="#000000">
                <v:path arrowok="t"/>
              </v:shape>
            </v:group>
            <v:group style="position:absolute;left:6163;top:836;width:29;height:10" coordorigin="6163,836" coordsize="29,10">
              <v:shape style="position:absolute;left:6163;top:836;width:29;height:10" coordorigin="6163,836" coordsize="29,10" path="m6163,841l6192,841e" filled="false" stroked="true" strokeweight=".580pt" strokecolor="#000000">
                <v:path arrowok="t"/>
              </v:shape>
            </v:group>
            <v:group style="position:absolute;left:6221;top:836;width:29;height:10" coordorigin="6221,836" coordsize="29,10">
              <v:shape style="position:absolute;left:6221;top:836;width:29;height:10" coordorigin="6221,836" coordsize="29,10" path="m6221,841l6250,841e" filled="false" stroked="true" strokeweight=".580pt" strokecolor="#000000">
                <v:path arrowok="t"/>
              </v:shape>
            </v:group>
            <v:group style="position:absolute;left:6278;top:836;width:29;height:10" coordorigin="6278,836" coordsize="29,10">
              <v:shape style="position:absolute;left:6278;top:836;width:29;height:10" coordorigin="6278,836" coordsize="29,10" path="m6278,841l6307,841e" filled="false" stroked="true" strokeweight=".580pt" strokecolor="#000000">
                <v:path arrowok="t"/>
              </v:shape>
            </v:group>
            <v:group style="position:absolute;left:6336;top:836;width:29;height:10" coordorigin="6336,836" coordsize="29,10">
              <v:shape style="position:absolute;left:6336;top:836;width:29;height:10" coordorigin="6336,836" coordsize="29,10" path="m6336,841l6365,841e" filled="false" stroked="true" strokeweight=".580pt" strokecolor="#000000">
                <v:path arrowok="t"/>
              </v:shape>
            </v:group>
            <v:group style="position:absolute;left:6394;top:836;width:29;height:10" coordorigin="6394,836" coordsize="29,10">
              <v:shape style="position:absolute;left:6394;top:836;width:29;height:10" coordorigin="6394,836" coordsize="29,10" path="m6394,841l6422,841e" filled="false" stroked="true" strokeweight=".580pt" strokecolor="#000000">
                <v:path arrowok="t"/>
              </v:shape>
            </v:group>
            <v:group style="position:absolute;left:6451;top:836;width:29;height:10" coordorigin="6451,836" coordsize="29,10">
              <v:shape style="position:absolute;left:6451;top:836;width:29;height:10" coordorigin="6451,836" coordsize="29,10" path="m6451,841l6480,841e" filled="false" stroked="true" strokeweight=".580pt" strokecolor="#000000">
                <v:path arrowok="t"/>
              </v:shape>
            </v:group>
            <v:group style="position:absolute;left:6509;top:836;width:29;height:10" coordorigin="6509,836" coordsize="29,10">
              <v:shape style="position:absolute;left:6509;top:836;width:29;height:10" coordorigin="6509,836" coordsize="29,10" path="m6509,841l6538,841e" filled="false" stroked="true" strokeweight=".580pt" strokecolor="#000000">
                <v:path arrowok="t"/>
              </v:shape>
            </v:group>
            <v:group style="position:absolute;left:6566;top:836;width:29;height:10" coordorigin="6566,836" coordsize="29,10">
              <v:shape style="position:absolute;left:6566;top:836;width:29;height:10" coordorigin="6566,836" coordsize="29,10" path="m6566,841l6595,841e" filled="false" stroked="true" strokeweight=".580pt" strokecolor="#000000">
                <v:path arrowok="t"/>
              </v:shape>
            </v:group>
            <v:group style="position:absolute;left:6624;top:836;width:29;height:10" coordorigin="6624,836" coordsize="29,10">
              <v:shape style="position:absolute;left:6624;top:836;width:29;height:10" coordorigin="6624,836" coordsize="29,10" path="m6624,841l6653,841e" filled="false" stroked="true" strokeweight=".580pt" strokecolor="#000000">
                <v:path arrowok="t"/>
              </v:shape>
            </v:group>
            <v:group style="position:absolute;left:6682;top:836;width:29;height:10" coordorigin="6682,836" coordsize="29,10">
              <v:shape style="position:absolute;left:6682;top:836;width:29;height:10" coordorigin="6682,836" coordsize="29,10" path="m6682,841l6710,841e" filled="false" stroked="true" strokeweight=".580pt" strokecolor="#000000">
                <v:path arrowok="t"/>
              </v:shape>
            </v:group>
            <v:group style="position:absolute;left:6739;top:836;width:29;height:10" coordorigin="6739,836" coordsize="29,10">
              <v:shape style="position:absolute;left:6739;top:836;width:29;height:10" coordorigin="6739,836" coordsize="29,10" path="m6739,841l6768,841e" filled="false" stroked="true" strokeweight=".580pt" strokecolor="#000000">
                <v:path arrowok="t"/>
              </v:shape>
            </v:group>
            <v:group style="position:absolute;left:6797;top:836;width:29;height:10" coordorigin="6797,836" coordsize="29,10">
              <v:shape style="position:absolute;left:6797;top:836;width:29;height:10" coordorigin="6797,836" coordsize="29,10" path="m6797,841l6826,841e" filled="false" stroked="true" strokeweight=".580pt" strokecolor="#000000">
                <v:path arrowok="t"/>
              </v:shape>
            </v:group>
            <v:group style="position:absolute;left:6854;top:836;width:29;height:10" coordorigin="6854,836" coordsize="29,10">
              <v:shape style="position:absolute;left:6854;top:836;width:29;height:10" coordorigin="6854,836" coordsize="29,10" path="m6854,841l6883,841e" filled="false" stroked="true" strokeweight=".580pt" strokecolor="#000000">
                <v:path arrowok="t"/>
              </v:shape>
            </v:group>
            <v:group style="position:absolute;left:6912;top:836;width:29;height:10" coordorigin="6912,836" coordsize="29,10">
              <v:shape style="position:absolute;left:6912;top:836;width:29;height:10" coordorigin="6912,836" coordsize="29,10" path="m6912,841l6941,841e" filled="false" stroked="true" strokeweight=".580pt" strokecolor="#000000">
                <v:path arrowok="t"/>
              </v:shape>
            </v:group>
            <v:group style="position:absolute;left:6970;top:836;width:29;height:10" coordorigin="6970,836" coordsize="29,10">
              <v:shape style="position:absolute;left:6970;top:836;width:29;height:10" coordorigin="6970,836" coordsize="29,10" path="m6970,841l6998,841e" filled="false" stroked="true" strokeweight=".580pt" strokecolor="#000000">
                <v:path arrowok="t"/>
              </v:shape>
            </v:group>
            <v:group style="position:absolute;left:7027;top:836;width:29;height:10" coordorigin="7027,836" coordsize="29,10">
              <v:shape style="position:absolute;left:7027;top:836;width:29;height:10" coordorigin="7027,836" coordsize="29,10" path="m7027,841l7056,841e" filled="false" stroked="true" strokeweight=".580pt" strokecolor="#000000">
                <v:path arrowok="t"/>
              </v:shape>
            </v:group>
            <v:group style="position:absolute;left:7085;top:836;width:29;height:10" coordorigin="7085,836" coordsize="29,10">
              <v:shape style="position:absolute;left:7085;top:836;width:29;height:10" coordorigin="7085,836" coordsize="29,10" path="m7085,841l7114,841e" filled="false" stroked="true" strokeweight=".580pt" strokecolor="#000000">
                <v:path arrowok="t"/>
              </v:shape>
            </v:group>
            <v:group style="position:absolute;left:7142;top:836;width:29;height:10" coordorigin="7142,836" coordsize="29,10">
              <v:shape style="position:absolute;left:7142;top:836;width:29;height:10" coordorigin="7142,836" coordsize="29,10" path="m7142,841l7171,841e" filled="false" stroked="true" strokeweight=".580pt" strokecolor="#000000">
                <v:path arrowok="t"/>
              </v:shape>
            </v:group>
            <v:group style="position:absolute;left:7200;top:836;width:29;height:10" coordorigin="7200,836" coordsize="29,10">
              <v:shape style="position:absolute;left:7200;top:836;width:29;height:10" coordorigin="7200,836" coordsize="29,10" path="m7200,841l7229,841e" filled="false" stroked="true" strokeweight=".580pt" strokecolor="#000000">
                <v:path arrowok="t"/>
              </v:shape>
            </v:group>
            <v:group style="position:absolute;left:7258;top:836;width:29;height:10" coordorigin="7258,836" coordsize="29,10">
              <v:shape style="position:absolute;left:7258;top:836;width:29;height:10" coordorigin="7258,836" coordsize="29,10" path="m7258,841l7286,841e" filled="false" stroked="true" strokeweight=".580pt" strokecolor="#000000">
                <v:path arrowok="t"/>
              </v:shape>
            </v:group>
            <v:group style="position:absolute;left:7315;top:836;width:29;height:10" coordorigin="7315,836" coordsize="29,10">
              <v:shape style="position:absolute;left:7315;top:836;width:29;height:10" coordorigin="7315,836" coordsize="29,10" path="m7315,841l7344,841e" filled="false" stroked="true" strokeweight=".580pt" strokecolor="#000000">
                <v:path arrowok="t"/>
              </v:shape>
            </v:group>
            <v:group style="position:absolute;left:7373;top:836;width:29;height:10" coordorigin="7373,836" coordsize="29,10">
              <v:shape style="position:absolute;left:7373;top:836;width:29;height:10" coordorigin="7373,836" coordsize="29,10" path="m7373,841l7402,841e" filled="false" stroked="true" strokeweight=".580pt" strokecolor="#000000">
                <v:path arrowok="t"/>
              </v:shape>
            </v:group>
            <v:group style="position:absolute;left:7430;top:836;width:29;height:10" coordorigin="7430,836" coordsize="29,10">
              <v:shape style="position:absolute;left:7430;top:836;width:29;height:10" coordorigin="7430,836" coordsize="29,10" path="m7430,841l7459,841e" filled="false" stroked="true" strokeweight=".580pt" strokecolor="#000000">
                <v:path arrowok="t"/>
              </v:shape>
            </v:group>
            <v:group style="position:absolute;left:7488;top:836;width:29;height:10" coordorigin="7488,836" coordsize="29,10">
              <v:shape style="position:absolute;left:7488;top:836;width:29;height:10" coordorigin="7488,836" coordsize="29,10" path="m7488,841l7517,841e" filled="false" stroked="true" strokeweight=".580pt" strokecolor="#000000">
                <v:path arrowok="t"/>
              </v:shape>
            </v:group>
            <v:group style="position:absolute;left:7546;top:836;width:29;height:10" coordorigin="7546,836" coordsize="29,10">
              <v:shape style="position:absolute;left:7546;top:836;width:29;height:10" coordorigin="7546,836" coordsize="29,10" path="m7546,841l7574,841e" filled="false" stroked="true" strokeweight=".580pt" strokecolor="#000000">
                <v:path arrowok="t"/>
              </v:shape>
            </v:group>
            <v:group style="position:absolute;left:7603;top:836;width:29;height:10" coordorigin="7603,836" coordsize="29,10">
              <v:shape style="position:absolute;left:7603;top:836;width:29;height:10" coordorigin="7603,836" coordsize="29,10" path="m7603,841l7632,841e" filled="false" stroked="true" strokeweight=".580pt" strokecolor="#000000">
                <v:path arrowok="t"/>
              </v:shape>
            </v:group>
            <v:group style="position:absolute;left:7661;top:836;width:29;height:10" coordorigin="7661,836" coordsize="29,10">
              <v:shape style="position:absolute;left:7661;top:836;width:29;height:10" coordorigin="7661,836" coordsize="29,10" path="m7661,841l7690,841e" filled="false" stroked="true" strokeweight=".580pt" strokecolor="#000000">
                <v:path arrowok="t"/>
              </v:shape>
            </v:group>
            <v:group style="position:absolute;left:7718;top:836;width:29;height:10" coordorigin="7718,836" coordsize="29,10">
              <v:shape style="position:absolute;left:7718;top:836;width:29;height:10" coordorigin="7718,836" coordsize="29,10" path="m7718,841l7747,841e" filled="false" stroked="true" strokeweight=".580pt" strokecolor="#000000">
                <v:path arrowok="t"/>
              </v:shape>
            </v:group>
            <v:group style="position:absolute;left:7776;top:836;width:29;height:10" coordorigin="7776,836" coordsize="29,10">
              <v:shape style="position:absolute;left:7776;top:836;width:29;height:10" coordorigin="7776,836" coordsize="29,10" path="m7776,841l7805,841e" filled="false" stroked="true" strokeweight=".580pt" strokecolor="#000000">
                <v:path arrowok="t"/>
              </v:shape>
            </v:group>
            <v:group style="position:absolute;left:7834;top:836;width:29;height:10" coordorigin="7834,836" coordsize="29,10">
              <v:shape style="position:absolute;left:7834;top:836;width:29;height:10" coordorigin="7834,836" coordsize="29,10" path="m7834,841l7862,841e" filled="false" stroked="true" strokeweight=".580pt" strokecolor="#000000">
                <v:path arrowok="t"/>
              </v:shape>
            </v:group>
            <v:group style="position:absolute;left:7891;top:836;width:29;height:10" coordorigin="7891,836" coordsize="29,10">
              <v:shape style="position:absolute;left:7891;top:836;width:29;height:10" coordorigin="7891,836" coordsize="29,10" path="m7891,841l7920,841e" filled="false" stroked="true" strokeweight=".580pt" strokecolor="#000000">
                <v:path arrowok="t"/>
              </v:shape>
            </v:group>
            <v:group style="position:absolute;left:7949;top:836;width:29;height:10" coordorigin="7949,836" coordsize="29,10">
              <v:shape style="position:absolute;left:7949;top:836;width:29;height:10" coordorigin="7949,836" coordsize="29,10" path="m7949,841l7978,841e" filled="false" stroked="true" strokeweight=".580pt" strokecolor="#000000">
                <v:path arrowok="t"/>
              </v:shape>
            </v:group>
            <v:group style="position:absolute;left:8006;top:836;width:29;height:10" coordorigin="8006,836" coordsize="29,10">
              <v:shape style="position:absolute;left:8006;top:836;width:29;height:10" coordorigin="8006,836" coordsize="29,10" path="m8006,841l8035,841e" filled="false" stroked="true" strokeweight=".580pt" strokecolor="#000000">
                <v:path arrowok="t"/>
              </v:shape>
            </v:group>
            <v:group style="position:absolute;left:8064;top:836;width:29;height:10" coordorigin="8064,836" coordsize="29,10">
              <v:shape style="position:absolute;left:8064;top:836;width:29;height:10" coordorigin="8064,836" coordsize="29,10" path="m8064,841l8093,841e" filled="false" stroked="true" strokeweight=".580pt" strokecolor="#000000">
                <v:path arrowok="t"/>
              </v:shape>
            </v:group>
            <v:group style="position:absolute;left:8122;top:836;width:29;height:10" coordorigin="8122,836" coordsize="29,10">
              <v:shape style="position:absolute;left:8122;top:836;width:29;height:10" coordorigin="8122,836" coordsize="29,10" path="m8122,841l8150,841e" filled="false" stroked="true" strokeweight=".580pt" strokecolor="#000000">
                <v:path arrowok="t"/>
              </v:shape>
            </v:group>
            <v:group style="position:absolute;left:8179;top:836;width:29;height:10" coordorigin="8179,836" coordsize="29,10">
              <v:shape style="position:absolute;left:8179;top:836;width:29;height:10" coordorigin="8179,836" coordsize="29,10" path="m8179,841l8208,841e" filled="false" stroked="true" strokeweight=".580pt" strokecolor="#000000">
                <v:path arrowok="t"/>
              </v:shape>
            </v:group>
            <v:group style="position:absolute;left:8237;top:836;width:29;height:10" coordorigin="8237,836" coordsize="29,10">
              <v:shape style="position:absolute;left:8237;top:836;width:29;height:10" coordorigin="8237,836" coordsize="29,10" path="m8237,841l8266,841e" filled="false" stroked="true" strokeweight=".580pt" strokecolor="#000000">
                <v:path arrowok="t"/>
              </v:shape>
            </v:group>
            <v:group style="position:absolute;left:8294;top:836;width:29;height:10" coordorigin="8294,836" coordsize="29,10">
              <v:shape style="position:absolute;left:8294;top:836;width:29;height:10" coordorigin="8294,836" coordsize="29,10" path="m8294,841l8323,841e" filled="false" stroked="true" strokeweight=".580pt" strokecolor="#000000">
                <v:path arrowok="t"/>
              </v:shape>
            </v:group>
            <v:group style="position:absolute;left:8352;top:836;width:29;height:10" coordorigin="8352,836" coordsize="29,10">
              <v:shape style="position:absolute;left:8352;top:836;width:29;height:10" coordorigin="8352,836" coordsize="29,10" path="m8352,841l8381,841e" filled="false" stroked="true" strokeweight=".580pt" strokecolor="#000000">
                <v:path arrowok="t"/>
              </v:shape>
            </v:group>
            <v:group style="position:absolute;left:8410;top:836;width:29;height:10" coordorigin="8410,836" coordsize="29,10">
              <v:shape style="position:absolute;left:8410;top:836;width:29;height:10" coordorigin="8410,836" coordsize="29,10" path="m8410,841l8438,841e" filled="false" stroked="true" strokeweight=".580pt" strokecolor="#000000">
                <v:path arrowok="t"/>
              </v:shape>
            </v:group>
            <v:group style="position:absolute;left:8467;top:836;width:29;height:10" coordorigin="8467,836" coordsize="29,10">
              <v:shape style="position:absolute;left:8467;top:836;width:29;height:10" coordorigin="8467,836" coordsize="29,10" path="m8467,841l8496,841e" filled="false" stroked="true" strokeweight=".580pt" strokecolor="#000000">
                <v:path arrowok="t"/>
              </v:shape>
            </v:group>
            <v:group style="position:absolute;left:8525;top:836;width:29;height:10" coordorigin="8525,836" coordsize="29,10">
              <v:shape style="position:absolute;left:8525;top:836;width:29;height:10" coordorigin="8525,836" coordsize="29,10" path="m8525,841l8554,841e" filled="false" stroked="true" strokeweight=".580pt" strokecolor="#000000">
                <v:path arrowok="t"/>
              </v:shape>
            </v:group>
            <v:group style="position:absolute;left:8582;top:836;width:29;height:10" coordorigin="8582,836" coordsize="29,10">
              <v:shape style="position:absolute;left:8582;top:836;width:29;height:10" coordorigin="8582,836" coordsize="29,10" path="m8582,841l8611,841e" filled="false" stroked="true" strokeweight=".580pt" strokecolor="#000000">
                <v:path arrowok="t"/>
              </v:shape>
            </v:group>
            <v:group style="position:absolute;left:8640;top:836;width:29;height:10" coordorigin="8640,836" coordsize="29,10">
              <v:shape style="position:absolute;left:8640;top:836;width:29;height:10" coordorigin="8640,836" coordsize="29,10" path="m8640,841l8669,841e" filled="false" stroked="true" strokeweight=".580pt" strokecolor="#000000">
                <v:path arrowok="t"/>
              </v:shape>
            </v:group>
            <v:group style="position:absolute;left:8698;top:836;width:29;height:10" coordorigin="8698,836" coordsize="29,10">
              <v:shape style="position:absolute;left:8698;top:836;width:29;height:10" coordorigin="8698,836" coordsize="29,10" path="m8698,841l8726,841e" filled="false" stroked="true" strokeweight=".580pt" strokecolor="#000000">
                <v:path arrowok="t"/>
              </v:shape>
            </v:group>
            <v:group style="position:absolute;left:8755;top:836;width:29;height:10" coordorigin="8755,836" coordsize="29,10">
              <v:shape style="position:absolute;left:8755;top:836;width:29;height:10" coordorigin="8755,836" coordsize="29,10" path="m8755,841l8784,841e" filled="false" stroked="true" strokeweight=".580pt" strokecolor="#000000">
                <v:path arrowok="t"/>
              </v:shape>
            </v:group>
            <v:group style="position:absolute;left:8813;top:836;width:29;height:10" coordorigin="8813,836" coordsize="29,10">
              <v:shape style="position:absolute;left:8813;top:836;width:29;height:10" coordorigin="8813,836" coordsize="29,10" path="m8813,841l8842,841e" filled="false" stroked="true" strokeweight=".580pt" strokecolor="#000000">
                <v:path arrowok="t"/>
              </v:shape>
            </v:group>
            <v:group style="position:absolute;left:8870;top:836;width:29;height:10" coordorigin="8870,836" coordsize="29,10">
              <v:shape style="position:absolute;left:8870;top:836;width:29;height:10" coordorigin="8870,836" coordsize="29,10" path="m8870,841l8899,841e" filled="false" stroked="true" strokeweight=".580pt" strokecolor="#000000">
                <v:path arrowok="t"/>
              </v:shape>
            </v:group>
            <v:group style="position:absolute;left:8928;top:836;width:29;height:10" coordorigin="8928,836" coordsize="29,10">
              <v:shape style="position:absolute;left:8928;top:836;width:29;height:10" coordorigin="8928,836" coordsize="29,10" path="m8928,841l8957,841e" filled="false" stroked="true" strokeweight=".580pt" strokecolor="#000000">
                <v:path arrowok="t"/>
              </v:shape>
            </v:group>
            <v:group style="position:absolute;left:8986;top:836;width:29;height:10" coordorigin="8986,836" coordsize="29,10">
              <v:shape style="position:absolute;left:8986;top:836;width:29;height:10" coordorigin="8986,836" coordsize="29,10" path="m8986,841l9014,841e" filled="false" stroked="true" strokeweight=".580pt" strokecolor="#000000">
                <v:path arrowok="t"/>
              </v:shape>
            </v:group>
            <v:group style="position:absolute;left:9043;top:836;width:29;height:10" coordorigin="9043,836" coordsize="29,10">
              <v:shape style="position:absolute;left:9043;top:836;width:29;height:10" coordorigin="9043,836" coordsize="29,10" path="m9043,841l9072,841e" filled="false" stroked="true" strokeweight=".580pt" strokecolor="#000000">
                <v:path arrowok="t"/>
              </v:shape>
            </v:group>
            <v:group style="position:absolute;left:9101;top:836;width:29;height:10" coordorigin="9101,836" coordsize="29,10">
              <v:shape style="position:absolute;left:9101;top:836;width:29;height:10" coordorigin="9101,836" coordsize="29,10" path="m9101,841l9130,841e" filled="false" stroked="true" strokeweight=".580pt" strokecolor="#000000">
                <v:path arrowok="t"/>
              </v:shape>
            </v:group>
            <v:group style="position:absolute;left:9158;top:836;width:29;height:10" coordorigin="9158,836" coordsize="29,10">
              <v:shape style="position:absolute;left:9158;top:836;width:29;height:10" coordorigin="9158,836" coordsize="29,10" path="m9158,841l9187,841e" filled="false" stroked="true" strokeweight=".580pt" strokecolor="#000000">
                <v:path arrowok="t"/>
              </v:shape>
            </v:group>
            <v:group style="position:absolute;left:9216;top:836;width:29;height:10" coordorigin="9216,836" coordsize="29,10">
              <v:shape style="position:absolute;left:9216;top:836;width:29;height:10" coordorigin="9216,836" coordsize="29,10" path="m9216,841l9245,841e" filled="false" stroked="true" strokeweight=".580pt" strokecolor="#000000">
                <v:path arrowok="t"/>
              </v:shape>
            </v:group>
            <v:group style="position:absolute;left:9274;top:836;width:29;height:10" coordorigin="9274,836" coordsize="29,10">
              <v:shape style="position:absolute;left:9274;top:836;width:29;height:10" coordorigin="9274,836" coordsize="29,10" path="m9274,841l9302,841e" filled="false" stroked="true" strokeweight=".580pt" strokecolor="#000000">
                <v:path arrowok="t"/>
              </v:shape>
            </v:group>
            <v:group style="position:absolute;left:9331;top:836;width:29;height:10" coordorigin="9331,836" coordsize="29,10">
              <v:shape style="position:absolute;left:9331;top:836;width:29;height:10" coordorigin="9331,836" coordsize="29,10" path="m9331,841l9360,841e" filled="false" stroked="true" strokeweight=".580pt" strokecolor="#000000">
                <v:path arrowok="t"/>
              </v:shape>
            </v:group>
            <v:group style="position:absolute;left:9389;top:836;width:29;height:10" coordorigin="9389,836" coordsize="29,10">
              <v:shape style="position:absolute;left:9389;top:836;width:29;height:10" coordorigin="9389,836" coordsize="29,10" path="m9389,841l9418,841e" filled="false" stroked="true" strokeweight=".580pt" strokecolor="#000000">
                <v:path arrowok="t"/>
              </v:shape>
            </v:group>
            <v:group style="position:absolute;left:9446;top:836;width:29;height:10" coordorigin="9446,836" coordsize="29,10">
              <v:shape style="position:absolute;left:9446;top:836;width:29;height:10" coordorigin="9446,836" coordsize="29,10" path="m9446,841l9475,841e" filled="false" stroked="true" strokeweight=".580pt" strokecolor="#000000">
                <v:path arrowok="t"/>
              </v:shape>
            </v:group>
            <v:group style="position:absolute;left:9504;top:836;width:29;height:10" coordorigin="9504,836" coordsize="29,10">
              <v:shape style="position:absolute;left:9504;top:836;width:29;height:10" coordorigin="9504,836" coordsize="29,10" path="m9504,841l9533,841e" filled="false" stroked="true" strokeweight=".580pt" strokecolor="#000000">
                <v:path arrowok="t"/>
              </v:shape>
            </v:group>
            <v:group style="position:absolute;left:9562;top:836;width:29;height:10" coordorigin="9562,836" coordsize="29,10">
              <v:shape style="position:absolute;left:9562;top:836;width:29;height:10" coordorigin="9562,836" coordsize="29,10" path="m9562,841l9590,841e" filled="false" stroked="true" strokeweight=".580pt" strokecolor="#000000">
                <v:path arrowok="t"/>
              </v:shape>
            </v:group>
            <v:group style="position:absolute;left:9619;top:836;width:29;height:10" coordorigin="9619,836" coordsize="29,10">
              <v:shape style="position:absolute;left:9619;top:836;width:29;height:10" coordorigin="9619,836" coordsize="29,10" path="m9619,841l9648,841e" filled="false" stroked="true" strokeweight=".580pt" strokecolor="#000000">
                <v:path arrowok="t"/>
              </v:shape>
            </v:group>
            <v:group style="position:absolute;left:9677;top:836;width:29;height:10" coordorigin="9677,836" coordsize="29,10">
              <v:shape style="position:absolute;left:9677;top:836;width:29;height:10" coordorigin="9677,836" coordsize="29,10" path="m9677,841l9706,841e" filled="false" stroked="true" strokeweight=".580pt" strokecolor="#000000">
                <v:path arrowok="t"/>
              </v:shape>
            </v:group>
            <v:group style="position:absolute;left:9734;top:836;width:29;height:10" coordorigin="9734,836" coordsize="29,10">
              <v:shape style="position:absolute;left:9734;top:836;width:29;height:10" coordorigin="9734,836" coordsize="29,10" path="m9734,841l9763,841e" filled="false" stroked="true" strokeweight=".580pt" strokecolor="#000000">
                <v:path arrowok="t"/>
              </v:shape>
            </v:group>
            <v:group style="position:absolute;left:9792;top:836;width:29;height:10" coordorigin="9792,836" coordsize="29,10">
              <v:shape style="position:absolute;left:9792;top:836;width:29;height:10" coordorigin="9792,836" coordsize="29,10" path="m9792,841l9821,841e" filled="false" stroked="true" strokeweight=".580pt" strokecolor="#000000">
                <v:path arrowok="t"/>
              </v:shape>
            </v:group>
            <v:group style="position:absolute;left:9850;top:836;width:29;height:10" coordorigin="9850,836" coordsize="29,10">
              <v:shape style="position:absolute;left:9850;top:836;width:29;height:10" coordorigin="9850,836" coordsize="29,10" path="m9850,841l9878,841e" filled="false" stroked="true" strokeweight=".580pt" strokecolor="#000000">
                <v:path arrowok="t"/>
              </v:shape>
            </v:group>
            <v:group style="position:absolute;left:9907;top:836;width:29;height:10" coordorigin="9907,836" coordsize="29,10">
              <v:shape style="position:absolute;left:9907;top:836;width:29;height:10" coordorigin="9907,836" coordsize="29,10" path="m9907,841l9936,841e" filled="false" stroked="true" strokeweight=".580pt" strokecolor="#000000">
                <v:path arrowok="t"/>
              </v:shape>
            </v:group>
            <v:group style="position:absolute;left:9965;top:836;width:29;height:10" coordorigin="9965,836" coordsize="29,10">
              <v:shape style="position:absolute;left:9965;top:836;width:29;height:10" coordorigin="9965,836" coordsize="29,10" path="m9965,841l9994,841e" filled="false" stroked="true" strokeweight=".580pt" strokecolor="#000000">
                <v:path arrowok="t"/>
              </v:shape>
            </v:group>
            <v:group style="position:absolute;left:10022;top:836;width:29;height:10" coordorigin="10022,836" coordsize="29,10">
              <v:shape style="position:absolute;left:10022;top:836;width:29;height:10" coordorigin="10022,836" coordsize="29,10" path="m10022,841l10051,841e" filled="false" stroked="true" strokeweight=".580pt" strokecolor="#000000">
                <v:path arrowok="t"/>
              </v:shape>
            </v:group>
            <v:group style="position:absolute;left:10080;top:836;width:29;height:10" coordorigin="10080,836" coordsize="29,10">
              <v:shape style="position:absolute;left:10080;top:836;width:29;height:10" coordorigin="10080,836" coordsize="29,10" path="m10080,841l10109,841e" filled="false" stroked="true" strokeweight=".580pt" strokecolor="#000000">
                <v:path arrowok="t"/>
              </v:shape>
            </v:group>
            <v:group style="position:absolute;left:10138;top:836;width:29;height:10" coordorigin="10138,836" coordsize="29,10">
              <v:shape style="position:absolute;left:10138;top:836;width:29;height:10" coordorigin="10138,836" coordsize="29,10" path="m10138,841l10166,841e" filled="false" stroked="true" strokeweight=".580pt" strokecolor="#000000">
                <v:path arrowok="t"/>
              </v:shape>
            </v:group>
            <v:group style="position:absolute;left:10195;top:836;width:29;height:10" coordorigin="10195,836" coordsize="29,10">
              <v:shape style="position:absolute;left:10195;top:836;width:29;height:10" coordorigin="10195,836" coordsize="29,10" path="m10195,841l10224,841e" filled="false" stroked="true" strokeweight=".580pt" strokecolor="#000000">
                <v:path arrowok="t"/>
              </v:shape>
            </v:group>
            <v:group style="position:absolute;left:10253;top:836;width:29;height:10" coordorigin="10253,836" coordsize="29,10">
              <v:shape style="position:absolute;left:10253;top:836;width:29;height:10" coordorigin="10253,836" coordsize="29,10" path="m10253,841l10282,841e" filled="false" stroked="true" strokeweight=".580pt" strokecolor="#000000">
                <v:path arrowok="t"/>
              </v:shape>
            </v:group>
            <v:group style="position:absolute;left:10310;top:836;width:29;height:10" coordorigin="10310,836" coordsize="29,10">
              <v:shape style="position:absolute;left:10310;top:836;width:29;height:10" coordorigin="10310,836" coordsize="29,10" path="m10310,841l10339,841e" filled="false" stroked="true" strokeweight=".580pt" strokecolor="#000000">
                <v:path arrowok="t"/>
              </v:shape>
            </v:group>
            <v:group style="position:absolute;left:10368;top:836;width:29;height:10" coordorigin="10368,836" coordsize="29,10">
              <v:shape style="position:absolute;left:10368;top:836;width:29;height:10" coordorigin="10368,836" coordsize="29,10" path="m10368,841l10397,841e" filled="false" stroked="true" strokeweight=".580pt" strokecolor="#000000">
                <v:path arrowok="t"/>
              </v:shape>
            </v:group>
            <v:group style="position:absolute;left:10426;top:836;width:29;height:10" coordorigin="10426,836" coordsize="29,10">
              <v:shape style="position:absolute;left:10426;top:836;width:29;height:10" coordorigin="10426,836" coordsize="29,10" path="m10426,841l10454,841e" filled="false" stroked="true" strokeweight=".580pt" strokecolor="#000000">
                <v:path arrowok="t"/>
              </v:shape>
            </v:group>
            <v:group style="position:absolute;left:10483;top:836;width:29;height:10" coordorigin="10483,836" coordsize="29,10">
              <v:shape style="position:absolute;left:10483;top:836;width:29;height:10" coordorigin="10483,836" coordsize="29,10" path="m10483,841l10512,841e" filled="false" stroked="true" strokeweight=".580pt" strokecolor="#000000">
                <v:path arrowok="t"/>
              </v:shape>
            </v:group>
            <v:group style="position:absolute;left:10541;top:836;width:29;height:10" coordorigin="10541,836" coordsize="29,10">
              <v:shape style="position:absolute;left:10541;top:836;width:29;height:10" coordorigin="10541,836" coordsize="29,10" path="m10541,841l10570,841e" filled="false" stroked="true" strokeweight=".580pt" strokecolor="#000000">
                <v:path arrowok="t"/>
              </v:shape>
            </v:group>
            <v:group style="position:absolute;left:10598;top:836;width:29;height:10" coordorigin="10598,836" coordsize="29,10">
              <v:shape style="position:absolute;left:10598;top:836;width:29;height:10" coordorigin="10598,836" coordsize="29,10" path="m10598,841l10627,841e" filled="false" stroked="true" strokeweight=".580pt" strokecolor="#000000">
                <v:path arrowok="t"/>
              </v:shape>
            </v:group>
            <v:group style="position:absolute;left:10656;top:836;width:29;height:10" coordorigin="10656,836" coordsize="29,10">
              <v:shape style="position:absolute;left:10656;top:836;width:29;height:10" coordorigin="10656,836" coordsize="29,10" path="m10656,841l10685,841e" filled="false" stroked="true" strokeweight=".580pt" strokecolor="#000000">
                <v:path arrowok="t"/>
              </v:shape>
            </v:group>
            <v:group style="position:absolute;left:10714;top:836;width:29;height:10" coordorigin="10714,836" coordsize="29,10">
              <v:shape style="position:absolute;left:10714;top:836;width:29;height:10" coordorigin="10714,836" coordsize="29,10" path="m10714,841l10742,841e" filled="false" stroked="true" strokeweight=".580pt" strokecolor="#000000">
                <v:path arrowok="t"/>
              </v:shape>
            </v:group>
            <v:group style="position:absolute;left:10771;top:836;width:29;height:10" coordorigin="10771,836" coordsize="29,10">
              <v:shape style="position:absolute;left:10771;top:836;width:29;height:10" coordorigin="10771,836" coordsize="29,10" path="m10771,841l10800,841e" filled="false" stroked="true" strokeweight=".580pt" strokecolor="#000000">
                <v:path arrowok="t"/>
              </v:shape>
            </v:group>
            <v:group style="position:absolute;left:10829;top:836;width:29;height:10" coordorigin="10829,836" coordsize="29,10">
              <v:shape style="position:absolute;left:10829;top:836;width:29;height:10" coordorigin="10829,836" coordsize="29,10" path="m10829,841l10858,841e" filled="false" stroked="true" strokeweight=".580pt" strokecolor="#000000">
                <v:path arrowok="t"/>
              </v:shape>
            </v:group>
            <v:group style="position:absolute;left:10886;top:836;width:29;height:10" coordorigin="10886,836" coordsize="29,10">
              <v:shape style="position:absolute;left:10886;top:836;width:29;height:10" coordorigin="10886,836" coordsize="29,10" path="m10886,841l10915,841e" filled="false" stroked="true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1.5pt;margin-top:.780486pt;width:15.75pt;height:14.95pt;mso-position-horizontal-relative:page;mso-position-vertical-relative:paragraph;z-index:-26800" coordorigin="2430,16" coordsize="315,299">
            <v:shape style="position:absolute;left:2430;top:16;width:315;height:299" coordorigin="2430,16" coordsize="315,299" path="m2430,164l2445,100,2485,50,2544,20,2567,16,2594,17,2663,36,2713,76,2741,130,2744,150,2743,175,2721,240,2678,286,2619,311,2597,314,2572,313,2506,291,2458,248,2432,191,2430,164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196.5pt;margin-top:.780486pt;width:15.75pt;height:14.95pt;mso-position-horizontal-relative:page;mso-position-vertical-relative:paragraph;z-index:-26776" coordorigin="3930,16" coordsize="315,299">
            <v:shape style="position:absolute;left:3930;top:16;width:315;height:299" coordorigin="3930,16" coordsize="315,299" path="m3930,164l3945,100,3985,50,4044,20,4067,16,4094,17,4163,36,4213,76,4241,130,4244,150,4243,175,4221,240,4178,286,4119,311,4097,314,4072,313,4006,291,3958,248,3932,191,3930,164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283.5pt;margin-top:.780486pt;width:15.75pt;height:14.95pt;mso-position-horizontal-relative:page;mso-position-vertical-relative:paragraph;z-index:-26752" coordorigin="5670,16" coordsize="315,299">
            <v:shape style="position:absolute;left:5670;top:16;width:315;height:299" coordorigin="5670,16" coordsize="315,299" path="m5670,164l5685,100,5725,50,5784,20,5807,16,5834,17,5903,36,5953,76,5981,130,5984,150,5983,175,5961,240,5918,286,5859,311,5837,314,5812,313,5746,291,5698,248,5672,191,5670,164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384pt;margin-top:.780486pt;width:15.75pt;height:14.95pt;mso-position-horizontal-relative:page;mso-position-vertical-relative:paragraph;z-index:-26728" coordorigin="7680,16" coordsize="315,299">
            <v:shape style="position:absolute;left:7680;top:16;width:315;height:299" coordorigin="7680,16" coordsize="315,299" path="m7680,164l7695,100,7735,50,7794,20,7817,16,7844,17,7913,36,7963,76,7991,130,7994,150,7993,175,7971,240,7928,286,7869,311,7847,314,7822,313,7756,291,7708,248,7682,191,7680,164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76.25pt;margin-top:.780486pt;width:15.75pt;height:14.95pt;mso-position-horizontal-relative:page;mso-position-vertical-relative:paragraph;z-index:-26704" coordorigin="9525,16" coordsize="315,299">
            <v:shape style="position:absolute;left:9525;top:16;width:315;height:299" coordorigin="9525,16" coordsize="315,299" path="m9525,164l9540,100,9580,50,9639,20,9662,16,9689,17,9758,36,9808,76,9836,130,9839,150,9838,175,9816,240,9773,286,9714,311,9692,314,9667,313,9601,291,9553,248,9527,191,9525,164xe" filled="false" stroked="true" strokeweight=".75pt" strokecolor="#000000">
              <v:path arrowok="t"/>
            </v:shape>
            <w10:wrap type="none"/>
          </v:group>
        </w:pict>
      </w:r>
      <w:r>
        <w:rPr>
          <w:spacing w:val="-1"/>
        </w:rPr>
        <w:t>ประเภทบ</w:t>
      </w:r>
      <w:r>
        <w:rPr/>
        <w:t>ุ</w:t>
      </w:r>
      <w:r>
        <w:rPr>
          <w:spacing w:val="-1"/>
        </w:rPr>
        <w:t>คลากร</w:t>
        <w:tab/>
      </w:r>
      <w:r>
        <w:rPr>
          <w:spacing w:val="-2"/>
        </w:rPr>
        <w:t>ข</w:t>
      </w:r>
      <w:r>
        <w:rPr/>
        <w:t></w:t>
      </w:r>
      <w:r>
        <w:rPr>
          <w:spacing w:val="-2"/>
        </w:rPr>
        <w:t>าราชการ</w:t>
        <w:tab/>
        <w:t>ล</w:t>
      </w:r>
      <w:r>
        <w:rPr/>
        <w:t>ู</w:t>
      </w:r>
      <w:r>
        <w:rPr>
          <w:spacing w:val="-2"/>
        </w:rPr>
        <w:t>กจ</w:t>
      </w:r>
      <w:r>
        <w:rPr/>
        <w:t></w:t>
      </w:r>
      <w:r>
        <w:rPr>
          <w:spacing w:val="-2"/>
        </w:rPr>
        <w:t>างประจ</w:t>
      </w:r>
      <w:r>
        <w:rPr/>
        <w:t>ํ</w:t>
      </w:r>
      <w:r>
        <w:rPr>
          <w:spacing w:val="-2"/>
        </w:rPr>
        <w:t>า</w:t>
        <w:tab/>
      </w:r>
      <w:r>
        <w:rPr>
          <w:spacing w:val="-1"/>
          <w:w w:val="95"/>
        </w:rPr>
        <w:t>พน</w:t>
      </w:r>
      <w:r>
        <w:rPr>
          <w:w w:val="95"/>
        </w:rPr>
        <w:t>ั</w:t>
      </w:r>
      <w:r>
        <w:rPr>
          <w:spacing w:val="-1"/>
          <w:w w:val="95"/>
        </w:rPr>
        <w:t>กงานราชการ</w:t>
        <w:tab/>
      </w:r>
      <w:r>
        <w:rPr>
          <w:spacing w:val="-2"/>
        </w:rPr>
        <w:t>ล</w:t>
      </w:r>
      <w:r>
        <w:rPr/>
        <w:t>ู</w:t>
      </w:r>
      <w:r>
        <w:rPr>
          <w:spacing w:val="-2"/>
        </w:rPr>
        <w:t>กจ</w:t>
      </w:r>
      <w:r>
        <w:rPr/>
        <w:t></w:t>
      </w:r>
      <w:r>
        <w:rPr>
          <w:spacing w:val="-2"/>
        </w:rPr>
        <w:t>าง</w:t>
      </w:r>
      <w:r>
        <w:rPr>
          <w:spacing w:val="-1"/>
        </w:rPr>
        <w:t>ชั</w:t>
      </w:r>
      <w:r>
        <w:rPr/>
        <w:t>่</w:t>
      </w:r>
      <w:r>
        <w:rPr>
          <w:spacing w:val="-2"/>
        </w:rPr>
        <w:t>วคราว</w:t>
        <w:tab/>
      </w:r>
      <w:r>
        <w:rPr>
          <w:spacing w:val="-1"/>
        </w:rPr>
        <w:t>พน</w:t>
      </w:r>
      <w:r>
        <w:rPr/>
        <w:t>ั</w:t>
      </w:r>
      <w:r>
        <w:rPr>
          <w:spacing w:val="-1"/>
        </w:rPr>
        <w:t>กงานจ</w:t>
      </w:r>
      <w:r>
        <w:rPr/>
        <w:t></w:t>
      </w:r>
      <w:r>
        <w:rPr>
          <w:spacing w:val="-1"/>
        </w:rPr>
        <w:t>างเหมา</w:t>
      </w:r>
      <w:r>
        <w:rPr>
          <w:spacing w:val="97"/>
        </w:rPr>
        <w:t> </w:t>
      </w:r>
      <w:r>
        <w:rPr>
          <w:spacing w:val="-2"/>
        </w:rPr>
        <w:t>ตําแหน</w:t>
      </w:r>
      <w:r>
        <w:rPr/>
        <w:t></w:t>
      </w:r>
      <w:r>
        <w:rPr>
          <w:spacing w:val="-2"/>
        </w:rPr>
        <w:t>ง</w:t>
      </w:r>
    </w:p>
    <w:p>
      <w:pPr>
        <w:pStyle w:val="BodyText"/>
        <w:tabs>
          <w:tab w:pos="1669" w:val="left" w:leader="none"/>
          <w:tab w:pos="2937" w:val="left" w:leader="none"/>
          <w:tab w:pos="3897" w:val="left" w:leader="none"/>
          <w:tab w:pos="4823" w:val="left" w:leader="none"/>
          <w:tab w:pos="5337" w:val="left" w:leader="none"/>
          <w:tab w:pos="5816" w:val="left" w:leader="none"/>
          <w:tab w:pos="6776" w:val="left" w:leader="none"/>
          <w:tab w:pos="7712" w:val="left" w:leader="none"/>
          <w:tab w:pos="8869" w:val="left" w:leader="none"/>
          <w:tab w:pos="9863" w:val="left" w:leader="none"/>
        </w:tabs>
        <w:spacing w:line="305" w:lineRule="auto" w:before="3"/>
        <w:ind w:right="777" w:hanging="1"/>
        <w:jc w:val="left"/>
      </w:pPr>
      <w:r>
        <w:rPr/>
        <w:pict>
          <v:group style="position:absolute;margin-left:106.269501pt;margin-top:41.442497pt;width:191.9pt;height:1.1pt;mso-position-horizontal-relative:page;mso-position-vertical-relative:paragraph;z-index:-27232" coordorigin="2125,829" coordsize="3838,22">
            <v:group style="position:absolute;left:2131;top:835;width:29;height:10" coordorigin="2131,835" coordsize="29,10">
              <v:shape style="position:absolute;left:2131;top:835;width:29;height:10" coordorigin="2131,835" coordsize="29,10" path="m2131,839l2160,839e" filled="false" stroked="true" strokeweight=".581pt" strokecolor="#000000">
                <v:path arrowok="t"/>
              </v:shape>
            </v:group>
            <v:group style="position:absolute;left:2189;top:835;width:29;height:10" coordorigin="2189,835" coordsize="29,10">
              <v:shape style="position:absolute;left:2189;top:835;width:29;height:10" coordorigin="2189,835" coordsize="29,10" path="m2189,839l2218,839e" filled="false" stroked="true" strokeweight=".581pt" strokecolor="#000000">
                <v:path arrowok="t"/>
              </v:shape>
            </v:group>
            <v:group style="position:absolute;left:2246;top:835;width:29;height:10" coordorigin="2246,835" coordsize="29,10">
              <v:shape style="position:absolute;left:2246;top:835;width:29;height:10" coordorigin="2246,835" coordsize="29,10" path="m2246,839l2275,839e" filled="false" stroked="true" strokeweight=".581pt" strokecolor="#000000">
                <v:path arrowok="t"/>
              </v:shape>
            </v:group>
            <v:group style="position:absolute;left:2304;top:835;width:29;height:10" coordorigin="2304,835" coordsize="29,10">
              <v:shape style="position:absolute;left:2304;top:835;width:29;height:10" coordorigin="2304,835" coordsize="29,10" path="m2304,839l2333,839e" filled="false" stroked="true" strokeweight=".581pt" strokecolor="#000000">
                <v:path arrowok="t"/>
              </v:shape>
            </v:group>
            <v:group style="position:absolute;left:2362;top:835;width:29;height:10" coordorigin="2362,835" coordsize="29,10">
              <v:shape style="position:absolute;left:2362;top:835;width:29;height:10" coordorigin="2362,835" coordsize="29,10" path="m2362,839l2390,839e" filled="false" stroked="true" strokeweight=".581pt" strokecolor="#000000">
                <v:path arrowok="t"/>
              </v:shape>
            </v:group>
            <v:group style="position:absolute;left:2419;top:835;width:29;height:10" coordorigin="2419,835" coordsize="29,10">
              <v:shape style="position:absolute;left:2419;top:835;width:29;height:10" coordorigin="2419,835" coordsize="29,10" path="m2419,839l2448,839e" filled="false" stroked="true" strokeweight=".581pt" strokecolor="#000000">
                <v:path arrowok="t"/>
              </v:shape>
            </v:group>
            <v:group style="position:absolute;left:2477;top:835;width:29;height:10" coordorigin="2477,835" coordsize="29,10">
              <v:shape style="position:absolute;left:2477;top:835;width:29;height:10" coordorigin="2477,835" coordsize="29,10" path="m2477,839l2506,839e" filled="false" stroked="true" strokeweight=".581pt" strokecolor="#000000">
                <v:path arrowok="t"/>
              </v:shape>
            </v:group>
            <v:group style="position:absolute;left:2534;top:835;width:29;height:10" coordorigin="2534,835" coordsize="29,10">
              <v:shape style="position:absolute;left:2534;top:835;width:29;height:10" coordorigin="2534,835" coordsize="29,10" path="m2534,839l2563,839e" filled="false" stroked="true" strokeweight=".581pt" strokecolor="#000000">
                <v:path arrowok="t"/>
              </v:shape>
            </v:group>
            <v:group style="position:absolute;left:2592;top:835;width:29;height:10" coordorigin="2592,835" coordsize="29,10">
              <v:shape style="position:absolute;left:2592;top:835;width:29;height:10" coordorigin="2592,835" coordsize="29,10" path="m2592,839l2621,839e" filled="false" stroked="true" strokeweight=".581pt" strokecolor="#000000">
                <v:path arrowok="t"/>
              </v:shape>
            </v:group>
            <v:group style="position:absolute;left:2650;top:835;width:29;height:10" coordorigin="2650,835" coordsize="29,10">
              <v:shape style="position:absolute;left:2650;top:835;width:29;height:10" coordorigin="2650,835" coordsize="29,10" path="m2650,839l2678,839e" filled="false" stroked="true" strokeweight=".581pt" strokecolor="#000000">
                <v:path arrowok="t"/>
              </v:shape>
            </v:group>
            <v:group style="position:absolute;left:2707;top:835;width:29;height:10" coordorigin="2707,835" coordsize="29,10">
              <v:shape style="position:absolute;left:2707;top:835;width:29;height:10" coordorigin="2707,835" coordsize="29,10" path="m2707,839l2736,839e" filled="false" stroked="true" strokeweight=".581pt" strokecolor="#000000">
                <v:path arrowok="t"/>
              </v:shape>
            </v:group>
            <v:group style="position:absolute;left:2765;top:835;width:29;height:10" coordorigin="2765,835" coordsize="29,10">
              <v:shape style="position:absolute;left:2765;top:835;width:29;height:10" coordorigin="2765,835" coordsize="29,10" path="m2765,839l2794,839e" filled="false" stroked="true" strokeweight=".581pt" strokecolor="#000000">
                <v:path arrowok="t"/>
              </v:shape>
            </v:group>
            <v:group style="position:absolute;left:2822;top:835;width:29;height:10" coordorigin="2822,835" coordsize="29,10">
              <v:shape style="position:absolute;left:2822;top:835;width:29;height:10" coordorigin="2822,835" coordsize="29,10" path="m2822,839l2851,839e" filled="false" stroked="true" strokeweight=".581pt" strokecolor="#000000">
                <v:path arrowok="t"/>
              </v:shape>
            </v:group>
            <v:group style="position:absolute;left:2880;top:835;width:29;height:10" coordorigin="2880,835" coordsize="29,10">
              <v:shape style="position:absolute;left:2880;top:835;width:29;height:10" coordorigin="2880,835" coordsize="29,10" path="m2880,839l2909,839e" filled="false" stroked="true" strokeweight=".581pt" strokecolor="#000000">
                <v:path arrowok="t"/>
              </v:shape>
            </v:group>
            <v:group style="position:absolute;left:2938;top:835;width:29;height:10" coordorigin="2938,835" coordsize="29,10">
              <v:shape style="position:absolute;left:2938;top:835;width:29;height:10" coordorigin="2938,835" coordsize="29,10" path="m2938,839l2966,839e" filled="false" stroked="true" strokeweight=".581pt" strokecolor="#000000">
                <v:path arrowok="t"/>
              </v:shape>
            </v:group>
            <v:group style="position:absolute;left:2995;top:835;width:29;height:10" coordorigin="2995,835" coordsize="29,10">
              <v:shape style="position:absolute;left:2995;top:835;width:29;height:10" coordorigin="2995,835" coordsize="29,10" path="m2995,839l3024,839e" filled="false" stroked="true" strokeweight=".581pt" strokecolor="#000000">
                <v:path arrowok="t"/>
              </v:shape>
            </v:group>
            <v:group style="position:absolute;left:3053;top:835;width:29;height:10" coordorigin="3053,835" coordsize="29,10">
              <v:shape style="position:absolute;left:3053;top:835;width:29;height:10" coordorigin="3053,835" coordsize="29,10" path="m3053,839l3082,839e" filled="false" stroked="true" strokeweight=".581pt" strokecolor="#000000">
                <v:path arrowok="t"/>
              </v:shape>
            </v:group>
            <v:group style="position:absolute;left:3110;top:835;width:29;height:10" coordorigin="3110,835" coordsize="29,10">
              <v:shape style="position:absolute;left:3110;top:835;width:29;height:10" coordorigin="3110,835" coordsize="29,10" path="m3110,839l3139,839e" filled="false" stroked="true" strokeweight=".581pt" strokecolor="#000000">
                <v:path arrowok="t"/>
              </v:shape>
            </v:group>
            <v:group style="position:absolute;left:3168;top:835;width:29;height:10" coordorigin="3168,835" coordsize="29,10">
              <v:shape style="position:absolute;left:3168;top:835;width:29;height:10" coordorigin="3168,835" coordsize="29,10" path="m3168,839l3197,839e" filled="false" stroked="true" strokeweight=".581pt" strokecolor="#000000">
                <v:path arrowok="t"/>
              </v:shape>
            </v:group>
            <v:group style="position:absolute;left:3226;top:835;width:29;height:10" coordorigin="3226,835" coordsize="29,10">
              <v:shape style="position:absolute;left:3226;top:835;width:29;height:10" coordorigin="3226,835" coordsize="29,10" path="m3226,839l3254,839e" filled="false" stroked="true" strokeweight=".581pt" strokecolor="#000000">
                <v:path arrowok="t"/>
              </v:shape>
            </v:group>
            <v:group style="position:absolute;left:3283;top:835;width:29;height:10" coordorigin="3283,835" coordsize="29,10">
              <v:shape style="position:absolute;left:3283;top:835;width:29;height:10" coordorigin="3283,835" coordsize="29,10" path="m3283,839l3312,839e" filled="false" stroked="true" strokeweight=".581pt" strokecolor="#000000">
                <v:path arrowok="t"/>
              </v:shape>
            </v:group>
            <v:group style="position:absolute;left:3341;top:835;width:29;height:10" coordorigin="3341,835" coordsize="29,10">
              <v:shape style="position:absolute;left:3341;top:835;width:29;height:10" coordorigin="3341,835" coordsize="29,10" path="m3341,839l3370,839e" filled="false" stroked="true" strokeweight=".581pt" strokecolor="#000000">
                <v:path arrowok="t"/>
              </v:shape>
            </v:group>
            <v:group style="position:absolute;left:3398;top:835;width:29;height:10" coordorigin="3398,835" coordsize="29,10">
              <v:shape style="position:absolute;left:3398;top:835;width:29;height:10" coordorigin="3398,835" coordsize="29,10" path="m3398,839l3427,839e" filled="false" stroked="true" strokeweight=".581pt" strokecolor="#000000">
                <v:path arrowok="t"/>
              </v:shape>
            </v:group>
            <v:group style="position:absolute;left:3456;top:835;width:29;height:10" coordorigin="3456,835" coordsize="29,10">
              <v:shape style="position:absolute;left:3456;top:835;width:29;height:10" coordorigin="3456,835" coordsize="29,10" path="m3456,839l3485,839e" filled="false" stroked="true" strokeweight=".581pt" strokecolor="#000000">
                <v:path arrowok="t"/>
              </v:shape>
            </v:group>
            <v:group style="position:absolute;left:3514;top:835;width:29;height:10" coordorigin="3514,835" coordsize="29,10">
              <v:shape style="position:absolute;left:3514;top:835;width:29;height:10" coordorigin="3514,835" coordsize="29,10" path="m3514,839l3542,839e" filled="false" stroked="true" strokeweight=".581pt" strokecolor="#000000">
                <v:path arrowok="t"/>
              </v:shape>
            </v:group>
            <v:group style="position:absolute;left:3571;top:835;width:29;height:10" coordorigin="3571,835" coordsize="29,10">
              <v:shape style="position:absolute;left:3571;top:835;width:29;height:10" coordorigin="3571,835" coordsize="29,10" path="m3571,839l3600,839e" filled="false" stroked="true" strokeweight=".581pt" strokecolor="#000000">
                <v:path arrowok="t"/>
              </v:shape>
            </v:group>
            <v:group style="position:absolute;left:3629;top:835;width:29;height:10" coordorigin="3629,835" coordsize="29,10">
              <v:shape style="position:absolute;left:3629;top:835;width:29;height:10" coordorigin="3629,835" coordsize="29,10" path="m3629,839l3658,839e" filled="false" stroked="true" strokeweight=".581pt" strokecolor="#000000">
                <v:path arrowok="t"/>
              </v:shape>
            </v:group>
            <v:group style="position:absolute;left:3686;top:835;width:29;height:10" coordorigin="3686,835" coordsize="29,10">
              <v:shape style="position:absolute;left:3686;top:835;width:29;height:10" coordorigin="3686,835" coordsize="29,10" path="m3686,839l3715,839e" filled="false" stroked="true" strokeweight=".581pt" strokecolor="#000000">
                <v:path arrowok="t"/>
              </v:shape>
            </v:group>
            <v:group style="position:absolute;left:3744;top:835;width:29;height:10" coordorigin="3744,835" coordsize="29,10">
              <v:shape style="position:absolute;left:3744;top:835;width:29;height:10" coordorigin="3744,835" coordsize="29,10" path="m3744,839l3773,839e" filled="false" stroked="true" strokeweight=".581pt" strokecolor="#000000">
                <v:path arrowok="t"/>
              </v:shape>
            </v:group>
            <v:group style="position:absolute;left:3802;top:835;width:29;height:10" coordorigin="3802,835" coordsize="29,10">
              <v:shape style="position:absolute;left:3802;top:835;width:29;height:10" coordorigin="3802,835" coordsize="29,10" path="m3802,839l3830,839e" filled="false" stroked="true" strokeweight=".581pt" strokecolor="#000000">
                <v:path arrowok="t"/>
              </v:shape>
            </v:group>
            <v:group style="position:absolute;left:3859;top:835;width:29;height:10" coordorigin="3859,835" coordsize="29,10">
              <v:shape style="position:absolute;left:3859;top:835;width:29;height:10" coordorigin="3859,835" coordsize="29,10" path="m3859,839l3888,839e" filled="false" stroked="true" strokeweight=".581pt" strokecolor="#000000">
                <v:path arrowok="t"/>
              </v:shape>
            </v:group>
            <v:group style="position:absolute;left:3917;top:835;width:29;height:10" coordorigin="3917,835" coordsize="29,10">
              <v:shape style="position:absolute;left:3917;top:835;width:29;height:10" coordorigin="3917,835" coordsize="29,10" path="m3917,839l3946,839e" filled="false" stroked="true" strokeweight=".581pt" strokecolor="#000000">
                <v:path arrowok="t"/>
              </v:shape>
            </v:group>
            <v:group style="position:absolute;left:3974;top:835;width:29;height:10" coordorigin="3974,835" coordsize="29,10">
              <v:shape style="position:absolute;left:3974;top:835;width:29;height:10" coordorigin="3974,835" coordsize="29,10" path="m3974,839l4003,839e" filled="false" stroked="true" strokeweight=".581pt" strokecolor="#000000">
                <v:path arrowok="t"/>
              </v:shape>
            </v:group>
            <v:group style="position:absolute;left:4032;top:835;width:29;height:10" coordorigin="4032,835" coordsize="29,10">
              <v:shape style="position:absolute;left:4032;top:835;width:29;height:10" coordorigin="4032,835" coordsize="29,10" path="m4032,839l4061,839e" filled="false" stroked="true" strokeweight=".581pt" strokecolor="#000000">
                <v:path arrowok="t"/>
              </v:shape>
            </v:group>
            <v:group style="position:absolute;left:4090;top:835;width:29;height:10" coordorigin="4090,835" coordsize="29,10">
              <v:shape style="position:absolute;left:4090;top:835;width:29;height:10" coordorigin="4090,835" coordsize="29,10" path="m4090,839l4118,839e" filled="false" stroked="true" strokeweight=".581pt" strokecolor="#000000">
                <v:path arrowok="t"/>
              </v:shape>
            </v:group>
            <v:group style="position:absolute;left:4147;top:835;width:29;height:10" coordorigin="4147,835" coordsize="29,10">
              <v:shape style="position:absolute;left:4147;top:835;width:29;height:10" coordorigin="4147,835" coordsize="29,10" path="m4147,839l4176,839e" filled="false" stroked="true" strokeweight=".581pt" strokecolor="#000000">
                <v:path arrowok="t"/>
              </v:shape>
            </v:group>
            <v:group style="position:absolute;left:4205;top:835;width:29;height:10" coordorigin="4205,835" coordsize="29,10">
              <v:shape style="position:absolute;left:4205;top:835;width:29;height:10" coordorigin="4205,835" coordsize="29,10" path="m4205,839l4234,839e" filled="false" stroked="true" strokeweight=".581pt" strokecolor="#000000">
                <v:path arrowok="t"/>
              </v:shape>
            </v:group>
            <v:group style="position:absolute;left:4262;top:835;width:29;height:10" coordorigin="4262,835" coordsize="29,10">
              <v:shape style="position:absolute;left:4262;top:835;width:29;height:10" coordorigin="4262,835" coordsize="29,10" path="m4262,839l4291,839e" filled="false" stroked="true" strokeweight=".581pt" strokecolor="#000000">
                <v:path arrowok="t"/>
              </v:shape>
            </v:group>
            <v:group style="position:absolute;left:4320;top:835;width:29;height:10" coordorigin="4320,835" coordsize="29,10">
              <v:shape style="position:absolute;left:4320;top:835;width:29;height:10" coordorigin="4320,835" coordsize="29,10" path="m4320,839l4349,839e" filled="false" stroked="true" strokeweight=".581pt" strokecolor="#000000">
                <v:path arrowok="t"/>
              </v:shape>
            </v:group>
            <v:group style="position:absolute;left:4378;top:835;width:29;height:10" coordorigin="4378,835" coordsize="29,10">
              <v:shape style="position:absolute;left:4378;top:835;width:29;height:10" coordorigin="4378,835" coordsize="29,10" path="m4378,839l4406,839e" filled="false" stroked="true" strokeweight=".581pt" strokecolor="#000000">
                <v:path arrowok="t"/>
              </v:shape>
            </v:group>
            <v:group style="position:absolute;left:4435;top:835;width:29;height:10" coordorigin="4435,835" coordsize="29,10">
              <v:shape style="position:absolute;left:4435;top:835;width:29;height:10" coordorigin="4435,835" coordsize="29,10" path="m4435,839l4464,839e" filled="false" stroked="true" strokeweight=".581pt" strokecolor="#000000">
                <v:path arrowok="t"/>
              </v:shape>
            </v:group>
            <v:group style="position:absolute;left:4493;top:835;width:29;height:10" coordorigin="4493,835" coordsize="29,10">
              <v:shape style="position:absolute;left:4493;top:835;width:29;height:10" coordorigin="4493,835" coordsize="29,10" path="m4493,839l4522,839e" filled="false" stroked="true" strokeweight=".581pt" strokecolor="#000000">
                <v:path arrowok="t"/>
              </v:shape>
            </v:group>
            <v:group style="position:absolute;left:4550;top:835;width:29;height:10" coordorigin="4550,835" coordsize="29,10">
              <v:shape style="position:absolute;left:4550;top:835;width:29;height:10" coordorigin="4550,835" coordsize="29,10" path="m4550,839l4579,839e" filled="false" stroked="true" strokeweight=".581pt" strokecolor="#000000">
                <v:path arrowok="t"/>
              </v:shape>
            </v:group>
            <v:group style="position:absolute;left:4608;top:835;width:29;height:10" coordorigin="4608,835" coordsize="29,10">
              <v:shape style="position:absolute;left:4608;top:835;width:29;height:10" coordorigin="4608,835" coordsize="29,10" path="m4608,839l4637,839e" filled="false" stroked="true" strokeweight=".581pt" strokecolor="#000000">
                <v:path arrowok="t"/>
              </v:shape>
            </v:group>
            <v:group style="position:absolute;left:4666;top:835;width:29;height:10" coordorigin="4666,835" coordsize="29,10">
              <v:shape style="position:absolute;left:4666;top:835;width:29;height:10" coordorigin="4666,835" coordsize="29,10" path="m4666,839l4694,839e" filled="false" stroked="true" strokeweight=".581pt" strokecolor="#000000">
                <v:path arrowok="t"/>
              </v:shape>
            </v:group>
            <v:group style="position:absolute;left:4723;top:835;width:29;height:10" coordorigin="4723,835" coordsize="29,10">
              <v:shape style="position:absolute;left:4723;top:835;width:29;height:10" coordorigin="4723,835" coordsize="29,10" path="m4723,839l4752,839e" filled="false" stroked="true" strokeweight=".581pt" strokecolor="#000000">
                <v:path arrowok="t"/>
              </v:shape>
            </v:group>
            <v:group style="position:absolute;left:4781;top:835;width:29;height:10" coordorigin="4781,835" coordsize="29,10">
              <v:shape style="position:absolute;left:4781;top:835;width:29;height:10" coordorigin="4781,835" coordsize="29,10" path="m4781,839l4810,839e" filled="false" stroked="true" strokeweight=".581pt" strokecolor="#000000">
                <v:path arrowok="t"/>
              </v:shape>
            </v:group>
            <v:group style="position:absolute;left:4838;top:835;width:29;height:10" coordorigin="4838,835" coordsize="29,10">
              <v:shape style="position:absolute;left:4838;top:835;width:29;height:10" coordorigin="4838,835" coordsize="29,10" path="m4838,839l4867,839e" filled="false" stroked="true" strokeweight=".581pt" strokecolor="#000000">
                <v:path arrowok="t"/>
              </v:shape>
            </v:group>
            <v:group style="position:absolute;left:4896;top:835;width:29;height:10" coordorigin="4896,835" coordsize="29,10">
              <v:shape style="position:absolute;left:4896;top:835;width:29;height:10" coordorigin="4896,835" coordsize="29,10" path="m4896,839l4925,839e" filled="false" stroked="true" strokeweight=".581pt" strokecolor="#000000">
                <v:path arrowok="t"/>
              </v:shape>
            </v:group>
            <v:group style="position:absolute;left:4954;top:835;width:29;height:10" coordorigin="4954,835" coordsize="29,10">
              <v:shape style="position:absolute;left:4954;top:835;width:29;height:10" coordorigin="4954,835" coordsize="29,10" path="m4954,839l4982,839e" filled="false" stroked="true" strokeweight=".581pt" strokecolor="#000000">
                <v:path arrowok="t"/>
              </v:shape>
            </v:group>
            <v:group style="position:absolute;left:5011;top:835;width:29;height:10" coordorigin="5011,835" coordsize="29,10">
              <v:shape style="position:absolute;left:5011;top:835;width:29;height:10" coordorigin="5011,835" coordsize="29,10" path="m5011,839l5040,839e" filled="false" stroked="true" strokeweight=".581pt" strokecolor="#000000">
                <v:path arrowok="t"/>
              </v:shape>
            </v:group>
            <v:group style="position:absolute;left:5069;top:835;width:29;height:10" coordorigin="5069,835" coordsize="29,10">
              <v:shape style="position:absolute;left:5069;top:835;width:29;height:10" coordorigin="5069,835" coordsize="29,10" path="m5069,839l5098,839e" filled="false" stroked="true" strokeweight=".581pt" strokecolor="#000000">
                <v:path arrowok="t"/>
              </v:shape>
            </v:group>
            <v:group style="position:absolute;left:5126;top:835;width:29;height:10" coordorigin="5126,835" coordsize="29,10">
              <v:shape style="position:absolute;left:5126;top:835;width:29;height:10" coordorigin="5126,835" coordsize="29,10" path="m5126,839l5155,839e" filled="false" stroked="true" strokeweight=".581pt" strokecolor="#000000">
                <v:path arrowok="t"/>
              </v:shape>
            </v:group>
            <v:group style="position:absolute;left:5184;top:835;width:29;height:10" coordorigin="5184,835" coordsize="29,10">
              <v:shape style="position:absolute;left:5184;top:835;width:29;height:10" coordorigin="5184,835" coordsize="29,10" path="m5184,839l5213,839e" filled="false" stroked="true" strokeweight=".581pt" strokecolor="#000000">
                <v:path arrowok="t"/>
              </v:shape>
            </v:group>
            <v:group style="position:absolute;left:5242;top:835;width:29;height:10" coordorigin="5242,835" coordsize="29,10">
              <v:shape style="position:absolute;left:5242;top:835;width:29;height:10" coordorigin="5242,835" coordsize="29,10" path="m5242,839l5270,839e" filled="false" stroked="true" strokeweight=".581pt" strokecolor="#000000">
                <v:path arrowok="t"/>
              </v:shape>
            </v:group>
            <v:group style="position:absolute;left:5299;top:835;width:29;height:10" coordorigin="5299,835" coordsize="29,10">
              <v:shape style="position:absolute;left:5299;top:835;width:29;height:10" coordorigin="5299,835" coordsize="29,10" path="m5299,839l5328,839e" filled="false" stroked="true" strokeweight=".581pt" strokecolor="#000000">
                <v:path arrowok="t"/>
              </v:shape>
            </v:group>
            <v:group style="position:absolute;left:5357;top:835;width:29;height:10" coordorigin="5357,835" coordsize="29,10">
              <v:shape style="position:absolute;left:5357;top:835;width:29;height:10" coordorigin="5357,835" coordsize="29,10" path="m5357,839l5386,839e" filled="false" stroked="true" strokeweight=".581pt" strokecolor="#000000">
                <v:path arrowok="t"/>
              </v:shape>
            </v:group>
            <v:group style="position:absolute;left:5414;top:835;width:29;height:10" coordorigin="5414,835" coordsize="29,10">
              <v:shape style="position:absolute;left:5414;top:835;width:29;height:10" coordorigin="5414,835" coordsize="29,10" path="m5414,839l5443,839e" filled="false" stroked="true" strokeweight=".581pt" strokecolor="#000000">
                <v:path arrowok="t"/>
              </v:shape>
            </v:group>
            <v:group style="position:absolute;left:5472;top:835;width:29;height:10" coordorigin="5472,835" coordsize="29,10">
              <v:shape style="position:absolute;left:5472;top:835;width:29;height:10" coordorigin="5472,835" coordsize="29,10" path="m5472,839l5501,839e" filled="false" stroked="true" strokeweight=".581pt" strokecolor="#000000">
                <v:path arrowok="t"/>
              </v:shape>
            </v:group>
            <v:group style="position:absolute;left:5530;top:835;width:29;height:10" coordorigin="5530,835" coordsize="29,10">
              <v:shape style="position:absolute;left:5530;top:835;width:29;height:10" coordorigin="5530,835" coordsize="29,10" path="m5530,839l5558,839e" filled="false" stroked="true" strokeweight=".581pt" strokecolor="#000000">
                <v:path arrowok="t"/>
              </v:shape>
            </v:group>
            <v:group style="position:absolute;left:5587;top:835;width:29;height:10" coordorigin="5587,835" coordsize="29,10">
              <v:shape style="position:absolute;left:5587;top:835;width:29;height:10" coordorigin="5587,835" coordsize="29,10" path="m5587,839l5616,839e" filled="false" stroked="true" strokeweight=".581pt" strokecolor="#000000">
                <v:path arrowok="t"/>
              </v:shape>
            </v:group>
            <v:group style="position:absolute;left:5645;top:835;width:29;height:10" coordorigin="5645,835" coordsize="29,10">
              <v:shape style="position:absolute;left:5645;top:835;width:29;height:10" coordorigin="5645,835" coordsize="29,10" path="m5645,839l5674,839e" filled="false" stroked="true" strokeweight=".581pt" strokecolor="#000000">
                <v:path arrowok="t"/>
              </v:shape>
            </v:group>
            <v:group style="position:absolute;left:5702;top:835;width:29;height:10" coordorigin="5702,835" coordsize="29,10">
              <v:shape style="position:absolute;left:5702;top:835;width:29;height:10" coordorigin="5702,835" coordsize="29,10" path="m5702,839l5731,839e" filled="false" stroked="true" strokeweight=".581pt" strokecolor="#000000">
                <v:path arrowok="t"/>
              </v:shape>
            </v:group>
            <v:group style="position:absolute;left:5760;top:835;width:29;height:10" coordorigin="5760,835" coordsize="29,10">
              <v:shape style="position:absolute;left:5760;top:835;width:29;height:10" coordorigin="5760,835" coordsize="29,10" path="m5760,839l5789,839e" filled="false" stroked="true" strokeweight=".581pt" strokecolor="#000000">
                <v:path arrowok="t"/>
              </v:shape>
            </v:group>
            <v:group style="position:absolute;left:5818;top:835;width:29;height:10" coordorigin="5818,835" coordsize="29,10">
              <v:shape style="position:absolute;left:5818;top:835;width:29;height:10" coordorigin="5818,835" coordsize="29,10" path="m5818,839l5846,839e" filled="false" stroked="true" strokeweight=".581pt" strokecolor="#000000">
                <v:path arrowok="t"/>
              </v:shape>
            </v:group>
            <v:group style="position:absolute;left:5875;top:835;width:29;height:10" coordorigin="5875,835" coordsize="29,10">
              <v:shape style="position:absolute;left:5875;top:835;width:29;height:10" coordorigin="5875,835" coordsize="29,10" path="m5875,839l5904,839e" filled="false" stroked="true" strokeweight=".581pt" strokecolor="#000000">
                <v:path arrowok="t"/>
              </v:shape>
            </v:group>
            <v:group style="position:absolute;left:5933;top:835;width:24;height:10" coordorigin="5933,835" coordsize="24,10">
              <v:shape style="position:absolute;left:5933;top:835;width:24;height:10" coordorigin="5933,835" coordsize="24,10" path="m5933,839l5957,839e" filled="false" stroked="true" strokeweight=".58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5495pt;margin-top:41.442497pt;width:206.55pt;height:1.1pt;mso-position-horizontal-relative:page;mso-position-vertical-relative:paragraph;z-index:-27208" coordorigin="6791,829" coordsize="4131,22">
            <v:group style="position:absolute;left:6797;top:835;width:29;height:10" coordorigin="6797,835" coordsize="29,10">
              <v:shape style="position:absolute;left:6797;top:835;width:29;height:10" coordorigin="6797,835" coordsize="29,10" path="m6797,839l6826,839e" filled="false" stroked="true" strokeweight=".581pt" strokecolor="#000000">
                <v:path arrowok="t"/>
              </v:shape>
            </v:group>
            <v:group style="position:absolute;left:6854;top:835;width:29;height:10" coordorigin="6854,835" coordsize="29,10">
              <v:shape style="position:absolute;left:6854;top:835;width:29;height:10" coordorigin="6854,835" coordsize="29,10" path="m6854,839l6883,839e" filled="false" stroked="true" strokeweight=".581pt" strokecolor="#000000">
                <v:path arrowok="t"/>
              </v:shape>
            </v:group>
            <v:group style="position:absolute;left:6912;top:835;width:29;height:10" coordorigin="6912,835" coordsize="29,10">
              <v:shape style="position:absolute;left:6912;top:835;width:29;height:10" coordorigin="6912,835" coordsize="29,10" path="m6912,839l6941,839e" filled="false" stroked="true" strokeweight=".581pt" strokecolor="#000000">
                <v:path arrowok="t"/>
              </v:shape>
            </v:group>
            <v:group style="position:absolute;left:6970;top:835;width:29;height:10" coordorigin="6970,835" coordsize="29,10">
              <v:shape style="position:absolute;left:6970;top:835;width:29;height:10" coordorigin="6970,835" coordsize="29,10" path="m6970,839l6998,839e" filled="false" stroked="true" strokeweight=".581pt" strokecolor="#000000">
                <v:path arrowok="t"/>
              </v:shape>
            </v:group>
            <v:group style="position:absolute;left:7027;top:835;width:29;height:10" coordorigin="7027,835" coordsize="29,10">
              <v:shape style="position:absolute;left:7027;top:835;width:29;height:10" coordorigin="7027,835" coordsize="29,10" path="m7027,839l7056,839e" filled="false" stroked="true" strokeweight=".581pt" strokecolor="#000000">
                <v:path arrowok="t"/>
              </v:shape>
            </v:group>
            <v:group style="position:absolute;left:7085;top:835;width:29;height:10" coordorigin="7085,835" coordsize="29,10">
              <v:shape style="position:absolute;left:7085;top:835;width:29;height:10" coordorigin="7085,835" coordsize="29,10" path="m7085,839l7114,839e" filled="false" stroked="true" strokeweight=".581pt" strokecolor="#000000">
                <v:path arrowok="t"/>
              </v:shape>
            </v:group>
            <v:group style="position:absolute;left:7142;top:835;width:29;height:10" coordorigin="7142,835" coordsize="29,10">
              <v:shape style="position:absolute;left:7142;top:835;width:29;height:10" coordorigin="7142,835" coordsize="29,10" path="m7142,839l7171,839e" filled="false" stroked="true" strokeweight=".581pt" strokecolor="#000000">
                <v:path arrowok="t"/>
              </v:shape>
            </v:group>
            <v:group style="position:absolute;left:7200;top:835;width:29;height:10" coordorigin="7200,835" coordsize="29,10">
              <v:shape style="position:absolute;left:7200;top:835;width:29;height:10" coordorigin="7200,835" coordsize="29,10" path="m7200,839l7229,839e" filled="false" stroked="true" strokeweight=".581pt" strokecolor="#000000">
                <v:path arrowok="t"/>
              </v:shape>
            </v:group>
            <v:group style="position:absolute;left:7258;top:835;width:29;height:10" coordorigin="7258,835" coordsize="29,10">
              <v:shape style="position:absolute;left:7258;top:835;width:29;height:10" coordorigin="7258,835" coordsize="29,10" path="m7258,839l7286,839e" filled="false" stroked="true" strokeweight=".581pt" strokecolor="#000000">
                <v:path arrowok="t"/>
              </v:shape>
            </v:group>
            <v:group style="position:absolute;left:7315;top:835;width:29;height:10" coordorigin="7315,835" coordsize="29,10">
              <v:shape style="position:absolute;left:7315;top:835;width:29;height:10" coordorigin="7315,835" coordsize="29,10" path="m7315,839l7344,839e" filled="false" stroked="true" strokeweight=".581pt" strokecolor="#000000">
                <v:path arrowok="t"/>
              </v:shape>
            </v:group>
            <v:group style="position:absolute;left:7373;top:835;width:29;height:10" coordorigin="7373,835" coordsize="29,10">
              <v:shape style="position:absolute;left:7373;top:835;width:29;height:10" coordorigin="7373,835" coordsize="29,10" path="m7373,839l7402,839e" filled="false" stroked="true" strokeweight=".581pt" strokecolor="#000000">
                <v:path arrowok="t"/>
              </v:shape>
            </v:group>
            <v:group style="position:absolute;left:7430;top:835;width:29;height:10" coordorigin="7430,835" coordsize="29,10">
              <v:shape style="position:absolute;left:7430;top:835;width:29;height:10" coordorigin="7430,835" coordsize="29,10" path="m7430,839l7459,839e" filled="false" stroked="true" strokeweight=".581pt" strokecolor="#000000">
                <v:path arrowok="t"/>
              </v:shape>
            </v:group>
            <v:group style="position:absolute;left:7488;top:835;width:29;height:10" coordorigin="7488,835" coordsize="29,10">
              <v:shape style="position:absolute;left:7488;top:835;width:29;height:10" coordorigin="7488,835" coordsize="29,10" path="m7488,839l7517,839e" filled="false" stroked="true" strokeweight=".581pt" strokecolor="#000000">
                <v:path arrowok="t"/>
              </v:shape>
            </v:group>
            <v:group style="position:absolute;left:7546;top:835;width:29;height:10" coordorigin="7546,835" coordsize="29,10">
              <v:shape style="position:absolute;left:7546;top:835;width:29;height:10" coordorigin="7546,835" coordsize="29,10" path="m7546,839l7574,839e" filled="false" stroked="true" strokeweight=".581pt" strokecolor="#000000">
                <v:path arrowok="t"/>
              </v:shape>
            </v:group>
            <v:group style="position:absolute;left:7603;top:835;width:29;height:10" coordorigin="7603,835" coordsize="29,10">
              <v:shape style="position:absolute;left:7603;top:835;width:29;height:10" coordorigin="7603,835" coordsize="29,10" path="m7603,839l7632,839e" filled="false" stroked="true" strokeweight=".581pt" strokecolor="#000000">
                <v:path arrowok="t"/>
              </v:shape>
            </v:group>
            <v:group style="position:absolute;left:7661;top:835;width:29;height:10" coordorigin="7661,835" coordsize="29,10">
              <v:shape style="position:absolute;left:7661;top:835;width:29;height:10" coordorigin="7661,835" coordsize="29,10" path="m7661,839l7690,839e" filled="false" stroked="true" strokeweight=".581pt" strokecolor="#000000">
                <v:path arrowok="t"/>
              </v:shape>
            </v:group>
            <v:group style="position:absolute;left:7718;top:835;width:29;height:10" coordorigin="7718,835" coordsize="29,10">
              <v:shape style="position:absolute;left:7718;top:835;width:29;height:10" coordorigin="7718,835" coordsize="29,10" path="m7718,839l7747,839e" filled="false" stroked="true" strokeweight=".581pt" strokecolor="#000000">
                <v:path arrowok="t"/>
              </v:shape>
            </v:group>
            <v:group style="position:absolute;left:7776;top:835;width:29;height:10" coordorigin="7776,835" coordsize="29,10">
              <v:shape style="position:absolute;left:7776;top:835;width:29;height:10" coordorigin="7776,835" coordsize="29,10" path="m7776,839l7805,839e" filled="false" stroked="true" strokeweight=".581pt" strokecolor="#000000">
                <v:path arrowok="t"/>
              </v:shape>
            </v:group>
            <v:group style="position:absolute;left:7834;top:835;width:29;height:10" coordorigin="7834,835" coordsize="29,10">
              <v:shape style="position:absolute;left:7834;top:835;width:29;height:10" coordorigin="7834,835" coordsize="29,10" path="m7834,839l7862,839e" filled="false" stroked="true" strokeweight=".581pt" strokecolor="#000000">
                <v:path arrowok="t"/>
              </v:shape>
            </v:group>
            <v:group style="position:absolute;left:7891;top:835;width:29;height:10" coordorigin="7891,835" coordsize="29,10">
              <v:shape style="position:absolute;left:7891;top:835;width:29;height:10" coordorigin="7891,835" coordsize="29,10" path="m7891,839l7920,839e" filled="false" stroked="true" strokeweight=".581pt" strokecolor="#000000">
                <v:path arrowok="t"/>
              </v:shape>
            </v:group>
            <v:group style="position:absolute;left:7949;top:835;width:29;height:10" coordorigin="7949,835" coordsize="29,10">
              <v:shape style="position:absolute;left:7949;top:835;width:29;height:10" coordorigin="7949,835" coordsize="29,10" path="m7949,839l7978,839e" filled="false" stroked="true" strokeweight=".581pt" strokecolor="#000000">
                <v:path arrowok="t"/>
              </v:shape>
            </v:group>
            <v:group style="position:absolute;left:8006;top:835;width:29;height:10" coordorigin="8006,835" coordsize="29,10">
              <v:shape style="position:absolute;left:8006;top:835;width:29;height:10" coordorigin="8006,835" coordsize="29,10" path="m8006,839l8035,839e" filled="false" stroked="true" strokeweight=".581pt" strokecolor="#000000">
                <v:path arrowok="t"/>
              </v:shape>
            </v:group>
            <v:group style="position:absolute;left:8064;top:835;width:29;height:10" coordorigin="8064,835" coordsize="29,10">
              <v:shape style="position:absolute;left:8064;top:835;width:29;height:10" coordorigin="8064,835" coordsize="29,10" path="m8064,839l8093,839e" filled="false" stroked="true" strokeweight=".581pt" strokecolor="#000000">
                <v:path arrowok="t"/>
              </v:shape>
            </v:group>
            <v:group style="position:absolute;left:8122;top:835;width:29;height:10" coordorigin="8122,835" coordsize="29,10">
              <v:shape style="position:absolute;left:8122;top:835;width:29;height:10" coordorigin="8122,835" coordsize="29,10" path="m8122,839l8150,839e" filled="false" stroked="true" strokeweight=".581pt" strokecolor="#000000">
                <v:path arrowok="t"/>
              </v:shape>
            </v:group>
            <v:group style="position:absolute;left:8179;top:835;width:29;height:10" coordorigin="8179,835" coordsize="29,10">
              <v:shape style="position:absolute;left:8179;top:835;width:29;height:10" coordorigin="8179,835" coordsize="29,10" path="m8179,839l8208,839e" filled="false" stroked="true" strokeweight=".581pt" strokecolor="#000000">
                <v:path arrowok="t"/>
              </v:shape>
            </v:group>
            <v:group style="position:absolute;left:8237;top:835;width:29;height:10" coordorigin="8237,835" coordsize="29,10">
              <v:shape style="position:absolute;left:8237;top:835;width:29;height:10" coordorigin="8237,835" coordsize="29,10" path="m8237,839l8266,839e" filled="false" stroked="true" strokeweight=".581pt" strokecolor="#000000">
                <v:path arrowok="t"/>
              </v:shape>
            </v:group>
            <v:group style="position:absolute;left:8294;top:835;width:29;height:10" coordorigin="8294,835" coordsize="29,10">
              <v:shape style="position:absolute;left:8294;top:835;width:29;height:10" coordorigin="8294,835" coordsize="29,10" path="m8294,839l8323,839e" filled="false" stroked="true" strokeweight=".581pt" strokecolor="#000000">
                <v:path arrowok="t"/>
              </v:shape>
            </v:group>
            <v:group style="position:absolute;left:8352;top:835;width:29;height:10" coordorigin="8352,835" coordsize="29,10">
              <v:shape style="position:absolute;left:8352;top:835;width:29;height:10" coordorigin="8352,835" coordsize="29,10" path="m8352,839l8381,839e" filled="false" stroked="true" strokeweight=".581pt" strokecolor="#000000">
                <v:path arrowok="t"/>
              </v:shape>
            </v:group>
            <v:group style="position:absolute;left:8410;top:835;width:29;height:10" coordorigin="8410,835" coordsize="29,10">
              <v:shape style="position:absolute;left:8410;top:835;width:29;height:10" coordorigin="8410,835" coordsize="29,10" path="m8410,839l8438,839e" filled="false" stroked="true" strokeweight=".581pt" strokecolor="#000000">
                <v:path arrowok="t"/>
              </v:shape>
            </v:group>
            <v:group style="position:absolute;left:8467;top:835;width:29;height:10" coordorigin="8467,835" coordsize="29,10">
              <v:shape style="position:absolute;left:8467;top:835;width:29;height:10" coordorigin="8467,835" coordsize="29,10" path="m8467,839l8496,839e" filled="false" stroked="true" strokeweight=".581pt" strokecolor="#000000">
                <v:path arrowok="t"/>
              </v:shape>
            </v:group>
            <v:group style="position:absolute;left:8525;top:835;width:29;height:10" coordorigin="8525,835" coordsize="29,10">
              <v:shape style="position:absolute;left:8525;top:835;width:29;height:10" coordorigin="8525,835" coordsize="29,10" path="m8525,839l8554,839e" filled="false" stroked="true" strokeweight=".581pt" strokecolor="#000000">
                <v:path arrowok="t"/>
              </v:shape>
            </v:group>
            <v:group style="position:absolute;left:8582;top:835;width:29;height:10" coordorigin="8582,835" coordsize="29,10">
              <v:shape style="position:absolute;left:8582;top:835;width:29;height:10" coordorigin="8582,835" coordsize="29,10" path="m8582,839l8611,839e" filled="false" stroked="true" strokeweight=".581pt" strokecolor="#000000">
                <v:path arrowok="t"/>
              </v:shape>
            </v:group>
            <v:group style="position:absolute;left:8640;top:835;width:29;height:10" coordorigin="8640,835" coordsize="29,10">
              <v:shape style="position:absolute;left:8640;top:835;width:29;height:10" coordorigin="8640,835" coordsize="29,10" path="m8640,839l8669,839e" filled="false" stroked="true" strokeweight=".581pt" strokecolor="#000000">
                <v:path arrowok="t"/>
              </v:shape>
            </v:group>
            <v:group style="position:absolute;left:8698;top:835;width:29;height:10" coordorigin="8698,835" coordsize="29,10">
              <v:shape style="position:absolute;left:8698;top:835;width:29;height:10" coordorigin="8698,835" coordsize="29,10" path="m8698,839l8726,839e" filled="false" stroked="true" strokeweight=".581pt" strokecolor="#000000">
                <v:path arrowok="t"/>
              </v:shape>
            </v:group>
            <v:group style="position:absolute;left:8755;top:835;width:29;height:10" coordorigin="8755,835" coordsize="29,10">
              <v:shape style="position:absolute;left:8755;top:835;width:29;height:10" coordorigin="8755,835" coordsize="29,10" path="m8755,839l8784,839e" filled="false" stroked="true" strokeweight=".581pt" strokecolor="#000000">
                <v:path arrowok="t"/>
              </v:shape>
            </v:group>
            <v:group style="position:absolute;left:8813;top:835;width:29;height:10" coordorigin="8813,835" coordsize="29,10">
              <v:shape style="position:absolute;left:8813;top:835;width:29;height:10" coordorigin="8813,835" coordsize="29,10" path="m8813,839l8842,839e" filled="false" stroked="true" strokeweight=".581pt" strokecolor="#000000">
                <v:path arrowok="t"/>
              </v:shape>
            </v:group>
            <v:group style="position:absolute;left:8870;top:835;width:29;height:10" coordorigin="8870,835" coordsize="29,10">
              <v:shape style="position:absolute;left:8870;top:835;width:29;height:10" coordorigin="8870,835" coordsize="29,10" path="m8870,839l8899,839e" filled="false" stroked="true" strokeweight=".581pt" strokecolor="#000000">
                <v:path arrowok="t"/>
              </v:shape>
            </v:group>
            <v:group style="position:absolute;left:8928;top:835;width:29;height:10" coordorigin="8928,835" coordsize="29,10">
              <v:shape style="position:absolute;left:8928;top:835;width:29;height:10" coordorigin="8928,835" coordsize="29,10" path="m8928,839l8957,839e" filled="false" stroked="true" strokeweight=".581pt" strokecolor="#000000">
                <v:path arrowok="t"/>
              </v:shape>
            </v:group>
            <v:group style="position:absolute;left:8986;top:835;width:29;height:10" coordorigin="8986,835" coordsize="29,10">
              <v:shape style="position:absolute;left:8986;top:835;width:29;height:10" coordorigin="8986,835" coordsize="29,10" path="m8986,839l9014,839e" filled="false" stroked="true" strokeweight=".581pt" strokecolor="#000000">
                <v:path arrowok="t"/>
              </v:shape>
            </v:group>
            <v:group style="position:absolute;left:9043;top:835;width:29;height:10" coordorigin="9043,835" coordsize="29,10">
              <v:shape style="position:absolute;left:9043;top:835;width:29;height:10" coordorigin="9043,835" coordsize="29,10" path="m9043,839l9072,839e" filled="false" stroked="true" strokeweight=".581pt" strokecolor="#000000">
                <v:path arrowok="t"/>
              </v:shape>
            </v:group>
            <v:group style="position:absolute;left:9101;top:835;width:29;height:10" coordorigin="9101,835" coordsize="29,10">
              <v:shape style="position:absolute;left:9101;top:835;width:29;height:10" coordorigin="9101,835" coordsize="29,10" path="m9101,839l9130,839e" filled="false" stroked="true" strokeweight=".581pt" strokecolor="#000000">
                <v:path arrowok="t"/>
              </v:shape>
            </v:group>
            <v:group style="position:absolute;left:9158;top:835;width:29;height:10" coordorigin="9158,835" coordsize="29,10">
              <v:shape style="position:absolute;left:9158;top:835;width:29;height:10" coordorigin="9158,835" coordsize="29,10" path="m9158,839l9187,839e" filled="false" stroked="true" strokeweight=".581pt" strokecolor="#000000">
                <v:path arrowok="t"/>
              </v:shape>
            </v:group>
            <v:group style="position:absolute;left:9216;top:835;width:29;height:10" coordorigin="9216,835" coordsize="29,10">
              <v:shape style="position:absolute;left:9216;top:835;width:29;height:10" coordorigin="9216,835" coordsize="29,10" path="m9216,839l9245,839e" filled="false" stroked="true" strokeweight=".581pt" strokecolor="#000000">
                <v:path arrowok="t"/>
              </v:shape>
            </v:group>
            <v:group style="position:absolute;left:9274;top:835;width:29;height:10" coordorigin="9274,835" coordsize="29,10">
              <v:shape style="position:absolute;left:9274;top:835;width:29;height:10" coordorigin="9274,835" coordsize="29,10" path="m9274,839l9302,839e" filled="false" stroked="true" strokeweight=".581pt" strokecolor="#000000">
                <v:path arrowok="t"/>
              </v:shape>
            </v:group>
            <v:group style="position:absolute;left:9331;top:835;width:29;height:10" coordorigin="9331,835" coordsize="29,10">
              <v:shape style="position:absolute;left:9331;top:835;width:29;height:10" coordorigin="9331,835" coordsize="29,10" path="m9331,839l9360,839e" filled="false" stroked="true" strokeweight=".581pt" strokecolor="#000000">
                <v:path arrowok="t"/>
              </v:shape>
            </v:group>
            <v:group style="position:absolute;left:9389;top:835;width:29;height:10" coordorigin="9389,835" coordsize="29,10">
              <v:shape style="position:absolute;left:9389;top:835;width:29;height:10" coordorigin="9389,835" coordsize="29,10" path="m9389,839l9418,839e" filled="false" stroked="true" strokeweight=".581pt" strokecolor="#000000">
                <v:path arrowok="t"/>
              </v:shape>
            </v:group>
            <v:group style="position:absolute;left:9446;top:835;width:29;height:10" coordorigin="9446,835" coordsize="29,10">
              <v:shape style="position:absolute;left:9446;top:835;width:29;height:10" coordorigin="9446,835" coordsize="29,10" path="m9446,839l9475,839e" filled="false" stroked="true" strokeweight=".581pt" strokecolor="#000000">
                <v:path arrowok="t"/>
              </v:shape>
            </v:group>
            <v:group style="position:absolute;left:9504;top:835;width:29;height:10" coordorigin="9504,835" coordsize="29,10">
              <v:shape style="position:absolute;left:9504;top:835;width:29;height:10" coordorigin="9504,835" coordsize="29,10" path="m9504,839l9533,839e" filled="false" stroked="true" strokeweight=".581pt" strokecolor="#000000">
                <v:path arrowok="t"/>
              </v:shape>
            </v:group>
            <v:group style="position:absolute;left:9562;top:835;width:29;height:10" coordorigin="9562,835" coordsize="29,10">
              <v:shape style="position:absolute;left:9562;top:835;width:29;height:10" coordorigin="9562,835" coordsize="29,10" path="m9562,839l9590,839e" filled="false" stroked="true" strokeweight=".581pt" strokecolor="#000000">
                <v:path arrowok="t"/>
              </v:shape>
            </v:group>
            <v:group style="position:absolute;left:9619;top:835;width:29;height:10" coordorigin="9619,835" coordsize="29,10">
              <v:shape style="position:absolute;left:9619;top:835;width:29;height:10" coordorigin="9619,835" coordsize="29,10" path="m9619,839l9648,839e" filled="false" stroked="true" strokeweight=".581pt" strokecolor="#000000">
                <v:path arrowok="t"/>
              </v:shape>
            </v:group>
            <v:group style="position:absolute;left:9677;top:835;width:29;height:10" coordorigin="9677,835" coordsize="29,10">
              <v:shape style="position:absolute;left:9677;top:835;width:29;height:10" coordorigin="9677,835" coordsize="29,10" path="m9677,839l9706,839e" filled="false" stroked="true" strokeweight=".581pt" strokecolor="#000000">
                <v:path arrowok="t"/>
              </v:shape>
            </v:group>
            <v:group style="position:absolute;left:9734;top:835;width:29;height:10" coordorigin="9734,835" coordsize="29,10">
              <v:shape style="position:absolute;left:9734;top:835;width:29;height:10" coordorigin="9734,835" coordsize="29,10" path="m9734,839l9763,839e" filled="false" stroked="true" strokeweight=".581pt" strokecolor="#000000">
                <v:path arrowok="t"/>
              </v:shape>
            </v:group>
            <v:group style="position:absolute;left:9792;top:835;width:29;height:10" coordorigin="9792,835" coordsize="29,10">
              <v:shape style="position:absolute;left:9792;top:835;width:29;height:10" coordorigin="9792,835" coordsize="29,10" path="m9792,839l9821,839e" filled="false" stroked="true" strokeweight=".581pt" strokecolor="#000000">
                <v:path arrowok="t"/>
              </v:shape>
            </v:group>
            <v:group style="position:absolute;left:9850;top:835;width:29;height:10" coordorigin="9850,835" coordsize="29,10">
              <v:shape style="position:absolute;left:9850;top:835;width:29;height:10" coordorigin="9850,835" coordsize="29,10" path="m9850,839l9878,839e" filled="false" stroked="true" strokeweight=".581pt" strokecolor="#000000">
                <v:path arrowok="t"/>
              </v:shape>
            </v:group>
            <v:group style="position:absolute;left:9907;top:835;width:29;height:10" coordorigin="9907,835" coordsize="29,10">
              <v:shape style="position:absolute;left:9907;top:835;width:29;height:10" coordorigin="9907,835" coordsize="29,10" path="m9907,839l9936,839e" filled="false" stroked="true" strokeweight=".581pt" strokecolor="#000000">
                <v:path arrowok="t"/>
              </v:shape>
            </v:group>
            <v:group style="position:absolute;left:9965;top:835;width:29;height:10" coordorigin="9965,835" coordsize="29,10">
              <v:shape style="position:absolute;left:9965;top:835;width:29;height:10" coordorigin="9965,835" coordsize="29,10" path="m9965,839l9994,839e" filled="false" stroked="true" strokeweight=".581pt" strokecolor="#000000">
                <v:path arrowok="t"/>
              </v:shape>
            </v:group>
            <v:group style="position:absolute;left:10022;top:835;width:29;height:10" coordorigin="10022,835" coordsize="29,10">
              <v:shape style="position:absolute;left:10022;top:835;width:29;height:10" coordorigin="10022,835" coordsize="29,10" path="m10022,839l10051,839e" filled="false" stroked="true" strokeweight=".581pt" strokecolor="#000000">
                <v:path arrowok="t"/>
              </v:shape>
            </v:group>
            <v:group style="position:absolute;left:10080;top:835;width:29;height:10" coordorigin="10080,835" coordsize="29,10">
              <v:shape style="position:absolute;left:10080;top:835;width:29;height:10" coordorigin="10080,835" coordsize="29,10" path="m10080,839l10109,839e" filled="false" stroked="true" strokeweight=".581pt" strokecolor="#000000">
                <v:path arrowok="t"/>
              </v:shape>
            </v:group>
            <v:group style="position:absolute;left:10138;top:835;width:29;height:10" coordorigin="10138,835" coordsize="29,10">
              <v:shape style="position:absolute;left:10138;top:835;width:29;height:10" coordorigin="10138,835" coordsize="29,10" path="m10138,839l10166,839e" filled="false" stroked="true" strokeweight=".581pt" strokecolor="#000000">
                <v:path arrowok="t"/>
              </v:shape>
            </v:group>
            <v:group style="position:absolute;left:10195;top:835;width:29;height:10" coordorigin="10195,835" coordsize="29,10">
              <v:shape style="position:absolute;left:10195;top:835;width:29;height:10" coordorigin="10195,835" coordsize="29,10" path="m10195,839l10224,839e" filled="false" stroked="true" strokeweight=".581pt" strokecolor="#000000">
                <v:path arrowok="t"/>
              </v:shape>
            </v:group>
            <v:group style="position:absolute;left:10253;top:835;width:29;height:10" coordorigin="10253,835" coordsize="29,10">
              <v:shape style="position:absolute;left:10253;top:835;width:29;height:10" coordorigin="10253,835" coordsize="29,10" path="m10253,839l10282,839e" filled="false" stroked="true" strokeweight=".581pt" strokecolor="#000000">
                <v:path arrowok="t"/>
              </v:shape>
            </v:group>
            <v:group style="position:absolute;left:10310;top:835;width:29;height:10" coordorigin="10310,835" coordsize="29,10">
              <v:shape style="position:absolute;left:10310;top:835;width:29;height:10" coordorigin="10310,835" coordsize="29,10" path="m10310,839l10339,839e" filled="false" stroked="true" strokeweight=".581pt" strokecolor="#000000">
                <v:path arrowok="t"/>
              </v:shape>
            </v:group>
            <v:group style="position:absolute;left:10368;top:835;width:29;height:10" coordorigin="10368,835" coordsize="29,10">
              <v:shape style="position:absolute;left:10368;top:835;width:29;height:10" coordorigin="10368,835" coordsize="29,10" path="m10368,839l10397,839e" filled="false" stroked="true" strokeweight=".581pt" strokecolor="#000000">
                <v:path arrowok="t"/>
              </v:shape>
            </v:group>
            <v:group style="position:absolute;left:10426;top:835;width:29;height:10" coordorigin="10426,835" coordsize="29,10">
              <v:shape style="position:absolute;left:10426;top:835;width:29;height:10" coordorigin="10426,835" coordsize="29,10" path="m10426,839l10454,839e" filled="false" stroked="true" strokeweight=".581pt" strokecolor="#000000">
                <v:path arrowok="t"/>
              </v:shape>
            </v:group>
            <v:group style="position:absolute;left:10483;top:835;width:29;height:10" coordorigin="10483,835" coordsize="29,10">
              <v:shape style="position:absolute;left:10483;top:835;width:29;height:10" coordorigin="10483,835" coordsize="29,10" path="m10483,839l10512,839e" filled="false" stroked="true" strokeweight=".581pt" strokecolor="#000000">
                <v:path arrowok="t"/>
              </v:shape>
            </v:group>
            <v:group style="position:absolute;left:10541;top:835;width:29;height:10" coordorigin="10541,835" coordsize="29,10">
              <v:shape style="position:absolute;left:10541;top:835;width:29;height:10" coordorigin="10541,835" coordsize="29,10" path="m10541,839l10570,839e" filled="false" stroked="true" strokeweight=".581pt" strokecolor="#000000">
                <v:path arrowok="t"/>
              </v:shape>
            </v:group>
            <v:group style="position:absolute;left:10598;top:835;width:29;height:10" coordorigin="10598,835" coordsize="29,10">
              <v:shape style="position:absolute;left:10598;top:835;width:29;height:10" coordorigin="10598,835" coordsize="29,10" path="m10598,839l10627,839e" filled="false" stroked="true" strokeweight=".581pt" strokecolor="#000000">
                <v:path arrowok="t"/>
              </v:shape>
            </v:group>
            <v:group style="position:absolute;left:10656;top:835;width:29;height:10" coordorigin="10656,835" coordsize="29,10">
              <v:shape style="position:absolute;left:10656;top:835;width:29;height:10" coordorigin="10656,835" coordsize="29,10" path="m10656,839l10685,839e" filled="false" stroked="true" strokeweight=".581pt" strokecolor="#000000">
                <v:path arrowok="t"/>
              </v:shape>
            </v:group>
            <v:group style="position:absolute;left:10714;top:835;width:29;height:10" coordorigin="10714,835" coordsize="29,10">
              <v:shape style="position:absolute;left:10714;top:835;width:29;height:10" coordorigin="10714,835" coordsize="29,10" path="m10714,839l10742,839e" filled="false" stroked="true" strokeweight=".581pt" strokecolor="#000000">
                <v:path arrowok="t"/>
              </v:shape>
            </v:group>
            <v:group style="position:absolute;left:10771;top:835;width:29;height:10" coordorigin="10771,835" coordsize="29,10">
              <v:shape style="position:absolute;left:10771;top:835;width:29;height:10" coordorigin="10771,835" coordsize="29,10" path="m10771,839l10800,839e" filled="false" stroked="true" strokeweight=".581pt" strokecolor="#000000">
                <v:path arrowok="t"/>
              </v:shape>
            </v:group>
            <v:group style="position:absolute;left:10829;top:835;width:29;height:10" coordorigin="10829,835" coordsize="29,10">
              <v:shape style="position:absolute;left:10829;top:835;width:29;height:10" coordorigin="10829,835" coordsize="29,10" path="m10829,839l10858,839e" filled="false" stroked="true" strokeweight=".581pt" strokecolor="#000000">
                <v:path arrowok="t"/>
              </v:shape>
            </v:group>
            <v:group style="position:absolute;left:10886;top:835;width:29;height:10" coordorigin="10886,835" coordsize="29,10">
              <v:shape style="position:absolute;left:10886;top:835;width:29;height:10" coordorigin="10886,835" coordsize="29,10" path="m10886,839l10915,839e" filled="false" stroked="true" strokeweight=".58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9.25pt;margin-top:2.509274pt;width:15.75pt;height:14.95pt;mso-position-horizontal-relative:page;mso-position-vertical-relative:paragraph;z-index:-27064" coordorigin="1785,50" coordsize="315,299">
            <v:shape style="position:absolute;left:1785;top:50;width:315;height:299" coordorigin="1785,50" coordsize="315,299" path="m1785,199l1800,135,1840,85,1899,55,1922,50,1949,51,2018,71,2068,110,2096,164,2099,184,2098,209,2076,274,2033,321,1974,346,1952,349,1927,347,1861,326,1813,283,1787,225,1785,19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159pt;margin-top:1.009274pt;width:15.75pt;height:14.95pt;mso-position-horizontal-relative:page;mso-position-vertical-relative:paragraph;z-index:-26920" coordorigin="3180,20" coordsize="315,299">
            <v:shape style="position:absolute;left:3180;top:20;width:315;height:299" coordorigin="3180,20" coordsize="315,299" path="m3180,169l3195,105,3235,55,3294,25,3317,20,3344,21,3413,41,3463,80,3491,134,3494,154,3493,179,3471,244,3428,291,3369,316,3347,319,3322,317,3256,296,3208,253,3182,195,3180,16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207.75pt;margin-top:1.009274pt;width:15.75pt;height:14.95pt;mso-position-horizontal-relative:page;mso-position-vertical-relative:paragraph;z-index:-26896" coordorigin="4155,20" coordsize="315,299">
            <v:shape style="position:absolute;left:4155;top:20;width:315;height:299" coordorigin="4155,20" coordsize="315,299" path="m4155,169l4170,105,4210,55,4269,25,4292,20,4319,21,4388,41,4438,80,4466,134,4469,154,4468,179,4446,244,4403,291,4344,316,4322,319,4297,317,4231,296,4183,253,4157,195,4155,16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5pt;margin-top:1.009274pt;width:15.75pt;height:14.95pt;mso-position-horizontal-relative:page;mso-position-vertical-relative:paragraph;z-index:-26872" coordorigin="5070,20" coordsize="315,299">
            <v:shape style="position:absolute;left:5070;top:20;width:315;height:299" coordorigin="5070,20" coordsize="315,299" path="m5070,169l5085,105,5125,55,5184,25,5207,20,5234,21,5303,41,5353,80,5381,134,5384,154,5383,179,5361,244,5318,291,5259,316,5237,319,5212,317,5146,296,5098,253,5072,195,5070,16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304.5pt;margin-top:1.059374pt;width:15.75pt;height:14.95pt;mso-position-horizontal-relative:page;mso-position-vertical-relative:paragraph;z-index:-26848" coordorigin="6090,21" coordsize="315,299">
            <v:shape style="position:absolute;left:6090;top:21;width:315;height:299" coordorigin="6090,21" coordsize="315,299" path="m6090,170l6105,106,6145,56,6204,26,6227,21,6254,22,6323,42,6373,81,6401,135,6404,156,6403,180,6381,245,6338,292,6279,317,6257,320,6232,318,6166,297,6118,254,6092,196,6090,170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352.5pt;margin-top:1.759274pt;width:15.75pt;height:14.95pt;mso-position-horizontal-relative:page;mso-position-vertical-relative:paragraph;z-index:-26824" coordorigin="7050,35" coordsize="315,299">
            <v:shape style="position:absolute;left:7050;top:35;width:315;height:299" coordorigin="7050,35" coordsize="315,299" path="m7050,184l7065,120,7105,70,7164,40,7187,35,7214,36,7283,56,7333,95,7361,149,7364,169,7363,194,7341,259,7298,306,7239,331,7217,334,7192,332,7126,311,7078,268,7052,210,7050,184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399pt;margin-top:2.509274pt;width:15.75pt;height:14.95pt;mso-position-horizontal-relative:page;mso-position-vertical-relative:paragraph;z-index:-26680" coordorigin="7980,50" coordsize="315,299">
            <v:shape style="position:absolute;left:7980;top:50;width:315;height:299" coordorigin="7980,50" coordsize="315,299" path="m7980,199l7995,135,8035,85,8094,55,8117,50,8144,51,8213,71,8263,110,8291,164,8294,184,8293,209,8271,274,8228,321,8169,346,8147,349,8122,347,8056,326,8008,283,7982,225,7980,19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5pt;margin-top:2.509274pt;width:15.75pt;height:14.95pt;mso-position-horizontal-relative:page;mso-position-vertical-relative:paragraph;z-index:-26656" coordorigin="9150,50" coordsize="315,299">
            <v:shape style="position:absolute;left:9150;top:50;width:315;height:299" coordorigin="9150,50" coordsize="315,299" path="m9150,199l9165,135,9205,85,9264,55,9287,50,9314,51,9383,71,9433,110,9461,164,9464,184,9463,209,9441,274,9398,321,9339,346,9317,349,9292,347,9226,326,9178,283,9152,225,9150,199xe" filled="false" stroked="true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05.5pt;margin-top:1.009274pt;width:15.75pt;height:14.95pt;mso-position-horizontal-relative:page;mso-position-vertical-relative:paragraph;z-index:-26632" coordorigin="10110,20" coordsize="315,299">
            <v:shape style="position:absolute;left:10110;top:20;width:315;height:299" coordorigin="10110,20" coordsize="315,299" path="m10110,169l10125,105,10165,55,10224,25,10247,20,10274,21,10343,41,10393,80,10421,134,10424,154,10423,179,10401,244,10358,291,10299,316,10277,319,10252,317,10186,296,10138,253,10112,195,10110,169xe" filled="false" stroked="true" strokeweight=".75pt" strokecolor="#000000">
              <v:path arrowok="t"/>
            </v:shape>
            <w10:wrap type="none"/>
          </v:group>
        </w:pict>
      </w:r>
      <w:r>
        <w:rPr/>
        <w:t>สังกัด</w:t>
        <w:tab/>
      </w:r>
      <w:r>
        <w:rPr>
          <w:spacing w:val="-1"/>
          <w:w w:val="95"/>
        </w:rPr>
        <w:t>สป.พม.</w:t>
        <w:tab/>
      </w:r>
      <w:r>
        <w:rPr>
          <w:spacing w:val="-1"/>
        </w:rPr>
        <w:t>ดย.</w:t>
        <w:tab/>
      </w:r>
      <w:r>
        <w:rPr>
          <w:w w:val="95"/>
        </w:rPr>
        <w:t>ผส.</w:t>
        <w:tab/>
        <w:t>สค.</w:t>
        <w:tab/>
        <w:tab/>
        <w:t>พส.</w:t>
        <w:tab/>
      </w:r>
      <w:r>
        <w:rPr/>
        <w:t>พก.</w:t>
        <w:tab/>
        <w:t>กคช.</w:t>
        <w:tab/>
      </w:r>
      <w:r>
        <w:rPr>
          <w:spacing w:val="-1"/>
        </w:rPr>
        <w:t>สธ.</w:t>
        <w:tab/>
        <w:t>พอช.</w:t>
      </w:r>
      <w:r>
        <w:rPr>
          <w:spacing w:val="28"/>
        </w:rPr>
        <w:t> </w:t>
      </w:r>
      <w:r>
        <w:rPr>
          <w:spacing w:val="-2"/>
        </w:rPr>
        <w:t>กอง/หน</w:t>
      </w:r>
      <w:r>
        <w:rPr/>
        <w:t></w:t>
      </w:r>
      <w:r>
        <w:rPr>
          <w:spacing w:val="-2"/>
        </w:rPr>
        <w:t>วยงาน</w:t>
        <w:tab/>
        <w:tab/>
        <w:tab/>
        <w:tab/>
        <w:tab/>
      </w:r>
      <w:r>
        <w:rPr/>
        <w:t>กลุม/ฝาย</w:t>
      </w:r>
    </w:p>
    <w:p>
      <w:pPr>
        <w:pStyle w:val="BodyText"/>
        <w:tabs>
          <w:tab w:pos="4617" w:val="left" w:leader="none"/>
        </w:tabs>
        <w:spacing w:line="240" w:lineRule="auto" w:before="7"/>
        <w:ind w:right="0"/>
        <w:jc w:val="left"/>
      </w:pPr>
      <w:r>
        <w:rPr/>
        <w:pict>
          <v:group style="position:absolute;margin-left:104.349503pt;margin-top:14.522517pt;width:156.6pt;height:1.1pt;mso-position-horizontal-relative:page;mso-position-vertical-relative:paragraph;z-index:-27184" coordorigin="2087,290" coordsize="3132,22">
            <v:group style="position:absolute;left:2093;top:296;width:10;height:10" coordorigin="2093,296" coordsize="10,10">
              <v:shape style="position:absolute;left:2093;top:296;width:10;height:10" coordorigin="2093,296" coordsize="10,10" path="m2093,301l2102,301e" filled="false" stroked="true" strokeweight=".581pt" strokecolor="#000000">
                <v:path arrowok="t"/>
              </v:shape>
            </v:group>
            <v:group style="position:absolute;left:2131;top:296;width:29;height:10" coordorigin="2131,296" coordsize="29,10">
              <v:shape style="position:absolute;left:2131;top:296;width:29;height:10" coordorigin="2131,296" coordsize="29,10" path="m2131,301l2160,301e" filled="false" stroked="true" strokeweight=".581pt" strokecolor="#000000">
                <v:path arrowok="t"/>
              </v:shape>
            </v:group>
            <v:group style="position:absolute;left:2189;top:296;width:29;height:10" coordorigin="2189,296" coordsize="29,10">
              <v:shape style="position:absolute;left:2189;top:296;width:29;height:10" coordorigin="2189,296" coordsize="29,10" path="m2189,301l2218,301e" filled="false" stroked="true" strokeweight=".581pt" strokecolor="#000000">
                <v:path arrowok="t"/>
              </v:shape>
            </v:group>
            <v:group style="position:absolute;left:2246;top:296;width:29;height:10" coordorigin="2246,296" coordsize="29,10">
              <v:shape style="position:absolute;left:2246;top:296;width:29;height:10" coordorigin="2246,296" coordsize="29,10" path="m2246,301l2275,301e" filled="false" stroked="true" strokeweight=".581pt" strokecolor="#000000">
                <v:path arrowok="t"/>
              </v:shape>
            </v:group>
            <v:group style="position:absolute;left:2304;top:296;width:29;height:10" coordorigin="2304,296" coordsize="29,10">
              <v:shape style="position:absolute;left:2304;top:296;width:29;height:10" coordorigin="2304,296" coordsize="29,10" path="m2304,301l2333,301e" filled="false" stroked="true" strokeweight=".581pt" strokecolor="#000000">
                <v:path arrowok="t"/>
              </v:shape>
            </v:group>
            <v:group style="position:absolute;left:2362;top:296;width:29;height:10" coordorigin="2362,296" coordsize="29,10">
              <v:shape style="position:absolute;left:2362;top:296;width:29;height:10" coordorigin="2362,296" coordsize="29,10" path="m2362,301l2390,301e" filled="false" stroked="true" strokeweight=".581pt" strokecolor="#000000">
                <v:path arrowok="t"/>
              </v:shape>
            </v:group>
            <v:group style="position:absolute;left:2419;top:296;width:29;height:10" coordorigin="2419,296" coordsize="29,10">
              <v:shape style="position:absolute;left:2419;top:296;width:29;height:10" coordorigin="2419,296" coordsize="29,10" path="m2419,301l2448,301e" filled="false" stroked="true" strokeweight=".581pt" strokecolor="#000000">
                <v:path arrowok="t"/>
              </v:shape>
            </v:group>
            <v:group style="position:absolute;left:2477;top:296;width:29;height:10" coordorigin="2477,296" coordsize="29,10">
              <v:shape style="position:absolute;left:2477;top:296;width:29;height:10" coordorigin="2477,296" coordsize="29,10" path="m2477,301l2506,301e" filled="false" stroked="true" strokeweight=".581pt" strokecolor="#000000">
                <v:path arrowok="t"/>
              </v:shape>
            </v:group>
            <v:group style="position:absolute;left:2534;top:296;width:29;height:10" coordorigin="2534,296" coordsize="29,10">
              <v:shape style="position:absolute;left:2534;top:296;width:29;height:10" coordorigin="2534,296" coordsize="29,10" path="m2534,301l2563,301e" filled="false" stroked="true" strokeweight=".581pt" strokecolor="#000000">
                <v:path arrowok="t"/>
              </v:shape>
            </v:group>
            <v:group style="position:absolute;left:2592;top:296;width:29;height:10" coordorigin="2592,296" coordsize="29,10">
              <v:shape style="position:absolute;left:2592;top:296;width:29;height:10" coordorigin="2592,296" coordsize="29,10" path="m2592,301l2621,301e" filled="false" stroked="true" strokeweight=".581pt" strokecolor="#000000">
                <v:path arrowok="t"/>
              </v:shape>
            </v:group>
            <v:group style="position:absolute;left:2650;top:296;width:29;height:10" coordorigin="2650,296" coordsize="29,10">
              <v:shape style="position:absolute;left:2650;top:296;width:29;height:10" coordorigin="2650,296" coordsize="29,10" path="m2650,301l2678,301e" filled="false" stroked="true" strokeweight=".581pt" strokecolor="#000000">
                <v:path arrowok="t"/>
              </v:shape>
            </v:group>
            <v:group style="position:absolute;left:2707;top:296;width:29;height:10" coordorigin="2707,296" coordsize="29,10">
              <v:shape style="position:absolute;left:2707;top:296;width:29;height:10" coordorigin="2707,296" coordsize="29,10" path="m2707,301l2736,301e" filled="false" stroked="true" strokeweight=".581pt" strokecolor="#000000">
                <v:path arrowok="t"/>
              </v:shape>
            </v:group>
            <v:group style="position:absolute;left:2765;top:296;width:29;height:10" coordorigin="2765,296" coordsize="29,10">
              <v:shape style="position:absolute;left:2765;top:296;width:29;height:10" coordorigin="2765,296" coordsize="29,10" path="m2765,301l2794,301e" filled="false" stroked="true" strokeweight=".581pt" strokecolor="#000000">
                <v:path arrowok="t"/>
              </v:shape>
            </v:group>
            <v:group style="position:absolute;left:2822;top:296;width:29;height:10" coordorigin="2822,296" coordsize="29,10">
              <v:shape style="position:absolute;left:2822;top:296;width:29;height:10" coordorigin="2822,296" coordsize="29,10" path="m2822,301l2851,301e" filled="false" stroked="true" strokeweight=".581pt" strokecolor="#000000">
                <v:path arrowok="t"/>
              </v:shape>
            </v:group>
            <v:group style="position:absolute;left:2880;top:296;width:29;height:10" coordorigin="2880,296" coordsize="29,10">
              <v:shape style="position:absolute;left:2880;top:296;width:29;height:10" coordorigin="2880,296" coordsize="29,10" path="m2880,301l2909,301e" filled="false" stroked="true" strokeweight=".581pt" strokecolor="#000000">
                <v:path arrowok="t"/>
              </v:shape>
            </v:group>
            <v:group style="position:absolute;left:2938;top:296;width:29;height:10" coordorigin="2938,296" coordsize="29,10">
              <v:shape style="position:absolute;left:2938;top:296;width:29;height:10" coordorigin="2938,296" coordsize="29,10" path="m2938,301l2966,301e" filled="false" stroked="true" strokeweight=".581pt" strokecolor="#000000">
                <v:path arrowok="t"/>
              </v:shape>
            </v:group>
            <v:group style="position:absolute;left:2995;top:296;width:29;height:10" coordorigin="2995,296" coordsize="29,10">
              <v:shape style="position:absolute;left:2995;top:296;width:29;height:10" coordorigin="2995,296" coordsize="29,10" path="m2995,301l3024,301e" filled="false" stroked="true" strokeweight=".581pt" strokecolor="#000000">
                <v:path arrowok="t"/>
              </v:shape>
            </v:group>
            <v:group style="position:absolute;left:3053;top:296;width:29;height:10" coordorigin="3053,296" coordsize="29,10">
              <v:shape style="position:absolute;left:3053;top:296;width:29;height:10" coordorigin="3053,296" coordsize="29,10" path="m3053,301l3082,301e" filled="false" stroked="true" strokeweight=".581pt" strokecolor="#000000">
                <v:path arrowok="t"/>
              </v:shape>
            </v:group>
            <v:group style="position:absolute;left:3110;top:296;width:29;height:10" coordorigin="3110,296" coordsize="29,10">
              <v:shape style="position:absolute;left:3110;top:296;width:29;height:10" coordorigin="3110,296" coordsize="29,10" path="m3110,301l3139,301e" filled="false" stroked="true" strokeweight=".581pt" strokecolor="#000000">
                <v:path arrowok="t"/>
              </v:shape>
            </v:group>
            <v:group style="position:absolute;left:3168;top:296;width:29;height:10" coordorigin="3168,296" coordsize="29,10">
              <v:shape style="position:absolute;left:3168;top:296;width:29;height:10" coordorigin="3168,296" coordsize="29,10" path="m3168,301l3197,301e" filled="false" stroked="true" strokeweight=".581pt" strokecolor="#000000">
                <v:path arrowok="t"/>
              </v:shape>
            </v:group>
            <v:group style="position:absolute;left:3226;top:296;width:29;height:10" coordorigin="3226,296" coordsize="29,10">
              <v:shape style="position:absolute;left:3226;top:296;width:29;height:10" coordorigin="3226,296" coordsize="29,10" path="m3226,301l3254,301e" filled="false" stroked="true" strokeweight=".581pt" strokecolor="#000000">
                <v:path arrowok="t"/>
              </v:shape>
            </v:group>
            <v:group style="position:absolute;left:3283;top:296;width:29;height:10" coordorigin="3283,296" coordsize="29,10">
              <v:shape style="position:absolute;left:3283;top:296;width:29;height:10" coordorigin="3283,296" coordsize="29,10" path="m3283,301l3312,301e" filled="false" stroked="true" strokeweight=".581pt" strokecolor="#000000">
                <v:path arrowok="t"/>
              </v:shape>
            </v:group>
            <v:group style="position:absolute;left:3341;top:296;width:29;height:10" coordorigin="3341,296" coordsize="29,10">
              <v:shape style="position:absolute;left:3341;top:296;width:29;height:10" coordorigin="3341,296" coordsize="29,10" path="m3341,301l3370,301e" filled="false" stroked="true" strokeweight=".581pt" strokecolor="#000000">
                <v:path arrowok="t"/>
              </v:shape>
            </v:group>
            <v:group style="position:absolute;left:3398;top:296;width:29;height:10" coordorigin="3398,296" coordsize="29,10">
              <v:shape style="position:absolute;left:3398;top:296;width:29;height:10" coordorigin="3398,296" coordsize="29,10" path="m3398,301l3427,301e" filled="false" stroked="true" strokeweight=".581pt" strokecolor="#000000">
                <v:path arrowok="t"/>
              </v:shape>
            </v:group>
            <v:group style="position:absolute;left:3456;top:296;width:29;height:10" coordorigin="3456,296" coordsize="29,10">
              <v:shape style="position:absolute;left:3456;top:296;width:29;height:10" coordorigin="3456,296" coordsize="29,10" path="m3456,301l3485,301e" filled="false" stroked="true" strokeweight=".581pt" strokecolor="#000000">
                <v:path arrowok="t"/>
              </v:shape>
            </v:group>
            <v:group style="position:absolute;left:3514;top:296;width:29;height:10" coordorigin="3514,296" coordsize="29,10">
              <v:shape style="position:absolute;left:3514;top:296;width:29;height:10" coordorigin="3514,296" coordsize="29,10" path="m3514,301l3542,301e" filled="false" stroked="true" strokeweight=".581pt" strokecolor="#000000">
                <v:path arrowok="t"/>
              </v:shape>
            </v:group>
            <v:group style="position:absolute;left:3571;top:296;width:29;height:10" coordorigin="3571,296" coordsize="29,10">
              <v:shape style="position:absolute;left:3571;top:296;width:29;height:10" coordorigin="3571,296" coordsize="29,10" path="m3571,301l3600,301e" filled="false" stroked="true" strokeweight=".581pt" strokecolor="#000000">
                <v:path arrowok="t"/>
              </v:shape>
            </v:group>
            <v:group style="position:absolute;left:3629;top:296;width:29;height:10" coordorigin="3629,296" coordsize="29,10">
              <v:shape style="position:absolute;left:3629;top:296;width:29;height:10" coordorigin="3629,296" coordsize="29,10" path="m3629,301l3658,301e" filled="false" stroked="true" strokeweight=".581pt" strokecolor="#000000">
                <v:path arrowok="t"/>
              </v:shape>
            </v:group>
            <v:group style="position:absolute;left:3686;top:296;width:29;height:10" coordorigin="3686,296" coordsize="29,10">
              <v:shape style="position:absolute;left:3686;top:296;width:29;height:10" coordorigin="3686,296" coordsize="29,10" path="m3686,301l3715,301e" filled="false" stroked="true" strokeweight=".581pt" strokecolor="#000000">
                <v:path arrowok="t"/>
              </v:shape>
            </v:group>
            <v:group style="position:absolute;left:3744;top:296;width:29;height:10" coordorigin="3744,296" coordsize="29,10">
              <v:shape style="position:absolute;left:3744;top:296;width:29;height:10" coordorigin="3744,296" coordsize="29,10" path="m3744,301l3773,301e" filled="false" stroked="true" strokeweight=".581pt" strokecolor="#000000">
                <v:path arrowok="t"/>
              </v:shape>
            </v:group>
            <v:group style="position:absolute;left:3802;top:296;width:29;height:10" coordorigin="3802,296" coordsize="29,10">
              <v:shape style="position:absolute;left:3802;top:296;width:29;height:10" coordorigin="3802,296" coordsize="29,10" path="m3802,301l3830,301e" filled="false" stroked="true" strokeweight=".581pt" strokecolor="#000000">
                <v:path arrowok="t"/>
              </v:shape>
            </v:group>
            <v:group style="position:absolute;left:3859;top:296;width:29;height:10" coordorigin="3859,296" coordsize="29,10">
              <v:shape style="position:absolute;left:3859;top:296;width:29;height:10" coordorigin="3859,296" coordsize="29,10" path="m3859,301l3888,301e" filled="false" stroked="true" strokeweight=".581pt" strokecolor="#000000">
                <v:path arrowok="t"/>
              </v:shape>
            </v:group>
            <v:group style="position:absolute;left:3917;top:296;width:29;height:10" coordorigin="3917,296" coordsize="29,10">
              <v:shape style="position:absolute;left:3917;top:296;width:29;height:10" coordorigin="3917,296" coordsize="29,10" path="m3917,301l3946,301e" filled="false" stroked="true" strokeweight=".581pt" strokecolor="#000000">
                <v:path arrowok="t"/>
              </v:shape>
            </v:group>
            <v:group style="position:absolute;left:3974;top:296;width:29;height:10" coordorigin="3974,296" coordsize="29,10">
              <v:shape style="position:absolute;left:3974;top:296;width:29;height:10" coordorigin="3974,296" coordsize="29,10" path="m3974,301l4003,301e" filled="false" stroked="true" strokeweight=".581pt" strokecolor="#000000">
                <v:path arrowok="t"/>
              </v:shape>
            </v:group>
            <v:group style="position:absolute;left:4032;top:296;width:29;height:10" coordorigin="4032,296" coordsize="29,10">
              <v:shape style="position:absolute;left:4032;top:296;width:29;height:10" coordorigin="4032,296" coordsize="29,10" path="m4032,301l4061,301e" filled="false" stroked="true" strokeweight=".581pt" strokecolor="#000000">
                <v:path arrowok="t"/>
              </v:shape>
            </v:group>
            <v:group style="position:absolute;left:4090;top:296;width:29;height:10" coordorigin="4090,296" coordsize="29,10">
              <v:shape style="position:absolute;left:4090;top:296;width:29;height:10" coordorigin="4090,296" coordsize="29,10" path="m4090,301l4118,301e" filled="false" stroked="true" strokeweight=".581pt" strokecolor="#000000">
                <v:path arrowok="t"/>
              </v:shape>
            </v:group>
            <v:group style="position:absolute;left:4147;top:296;width:29;height:10" coordorigin="4147,296" coordsize="29,10">
              <v:shape style="position:absolute;left:4147;top:296;width:29;height:10" coordorigin="4147,296" coordsize="29,10" path="m4147,301l4176,301e" filled="false" stroked="true" strokeweight=".581pt" strokecolor="#000000">
                <v:path arrowok="t"/>
              </v:shape>
            </v:group>
            <v:group style="position:absolute;left:4205;top:296;width:29;height:10" coordorigin="4205,296" coordsize="29,10">
              <v:shape style="position:absolute;left:4205;top:296;width:29;height:10" coordorigin="4205,296" coordsize="29,10" path="m4205,301l4234,301e" filled="false" stroked="true" strokeweight=".581pt" strokecolor="#000000">
                <v:path arrowok="t"/>
              </v:shape>
            </v:group>
            <v:group style="position:absolute;left:4262;top:296;width:29;height:10" coordorigin="4262,296" coordsize="29,10">
              <v:shape style="position:absolute;left:4262;top:296;width:29;height:10" coordorigin="4262,296" coordsize="29,10" path="m4262,301l4291,301e" filled="false" stroked="true" strokeweight=".581pt" strokecolor="#000000">
                <v:path arrowok="t"/>
              </v:shape>
            </v:group>
            <v:group style="position:absolute;left:4320;top:296;width:29;height:10" coordorigin="4320,296" coordsize="29,10">
              <v:shape style="position:absolute;left:4320;top:296;width:29;height:10" coordorigin="4320,296" coordsize="29,10" path="m4320,301l4349,301e" filled="false" stroked="true" strokeweight=".581pt" strokecolor="#000000">
                <v:path arrowok="t"/>
              </v:shape>
            </v:group>
            <v:group style="position:absolute;left:4378;top:296;width:29;height:10" coordorigin="4378,296" coordsize="29,10">
              <v:shape style="position:absolute;left:4378;top:296;width:29;height:10" coordorigin="4378,296" coordsize="29,10" path="m4378,301l4406,301e" filled="false" stroked="true" strokeweight=".581pt" strokecolor="#000000">
                <v:path arrowok="t"/>
              </v:shape>
            </v:group>
            <v:group style="position:absolute;left:4435;top:296;width:29;height:10" coordorigin="4435,296" coordsize="29,10">
              <v:shape style="position:absolute;left:4435;top:296;width:29;height:10" coordorigin="4435,296" coordsize="29,10" path="m4435,301l4464,301e" filled="false" stroked="true" strokeweight=".581pt" strokecolor="#000000">
                <v:path arrowok="t"/>
              </v:shape>
            </v:group>
            <v:group style="position:absolute;left:4493;top:296;width:29;height:10" coordorigin="4493,296" coordsize="29,10">
              <v:shape style="position:absolute;left:4493;top:296;width:29;height:10" coordorigin="4493,296" coordsize="29,10" path="m4493,301l4522,301e" filled="false" stroked="true" strokeweight=".581pt" strokecolor="#000000">
                <v:path arrowok="t"/>
              </v:shape>
            </v:group>
            <v:group style="position:absolute;left:4550;top:296;width:29;height:10" coordorigin="4550,296" coordsize="29,10">
              <v:shape style="position:absolute;left:4550;top:296;width:29;height:10" coordorigin="4550,296" coordsize="29,10" path="m4550,301l4579,301e" filled="false" stroked="true" strokeweight=".581pt" strokecolor="#000000">
                <v:path arrowok="t"/>
              </v:shape>
            </v:group>
            <v:group style="position:absolute;left:4608;top:296;width:29;height:10" coordorigin="4608,296" coordsize="29,10">
              <v:shape style="position:absolute;left:4608;top:296;width:29;height:10" coordorigin="4608,296" coordsize="29,10" path="m4608,301l4637,301e" filled="false" stroked="true" strokeweight=".581pt" strokecolor="#000000">
                <v:path arrowok="t"/>
              </v:shape>
            </v:group>
            <v:group style="position:absolute;left:4666;top:296;width:29;height:10" coordorigin="4666,296" coordsize="29,10">
              <v:shape style="position:absolute;left:4666;top:296;width:29;height:10" coordorigin="4666,296" coordsize="29,10" path="m4666,301l4694,301e" filled="false" stroked="true" strokeweight=".581pt" strokecolor="#000000">
                <v:path arrowok="t"/>
              </v:shape>
            </v:group>
            <v:group style="position:absolute;left:4723;top:296;width:29;height:10" coordorigin="4723,296" coordsize="29,10">
              <v:shape style="position:absolute;left:4723;top:296;width:29;height:10" coordorigin="4723,296" coordsize="29,10" path="m4723,301l4752,301e" filled="false" stroked="true" strokeweight=".581pt" strokecolor="#000000">
                <v:path arrowok="t"/>
              </v:shape>
            </v:group>
            <v:group style="position:absolute;left:4781;top:296;width:29;height:10" coordorigin="4781,296" coordsize="29,10">
              <v:shape style="position:absolute;left:4781;top:296;width:29;height:10" coordorigin="4781,296" coordsize="29,10" path="m4781,301l4810,301e" filled="false" stroked="true" strokeweight=".581pt" strokecolor="#000000">
                <v:path arrowok="t"/>
              </v:shape>
            </v:group>
            <v:group style="position:absolute;left:4838;top:296;width:29;height:10" coordorigin="4838,296" coordsize="29,10">
              <v:shape style="position:absolute;left:4838;top:296;width:29;height:10" coordorigin="4838,296" coordsize="29,10" path="m4838,301l4867,301e" filled="false" stroked="true" strokeweight=".581pt" strokecolor="#000000">
                <v:path arrowok="t"/>
              </v:shape>
            </v:group>
            <v:group style="position:absolute;left:4896;top:296;width:29;height:10" coordorigin="4896,296" coordsize="29,10">
              <v:shape style="position:absolute;left:4896;top:296;width:29;height:10" coordorigin="4896,296" coordsize="29,10" path="m4896,301l4925,301e" filled="false" stroked="true" strokeweight=".581pt" strokecolor="#000000">
                <v:path arrowok="t"/>
              </v:shape>
            </v:group>
            <v:group style="position:absolute;left:4954;top:296;width:29;height:10" coordorigin="4954,296" coordsize="29,10">
              <v:shape style="position:absolute;left:4954;top:296;width:29;height:10" coordorigin="4954,296" coordsize="29,10" path="m4954,301l4982,301e" filled="false" stroked="true" strokeweight=".581pt" strokecolor="#000000">
                <v:path arrowok="t"/>
              </v:shape>
            </v:group>
            <v:group style="position:absolute;left:5011;top:296;width:29;height:10" coordorigin="5011,296" coordsize="29,10">
              <v:shape style="position:absolute;left:5011;top:296;width:29;height:10" coordorigin="5011,296" coordsize="29,10" path="m5011,301l5040,301e" filled="false" stroked="true" strokeweight=".581pt" strokecolor="#000000">
                <v:path arrowok="t"/>
              </v:shape>
            </v:group>
            <v:group style="position:absolute;left:5069;top:296;width:29;height:10" coordorigin="5069,296" coordsize="29,10">
              <v:shape style="position:absolute;left:5069;top:296;width:29;height:10" coordorigin="5069,296" coordsize="29,10" path="m5069,301l5098,301e" filled="false" stroked="true" strokeweight=".581pt" strokecolor="#000000">
                <v:path arrowok="t"/>
              </v:shape>
            </v:group>
            <v:group style="position:absolute;left:5126;top:296;width:29;height:10" coordorigin="5126,296" coordsize="29,10">
              <v:shape style="position:absolute;left:5126;top:296;width:29;height:10" coordorigin="5126,296" coordsize="29,10" path="m5126,301l5155,301e" filled="false" stroked="true" strokeweight=".581pt" strokecolor="#000000">
                <v:path arrowok="t"/>
              </v:shape>
            </v:group>
            <v:group style="position:absolute;left:5184;top:296;width:29;height:10" coordorigin="5184,296" coordsize="29,10">
              <v:shape style="position:absolute;left:5184;top:296;width:29;height:10" coordorigin="5184,296" coordsize="29,10" path="m5184,301l5213,301e" filled="false" stroked="true" strokeweight=".58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49487pt;margin-top:14.522517pt;width:219.75pt;height:1.1pt;mso-position-horizontal-relative:page;mso-position-vertical-relative:paragraph;z-index:1192" coordorigin="6527,290" coordsize="4395,22">
            <v:group style="position:absolute;left:6533;top:296;width:5;height:10" coordorigin="6533,296" coordsize="5,10">
              <v:shape style="position:absolute;left:6533;top:296;width:5;height:10" coordorigin="6533,296" coordsize="5,10" path="m6533,301l6538,301e" filled="false" stroked="true" strokeweight=".581pt" strokecolor="#000000">
                <v:path arrowok="t"/>
              </v:shape>
            </v:group>
            <v:group style="position:absolute;left:6566;top:296;width:29;height:10" coordorigin="6566,296" coordsize="29,10">
              <v:shape style="position:absolute;left:6566;top:296;width:29;height:10" coordorigin="6566,296" coordsize="29,10" path="m6566,301l6595,301e" filled="false" stroked="true" strokeweight=".581pt" strokecolor="#000000">
                <v:path arrowok="t"/>
              </v:shape>
            </v:group>
            <v:group style="position:absolute;left:6624;top:296;width:29;height:10" coordorigin="6624,296" coordsize="29,10">
              <v:shape style="position:absolute;left:6624;top:296;width:29;height:10" coordorigin="6624,296" coordsize="29,10" path="m6624,301l6653,301e" filled="false" stroked="true" strokeweight=".581pt" strokecolor="#000000">
                <v:path arrowok="t"/>
              </v:shape>
            </v:group>
            <v:group style="position:absolute;left:6682;top:296;width:29;height:10" coordorigin="6682,296" coordsize="29,10">
              <v:shape style="position:absolute;left:6682;top:296;width:29;height:10" coordorigin="6682,296" coordsize="29,10" path="m6682,301l6710,301e" filled="false" stroked="true" strokeweight=".581pt" strokecolor="#000000">
                <v:path arrowok="t"/>
              </v:shape>
            </v:group>
            <v:group style="position:absolute;left:6739;top:296;width:29;height:10" coordorigin="6739,296" coordsize="29,10">
              <v:shape style="position:absolute;left:6739;top:296;width:29;height:10" coordorigin="6739,296" coordsize="29,10" path="m6739,301l6768,301e" filled="false" stroked="true" strokeweight=".581pt" strokecolor="#000000">
                <v:path arrowok="t"/>
              </v:shape>
            </v:group>
            <v:group style="position:absolute;left:6797;top:296;width:29;height:10" coordorigin="6797,296" coordsize="29,10">
              <v:shape style="position:absolute;left:6797;top:296;width:29;height:10" coordorigin="6797,296" coordsize="29,10" path="m6797,301l6826,301e" filled="false" stroked="true" strokeweight=".581pt" strokecolor="#000000">
                <v:path arrowok="t"/>
              </v:shape>
            </v:group>
            <v:group style="position:absolute;left:6854;top:296;width:29;height:10" coordorigin="6854,296" coordsize="29,10">
              <v:shape style="position:absolute;left:6854;top:296;width:29;height:10" coordorigin="6854,296" coordsize="29,10" path="m6854,301l6883,301e" filled="false" stroked="true" strokeweight=".581pt" strokecolor="#000000">
                <v:path arrowok="t"/>
              </v:shape>
            </v:group>
            <v:group style="position:absolute;left:6912;top:296;width:29;height:10" coordorigin="6912,296" coordsize="29,10">
              <v:shape style="position:absolute;left:6912;top:296;width:29;height:10" coordorigin="6912,296" coordsize="29,10" path="m6912,301l6941,301e" filled="false" stroked="true" strokeweight=".581pt" strokecolor="#000000">
                <v:path arrowok="t"/>
              </v:shape>
            </v:group>
            <v:group style="position:absolute;left:6970;top:296;width:29;height:10" coordorigin="6970,296" coordsize="29,10">
              <v:shape style="position:absolute;left:6970;top:296;width:29;height:10" coordorigin="6970,296" coordsize="29,10" path="m6970,301l6998,301e" filled="false" stroked="true" strokeweight=".581pt" strokecolor="#000000">
                <v:path arrowok="t"/>
              </v:shape>
            </v:group>
            <v:group style="position:absolute;left:7027;top:296;width:29;height:10" coordorigin="7027,296" coordsize="29,10">
              <v:shape style="position:absolute;left:7027;top:296;width:29;height:10" coordorigin="7027,296" coordsize="29,10" path="m7027,301l7056,301e" filled="false" stroked="true" strokeweight=".581pt" strokecolor="#000000">
                <v:path arrowok="t"/>
              </v:shape>
            </v:group>
            <v:group style="position:absolute;left:7085;top:296;width:29;height:10" coordorigin="7085,296" coordsize="29,10">
              <v:shape style="position:absolute;left:7085;top:296;width:29;height:10" coordorigin="7085,296" coordsize="29,10" path="m7085,301l7114,301e" filled="false" stroked="true" strokeweight=".581pt" strokecolor="#000000">
                <v:path arrowok="t"/>
              </v:shape>
            </v:group>
            <v:group style="position:absolute;left:7142;top:296;width:29;height:10" coordorigin="7142,296" coordsize="29,10">
              <v:shape style="position:absolute;left:7142;top:296;width:29;height:10" coordorigin="7142,296" coordsize="29,10" path="m7142,301l7171,301e" filled="false" stroked="true" strokeweight=".581pt" strokecolor="#000000">
                <v:path arrowok="t"/>
              </v:shape>
            </v:group>
            <v:group style="position:absolute;left:7200;top:296;width:29;height:10" coordorigin="7200,296" coordsize="29,10">
              <v:shape style="position:absolute;left:7200;top:296;width:29;height:10" coordorigin="7200,296" coordsize="29,10" path="m7200,301l7229,301e" filled="false" stroked="true" strokeweight=".581pt" strokecolor="#000000">
                <v:path arrowok="t"/>
              </v:shape>
            </v:group>
            <v:group style="position:absolute;left:7258;top:296;width:29;height:10" coordorigin="7258,296" coordsize="29,10">
              <v:shape style="position:absolute;left:7258;top:296;width:29;height:10" coordorigin="7258,296" coordsize="29,10" path="m7258,301l7286,301e" filled="false" stroked="true" strokeweight=".581pt" strokecolor="#000000">
                <v:path arrowok="t"/>
              </v:shape>
            </v:group>
            <v:group style="position:absolute;left:7315;top:296;width:29;height:10" coordorigin="7315,296" coordsize="29,10">
              <v:shape style="position:absolute;left:7315;top:296;width:29;height:10" coordorigin="7315,296" coordsize="29,10" path="m7315,301l7344,301e" filled="false" stroked="true" strokeweight=".581pt" strokecolor="#000000">
                <v:path arrowok="t"/>
              </v:shape>
            </v:group>
            <v:group style="position:absolute;left:7373;top:296;width:29;height:10" coordorigin="7373,296" coordsize="29,10">
              <v:shape style="position:absolute;left:7373;top:296;width:29;height:10" coordorigin="7373,296" coordsize="29,10" path="m7373,301l7402,301e" filled="false" stroked="true" strokeweight=".581pt" strokecolor="#000000">
                <v:path arrowok="t"/>
              </v:shape>
            </v:group>
            <v:group style="position:absolute;left:7430;top:296;width:29;height:10" coordorigin="7430,296" coordsize="29,10">
              <v:shape style="position:absolute;left:7430;top:296;width:29;height:10" coordorigin="7430,296" coordsize="29,10" path="m7430,301l7459,301e" filled="false" stroked="true" strokeweight=".581pt" strokecolor="#000000">
                <v:path arrowok="t"/>
              </v:shape>
            </v:group>
            <v:group style="position:absolute;left:7488;top:296;width:29;height:10" coordorigin="7488,296" coordsize="29,10">
              <v:shape style="position:absolute;left:7488;top:296;width:29;height:10" coordorigin="7488,296" coordsize="29,10" path="m7488,301l7517,301e" filled="false" stroked="true" strokeweight=".581pt" strokecolor="#000000">
                <v:path arrowok="t"/>
              </v:shape>
            </v:group>
            <v:group style="position:absolute;left:7546;top:296;width:29;height:10" coordorigin="7546,296" coordsize="29,10">
              <v:shape style="position:absolute;left:7546;top:296;width:29;height:10" coordorigin="7546,296" coordsize="29,10" path="m7546,301l7574,301e" filled="false" stroked="true" strokeweight=".581pt" strokecolor="#000000">
                <v:path arrowok="t"/>
              </v:shape>
            </v:group>
            <v:group style="position:absolute;left:7603;top:296;width:29;height:10" coordorigin="7603,296" coordsize="29,10">
              <v:shape style="position:absolute;left:7603;top:296;width:29;height:10" coordorigin="7603,296" coordsize="29,10" path="m7603,301l7632,301e" filled="false" stroked="true" strokeweight=".581pt" strokecolor="#000000">
                <v:path arrowok="t"/>
              </v:shape>
            </v:group>
            <v:group style="position:absolute;left:7661;top:296;width:29;height:10" coordorigin="7661,296" coordsize="29,10">
              <v:shape style="position:absolute;left:7661;top:296;width:29;height:10" coordorigin="7661,296" coordsize="29,10" path="m7661,301l7690,301e" filled="false" stroked="true" strokeweight=".581pt" strokecolor="#000000">
                <v:path arrowok="t"/>
              </v:shape>
            </v:group>
            <v:group style="position:absolute;left:7718;top:296;width:29;height:10" coordorigin="7718,296" coordsize="29,10">
              <v:shape style="position:absolute;left:7718;top:296;width:29;height:10" coordorigin="7718,296" coordsize="29,10" path="m7718,301l7747,301e" filled="false" stroked="true" strokeweight=".581pt" strokecolor="#000000">
                <v:path arrowok="t"/>
              </v:shape>
            </v:group>
            <v:group style="position:absolute;left:7776;top:296;width:29;height:10" coordorigin="7776,296" coordsize="29,10">
              <v:shape style="position:absolute;left:7776;top:296;width:29;height:10" coordorigin="7776,296" coordsize="29,10" path="m7776,301l7805,301e" filled="false" stroked="true" strokeweight=".581pt" strokecolor="#000000">
                <v:path arrowok="t"/>
              </v:shape>
            </v:group>
            <v:group style="position:absolute;left:7834;top:296;width:29;height:10" coordorigin="7834,296" coordsize="29,10">
              <v:shape style="position:absolute;left:7834;top:296;width:29;height:10" coordorigin="7834,296" coordsize="29,10" path="m7834,301l7862,301e" filled="false" stroked="true" strokeweight=".581pt" strokecolor="#000000">
                <v:path arrowok="t"/>
              </v:shape>
            </v:group>
            <v:group style="position:absolute;left:7891;top:296;width:29;height:10" coordorigin="7891,296" coordsize="29,10">
              <v:shape style="position:absolute;left:7891;top:296;width:29;height:10" coordorigin="7891,296" coordsize="29,10" path="m7891,301l7920,301e" filled="false" stroked="true" strokeweight=".581pt" strokecolor="#000000">
                <v:path arrowok="t"/>
              </v:shape>
            </v:group>
            <v:group style="position:absolute;left:7949;top:296;width:29;height:10" coordorigin="7949,296" coordsize="29,10">
              <v:shape style="position:absolute;left:7949;top:296;width:29;height:10" coordorigin="7949,296" coordsize="29,10" path="m7949,301l7978,301e" filled="false" stroked="true" strokeweight=".581pt" strokecolor="#000000">
                <v:path arrowok="t"/>
              </v:shape>
            </v:group>
            <v:group style="position:absolute;left:8006;top:296;width:29;height:10" coordorigin="8006,296" coordsize="29,10">
              <v:shape style="position:absolute;left:8006;top:296;width:29;height:10" coordorigin="8006,296" coordsize="29,10" path="m8006,301l8035,301e" filled="false" stroked="true" strokeweight=".581pt" strokecolor="#000000">
                <v:path arrowok="t"/>
              </v:shape>
            </v:group>
            <v:group style="position:absolute;left:8064;top:296;width:29;height:10" coordorigin="8064,296" coordsize="29,10">
              <v:shape style="position:absolute;left:8064;top:296;width:29;height:10" coordorigin="8064,296" coordsize="29,10" path="m8064,301l8093,301e" filled="false" stroked="true" strokeweight=".581pt" strokecolor="#000000">
                <v:path arrowok="t"/>
              </v:shape>
            </v:group>
            <v:group style="position:absolute;left:8122;top:296;width:29;height:10" coordorigin="8122,296" coordsize="29,10">
              <v:shape style="position:absolute;left:8122;top:296;width:29;height:10" coordorigin="8122,296" coordsize="29,10" path="m8122,301l8150,301e" filled="false" stroked="true" strokeweight=".581pt" strokecolor="#000000">
                <v:path arrowok="t"/>
              </v:shape>
            </v:group>
            <v:group style="position:absolute;left:8179;top:296;width:29;height:10" coordorigin="8179,296" coordsize="29,10">
              <v:shape style="position:absolute;left:8179;top:296;width:29;height:10" coordorigin="8179,296" coordsize="29,10" path="m8179,301l8208,301e" filled="false" stroked="true" strokeweight=".581pt" strokecolor="#000000">
                <v:path arrowok="t"/>
              </v:shape>
            </v:group>
            <v:group style="position:absolute;left:8237;top:296;width:29;height:10" coordorigin="8237,296" coordsize="29,10">
              <v:shape style="position:absolute;left:8237;top:296;width:29;height:10" coordorigin="8237,296" coordsize="29,10" path="m8237,301l8266,301e" filled="false" stroked="true" strokeweight=".581pt" strokecolor="#000000">
                <v:path arrowok="t"/>
              </v:shape>
            </v:group>
            <v:group style="position:absolute;left:8294;top:296;width:29;height:10" coordorigin="8294,296" coordsize="29,10">
              <v:shape style="position:absolute;left:8294;top:296;width:29;height:10" coordorigin="8294,296" coordsize="29,10" path="m8294,301l8323,301e" filled="false" stroked="true" strokeweight=".581pt" strokecolor="#000000">
                <v:path arrowok="t"/>
              </v:shape>
            </v:group>
            <v:group style="position:absolute;left:8352;top:296;width:29;height:10" coordorigin="8352,296" coordsize="29,10">
              <v:shape style="position:absolute;left:8352;top:296;width:29;height:10" coordorigin="8352,296" coordsize="29,10" path="m8352,301l8381,301e" filled="false" stroked="true" strokeweight=".581pt" strokecolor="#000000">
                <v:path arrowok="t"/>
              </v:shape>
            </v:group>
            <v:group style="position:absolute;left:8410;top:296;width:29;height:10" coordorigin="8410,296" coordsize="29,10">
              <v:shape style="position:absolute;left:8410;top:296;width:29;height:10" coordorigin="8410,296" coordsize="29,10" path="m8410,301l8438,301e" filled="false" stroked="true" strokeweight=".581pt" strokecolor="#000000">
                <v:path arrowok="t"/>
              </v:shape>
            </v:group>
            <v:group style="position:absolute;left:8467;top:296;width:29;height:10" coordorigin="8467,296" coordsize="29,10">
              <v:shape style="position:absolute;left:8467;top:296;width:29;height:10" coordorigin="8467,296" coordsize="29,10" path="m8467,301l8496,301e" filled="false" stroked="true" strokeweight=".581pt" strokecolor="#000000">
                <v:path arrowok="t"/>
              </v:shape>
            </v:group>
            <v:group style="position:absolute;left:8525;top:296;width:29;height:10" coordorigin="8525,296" coordsize="29,10">
              <v:shape style="position:absolute;left:8525;top:296;width:29;height:10" coordorigin="8525,296" coordsize="29,10" path="m8525,301l8554,301e" filled="false" stroked="true" strokeweight=".581pt" strokecolor="#000000">
                <v:path arrowok="t"/>
              </v:shape>
            </v:group>
            <v:group style="position:absolute;left:8582;top:296;width:29;height:10" coordorigin="8582,296" coordsize="29,10">
              <v:shape style="position:absolute;left:8582;top:296;width:29;height:10" coordorigin="8582,296" coordsize="29,10" path="m8582,301l8611,301e" filled="false" stroked="true" strokeweight=".581pt" strokecolor="#000000">
                <v:path arrowok="t"/>
              </v:shape>
            </v:group>
            <v:group style="position:absolute;left:8640;top:296;width:29;height:10" coordorigin="8640,296" coordsize="29,10">
              <v:shape style="position:absolute;left:8640;top:296;width:29;height:10" coordorigin="8640,296" coordsize="29,10" path="m8640,301l8669,301e" filled="false" stroked="true" strokeweight=".581pt" strokecolor="#000000">
                <v:path arrowok="t"/>
              </v:shape>
            </v:group>
            <v:group style="position:absolute;left:8698;top:296;width:29;height:10" coordorigin="8698,296" coordsize="29,10">
              <v:shape style="position:absolute;left:8698;top:296;width:29;height:10" coordorigin="8698,296" coordsize="29,10" path="m8698,301l8726,301e" filled="false" stroked="true" strokeweight=".581pt" strokecolor="#000000">
                <v:path arrowok="t"/>
              </v:shape>
            </v:group>
            <v:group style="position:absolute;left:8755;top:296;width:29;height:10" coordorigin="8755,296" coordsize="29,10">
              <v:shape style="position:absolute;left:8755;top:296;width:29;height:10" coordorigin="8755,296" coordsize="29,10" path="m8755,301l8784,301e" filled="false" stroked="true" strokeweight=".581pt" strokecolor="#000000">
                <v:path arrowok="t"/>
              </v:shape>
            </v:group>
            <v:group style="position:absolute;left:8813;top:296;width:29;height:10" coordorigin="8813,296" coordsize="29,10">
              <v:shape style="position:absolute;left:8813;top:296;width:29;height:10" coordorigin="8813,296" coordsize="29,10" path="m8813,301l8842,301e" filled="false" stroked="true" strokeweight=".581pt" strokecolor="#000000">
                <v:path arrowok="t"/>
              </v:shape>
            </v:group>
            <v:group style="position:absolute;left:8870;top:296;width:29;height:10" coordorigin="8870,296" coordsize="29,10">
              <v:shape style="position:absolute;left:8870;top:296;width:29;height:10" coordorigin="8870,296" coordsize="29,10" path="m8870,301l8899,301e" filled="false" stroked="true" strokeweight=".581pt" strokecolor="#000000">
                <v:path arrowok="t"/>
              </v:shape>
            </v:group>
            <v:group style="position:absolute;left:8928;top:296;width:29;height:10" coordorigin="8928,296" coordsize="29,10">
              <v:shape style="position:absolute;left:8928;top:296;width:29;height:10" coordorigin="8928,296" coordsize="29,10" path="m8928,301l8957,301e" filled="false" stroked="true" strokeweight=".581pt" strokecolor="#000000">
                <v:path arrowok="t"/>
              </v:shape>
            </v:group>
            <v:group style="position:absolute;left:8986;top:296;width:29;height:10" coordorigin="8986,296" coordsize="29,10">
              <v:shape style="position:absolute;left:8986;top:296;width:29;height:10" coordorigin="8986,296" coordsize="29,10" path="m8986,301l9014,301e" filled="false" stroked="true" strokeweight=".581pt" strokecolor="#000000">
                <v:path arrowok="t"/>
              </v:shape>
            </v:group>
            <v:group style="position:absolute;left:9043;top:296;width:29;height:10" coordorigin="9043,296" coordsize="29,10">
              <v:shape style="position:absolute;left:9043;top:296;width:29;height:10" coordorigin="9043,296" coordsize="29,10" path="m9043,301l9072,301e" filled="false" stroked="true" strokeweight=".581pt" strokecolor="#000000">
                <v:path arrowok="t"/>
              </v:shape>
            </v:group>
            <v:group style="position:absolute;left:9101;top:296;width:29;height:10" coordorigin="9101,296" coordsize="29,10">
              <v:shape style="position:absolute;left:9101;top:296;width:29;height:10" coordorigin="9101,296" coordsize="29,10" path="m9101,301l9130,301e" filled="false" stroked="true" strokeweight=".581pt" strokecolor="#000000">
                <v:path arrowok="t"/>
              </v:shape>
            </v:group>
            <v:group style="position:absolute;left:9158;top:296;width:29;height:10" coordorigin="9158,296" coordsize="29,10">
              <v:shape style="position:absolute;left:9158;top:296;width:29;height:10" coordorigin="9158,296" coordsize="29,10" path="m9158,301l9187,301e" filled="false" stroked="true" strokeweight=".581pt" strokecolor="#000000">
                <v:path arrowok="t"/>
              </v:shape>
            </v:group>
            <v:group style="position:absolute;left:9216;top:296;width:29;height:10" coordorigin="9216,296" coordsize="29,10">
              <v:shape style="position:absolute;left:9216;top:296;width:29;height:10" coordorigin="9216,296" coordsize="29,10" path="m9216,301l9245,301e" filled="false" stroked="true" strokeweight=".581pt" strokecolor="#000000">
                <v:path arrowok="t"/>
              </v:shape>
            </v:group>
            <v:group style="position:absolute;left:9274;top:296;width:29;height:10" coordorigin="9274,296" coordsize="29,10">
              <v:shape style="position:absolute;left:9274;top:296;width:29;height:10" coordorigin="9274,296" coordsize="29,10" path="m9274,301l9302,301e" filled="false" stroked="true" strokeweight=".581pt" strokecolor="#000000">
                <v:path arrowok="t"/>
              </v:shape>
            </v:group>
            <v:group style="position:absolute;left:9331;top:296;width:29;height:10" coordorigin="9331,296" coordsize="29,10">
              <v:shape style="position:absolute;left:9331;top:296;width:29;height:10" coordorigin="9331,296" coordsize="29,10" path="m9331,301l9360,301e" filled="false" stroked="true" strokeweight=".581pt" strokecolor="#000000">
                <v:path arrowok="t"/>
              </v:shape>
            </v:group>
            <v:group style="position:absolute;left:9389;top:296;width:29;height:10" coordorigin="9389,296" coordsize="29,10">
              <v:shape style="position:absolute;left:9389;top:296;width:29;height:10" coordorigin="9389,296" coordsize="29,10" path="m9389,301l9418,301e" filled="false" stroked="true" strokeweight=".581pt" strokecolor="#000000">
                <v:path arrowok="t"/>
              </v:shape>
            </v:group>
            <v:group style="position:absolute;left:9446;top:296;width:29;height:10" coordorigin="9446,296" coordsize="29,10">
              <v:shape style="position:absolute;left:9446;top:296;width:29;height:10" coordorigin="9446,296" coordsize="29,10" path="m9446,301l9475,301e" filled="false" stroked="true" strokeweight=".581pt" strokecolor="#000000">
                <v:path arrowok="t"/>
              </v:shape>
            </v:group>
            <v:group style="position:absolute;left:9504;top:296;width:29;height:10" coordorigin="9504,296" coordsize="29,10">
              <v:shape style="position:absolute;left:9504;top:296;width:29;height:10" coordorigin="9504,296" coordsize="29,10" path="m9504,301l9533,301e" filled="false" stroked="true" strokeweight=".581pt" strokecolor="#000000">
                <v:path arrowok="t"/>
              </v:shape>
            </v:group>
            <v:group style="position:absolute;left:9562;top:296;width:29;height:10" coordorigin="9562,296" coordsize="29,10">
              <v:shape style="position:absolute;left:9562;top:296;width:29;height:10" coordorigin="9562,296" coordsize="29,10" path="m9562,301l9590,301e" filled="false" stroked="true" strokeweight=".581pt" strokecolor="#000000">
                <v:path arrowok="t"/>
              </v:shape>
            </v:group>
            <v:group style="position:absolute;left:9619;top:296;width:29;height:10" coordorigin="9619,296" coordsize="29,10">
              <v:shape style="position:absolute;left:9619;top:296;width:29;height:10" coordorigin="9619,296" coordsize="29,10" path="m9619,301l9648,301e" filled="false" stroked="true" strokeweight=".581pt" strokecolor="#000000">
                <v:path arrowok="t"/>
              </v:shape>
            </v:group>
            <v:group style="position:absolute;left:9677;top:296;width:29;height:10" coordorigin="9677,296" coordsize="29,10">
              <v:shape style="position:absolute;left:9677;top:296;width:29;height:10" coordorigin="9677,296" coordsize="29,10" path="m9677,301l9706,301e" filled="false" stroked="true" strokeweight=".581pt" strokecolor="#000000">
                <v:path arrowok="t"/>
              </v:shape>
            </v:group>
            <v:group style="position:absolute;left:9734;top:296;width:29;height:10" coordorigin="9734,296" coordsize="29,10">
              <v:shape style="position:absolute;left:9734;top:296;width:29;height:10" coordorigin="9734,296" coordsize="29,10" path="m9734,301l9763,301e" filled="false" stroked="true" strokeweight=".581pt" strokecolor="#000000">
                <v:path arrowok="t"/>
              </v:shape>
            </v:group>
            <v:group style="position:absolute;left:9792;top:296;width:29;height:10" coordorigin="9792,296" coordsize="29,10">
              <v:shape style="position:absolute;left:9792;top:296;width:29;height:10" coordorigin="9792,296" coordsize="29,10" path="m9792,301l9821,301e" filled="false" stroked="true" strokeweight=".581pt" strokecolor="#000000">
                <v:path arrowok="t"/>
              </v:shape>
            </v:group>
            <v:group style="position:absolute;left:9850;top:296;width:29;height:10" coordorigin="9850,296" coordsize="29,10">
              <v:shape style="position:absolute;left:9850;top:296;width:29;height:10" coordorigin="9850,296" coordsize="29,10" path="m9850,301l9878,301e" filled="false" stroked="true" strokeweight=".581pt" strokecolor="#000000">
                <v:path arrowok="t"/>
              </v:shape>
            </v:group>
            <v:group style="position:absolute;left:9907;top:296;width:29;height:10" coordorigin="9907,296" coordsize="29,10">
              <v:shape style="position:absolute;left:9907;top:296;width:29;height:10" coordorigin="9907,296" coordsize="29,10" path="m9907,301l9936,301e" filled="false" stroked="true" strokeweight=".581pt" strokecolor="#000000">
                <v:path arrowok="t"/>
              </v:shape>
            </v:group>
            <v:group style="position:absolute;left:9965;top:296;width:29;height:10" coordorigin="9965,296" coordsize="29,10">
              <v:shape style="position:absolute;left:9965;top:296;width:29;height:10" coordorigin="9965,296" coordsize="29,10" path="m9965,301l9994,301e" filled="false" stroked="true" strokeweight=".581pt" strokecolor="#000000">
                <v:path arrowok="t"/>
              </v:shape>
            </v:group>
            <v:group style="position:absolute;left:10022;top:296;width:29;height:10" coordorigin="10022,296" coordsize="29,10">
              <v:shape style="position:absolute;left:10022;top:296;width:29;height:10" coordorigin="10022,296" coordsize="29,10" path="m10022,301l10051,301e" filled="false" stroked="true" strokeweight=".581pt" strokecolor="#000000">
                <v:path arrowok="t"/>
              </v:shape>
            </v:group>
            <v:group style="position:absolute;left:10080;top:296;width:29;height:10" coordorigin="10080,296" coordsize="29,10">
              <v:shape style="position:absolute;left:10080;top:296;width:29;height:10" coordorigin="10080,296" coordsize="29,10" path="m10080,301l10109,301e" filled="false" stroked="true" strokeweight=".581pt" strokecolor="#000000">
                <v:path arrowok="t"/>
              </v:shape>
            </v:group>
            <v:group style="position:absolute;left:10138;top:296;width:29;height:10" coordorigin="10138,296" coordsize="29,10">
              <v:shape style="position:absolute;left:10138;top:296;width:29;height:10" coordorigin="10138,296" coordsize="29,10" path="m10138,301l10166,301e" filled="false" stroked="true" strokeweight=".581pt" strokecolor="#000000">
                <v:path arrowok="t"/>
              </v:shape>
            </v:group>
            <v:group style="position:absolute;left:10195;top:296;width:29;height:10" coordorigin="10195,296" coordsize="29,10">
              <v:shape style="position:absolute;left:10195;top:296;width:29;height:10" coordorigin="10195,296" coordsize="29,10" path="m10195,301l10224,301e" filled="false" stroked="true" strokeweight=".581pt" strokecolor="#000000">
                <v:path arrowok="t"/>
              </v:shape>
            </v:group>
            <v:group style="position:absolute;left:10253;top:296;width:29;height:10" coordorigin="10253,296" coordsize="29,10">
              <v:shape style="position:absolute;left:10253;top:296;width:29;height:10" coordorigin="10253,296" coordsize="29,10" path="m10253,301l10282,301e" filled="false" stroked="true" strokeweight=".581pt" strokecolor="#000000">
                <v:path arrowok="t"/>
              </v:shape>
            </v:group>
            <v:group style="position:absolute;left:10310;top:296;width:29;height:10" coordorigin="10310,296" coordsize="29,10">
              <v:shape style="position:absolute;left:10310;top:296;width:29;height:10" coordorigin="10310,296" coordsize="29,10" path="m10310,301l10339,301e" filled="false" stroked="true" strokeweight=".581pt" strokecolor="#000000">
                <v:path arrowok="t"/>
              </v:shape>
            </v:group>
            <v:group style="position:absolute;left:10368;top:296;width:29;height:10" coordorigin="10368,296" coordsize="29,10">
              <v:shape style="position:absolute;left:10368;top:296;width:29;height:10" coordorigin="10368,296" coordsize="29,10" path="m10368,301l10397,301e" filled="false" stroked="true" strokeweight=".581pt" strokecolor="#000000">
                <v:path arrowok="t"/>
              </v:shape>
            </v:group>
            <v:group style="position:absolute;left:10426;top:296;width:29;height:10" coordorigin="10426,296" coordsize="29,10">
              <v:shape style="position:absolute;left:10426;top:296;width:29;height:10" coordorigin="10426,296" coordsize="29,10" path="m10426,301l10454,301e" filled="false" stroked="true" strokeweight=".581pt" strokecolor="#000000">
                <v:path arrowok="t"/>
              </v:shape>
            </v:group>
            <v:group style="position:absolute;left:10483;top:296;width:29;height:10" coordorigin="10483,296" coordsize="29,10">
              <v:shape style="position:absolute;left:10483;top:296;width:29;height:10" coordorigin="10483,296" coordsize="29,10" path="m10483,301l10512,301e" filled="false" stroked="true" strokeweight=".581pt" strokecolor="#000000">
                <v:path arrowok="t"/>
              </v:shape>
            </v:group>
            <v:group style="position:absolute;left:10541;top:296;width:29;height:10" coordorigin="10541,296" coordsize="29,10">
              <v:shape style="position:absolute;left:10541;top:296;width:29;height:10" coordorigin="10541,296" coordsize="29,10" path="m10541,301l10570,301e" filled="false" stroked="true" strokeweight=".581pt" strokecolor="#000000">
                <v:path arrowok="t"/>
              </v:shape>
            </v:group>
            <v:group style="position:absolute;left:10598;top:296;width:29;height:10" coordorigin="10598,296" coordsize="29,10">
              <v:shape style="position:absolute;left:10598;top:296;width:29;height:10" coordorigin="10598,296" coordsize="29,10" path="m10598,301l10627,301e" filled="false" stroked="true" strokeweight=".581pt" strokecolor="#000000">
                <v:path arrowok="t"/>
              </v:shape>
            </v:group>
            <v:group style="position:absolute;left:10656;top:296;width:29;height:10" coordorigin="10656,296" coordsize="29,10">
              <v:shape style="position:absolute;left:10656;top:296;width:29;height:10" coordorigin="10656,296" coordsize="29,10" path="m10656,301l10685,301e" filled="false" stroked="true" strokeweight=".581pt" strokecolor="#000000">
                <v:path arrowok="t"/>
              </v:shape>
            </v:group>
            <v:group style="position:absolute;left:10714;top:296;width:29;height:10" coordorigin="10714,296" coordsize="29,10">
              <v:shape style="position:absolute;left:10714;top:296;width:29;height:10" coordorigin="10714,296" coordsize="29,10" path="m10714,301l10742,301e" filled="false" stroked="true" strokeweight=".581pt" strokecolor="#000000">
                <v:path arrowok="t"/>
              </v:shape>
            </v:group>
            <v:group style="position:absolute;left:10771;top:296;width:29;height:10" coordorigin="10771,296" coordsize="29,10">
              <v:shape style="position:absolute;left:10771;top:296;width:29;height:10" coordorigin="10771,296" coordsize="29,10" path="m10771,301l10800,301e" filled="false" stroked="true" strokeweight=".581pt" strokecolor="#000000">
                <v:path arrowok="t"/>
              </v:shape>
            </v:group>
            <v:group style="position:absolute;left:10829;top:296;width:29;height:10" coordorigin="10829,296" coordsize="29,10">
              <v:shape style="position:absolute;left:10829;top:296;width:29;height:10" coordorigin="10829,296" coordsize="29,10" path="m10829,301l10858,301e" filled="false" stroked="true" strokeweight=".581pt" strokecolor="#000000">
                <v:path arrowok="t"/>
              </v:shape>
            </v:group>
            <v:group style="position:absolute;left:10886;top:296;width:29;height:10" coordorigin="10886,296" coordsize="29,10">
              <v:shape style="position:absolute;left:10886;top:296;width:29;height:10" coordorigin="10886,296" coordsize="29,10" path="m10886,301l10915,301e" filled="false" stroked="true" strokeweight=".581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เบอร</w:t>
      </w:r>
      <w:r>
        <w:rPr/>
        <w:t></w:t>
      </w:r>
      <w:r>
        <w:rPr>
          <w:spacing w:val="-1"/>
        </w:rPr>
        <w:t>โทรติดตอ</w:t>
        <w:tab/>
      </w:r>
      <w:r>
        <w:rPr/>
        <w:t>อีเมล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TH Sarabun New" w:hAnsi="TH Sarabun New" w:cs="TH Sarabun New" w:eastAsia="TH Sarabun New"/>
          <w:spacing w:val="-2"/>
        </w:rPr>
        <w:t>E-</w:t>
      </w:r>
      <w:r>
        <w:rPr>
          <w:spacing w:val="-2"/>
        </w:rPr>
        <w:t>mail)</w:t>
      </w:r>
      <w:r>
        <w:rPr/>
      </w:r>
    </w:p>
    <w:p>
      <w:pPr>
        <w:spacing w:line="240" w:lineRule="auto" w:before="0"/>
        <w:rPr>
          <w:rFonts w:ascii="TH Sarabun New" w:hAnsi="TH Sarabun New" w:cs="TH Sarabun New" w:eastAsia="TH Sarabun New"/>
          <w:sz w:val="20"/>
          <w:szCs w:val="20"/>
        </w:rPr>
      </w:pPr>
    </w:p>
    <w:p>
      <w:pPr>
        <w:spacing w:line="240" w:lineRule="auto" w:before="13"/>
        <w:rPr>
          <w:rFonts w:ascii="TH Sarabun New" w:hAnsi="TH Sarabun New" w:cs="TH Sarabun New" w:eastAsia="TH Sarabun New"/>
          <w:sz w:val="17"/>
          <w:szCs w:val="17"/>
        </w:rPr>
      </w:pPr>
    </w:p>
    <w:p>
      <w:pPr>
        <w:spacing w:after="0" w:line="240" w:lineRule="auto"/>
        <w:rPr>
          <w:rFonts w:ascii="TH Sarabun New" w:hAnsi="TH Sarabun New" w:cs="TH Sarabun New" w:eastAsia="TH Sarabun New"/>
          <w:sz w:val="17"/>
          <w:szCs w:val="17"/>
        </w:rPr>
        <w:sectPr>
          <w:type w:val="continuous"/>
          <w:pgSz w:w="11910" w:h="16840"/>
          <w:pgMar w:top="200" w:bottom="280" w:left="620" w:right="200"/>
        </w:sectPr>
      </w:pPr>
    </w:p>
    <w:p>
      <w:pPr>
        <w:pStyle w:val="BodyText"/>
        <w:spacing w:line="240" w:lineRule="auto"/>
        <w:ind w:left="0" w:right="0"/>
        <w:jc w:val="right"/>
      </w:pPr>
      <w:r>
        <w:rPr>
          <w:spacing w:val="2"/>
        </w:rPr>
        <w:t>ล</w:t>
      </w:r>
      <w:r>
        <w:rPr>
          <w:spacing w:val="1"/>
        </w:rPr>
        <w:t>ง</w:t>
      </w:r>
      <w:r>
        <w:rPr>
          <w:spacing w:val="-3"/>
        </w:rPr>
        <w:t>ช</w:t>
      </w:r>
      <w:r>
        <w:rPr/>
        <w:t>ื่อ</w:t>
      </w:r>
      <w:r>
        <w:rPr>
          <w:spacing w:val="-3"/>
        </w:rPr>
        <w:t>ผ</w:t>
      </w:r>
      <w:r>
        <w:rPr>
          <w:spacing w:val="-120"/>
        </w:rPr>
        <w:t>อ</w:t>
      </w:r>
      <w:r>
        <w:rPr/>
        <w:t>ู</w:t>
      </w:r>
    </w:p>
    <w:p>
      <w:pPr>
        <w:pStyle w:val="BodyText"/>
        <w:tabs>
          <w:tab w:pos="3686" w:val="left" w:leader="none"/>
        </w:tabs>
        <w:spacing w:line="240" w:lineRule="auto"/>
        <w:ind w:left="76" w:right="0"/>
        <w:jc w:val="left"/>
      </w:pPr>
      <w:r>
        <w:rPr/>
        <w:br w:type="column"/>
      </w:r>
      <w:r>
        <w:rPr>
          <w:spacing w:val="-1"/>
        </w:rPr>
        <w:t>นุมัต</w:t>
      </w:r>
      <w:r>
        <w:rPr/>
        <w:t>ิ</w:t>
        <w:tab/>
      </w:r>
      <w:r>
        <w:rPr>
          <w:spacing w:val="-2"/>
        </w:rPr>
        <w:t>(ห</w:t>
      </w:r>
      <w:r>
        <w:rPr/>
        <w:t>ั</w:t>
      </w:r>
      <w:r>
        <w:rPr>
          <w:spacing w:val="-2"/>
        </w:rPr>
        <w:t>วห</w:t>
      </w:r>
      <w:r>
        <w:rPr>
          <w:spacing w:val="-1"/>
        </w:rPr>
        <w:t>น</w:t>
      </w:r>
      <w:r>
        <w:rPr>
          <w:spacing w:val="-2"/>
        </w:rPr>
        <w:t>าห</w:t>
      </w:r>
      <w:r>
        <w:rPr>
          <w:spacing w:val="-1"/>
        </w:rPr>
        <w:t>น</w:t>
      </w:r>
      <w:r>
        <w:rPr>
          <w:spacing w:val="-2"/>
        </w:rPr>
        <w:t>วยงาน)</w:t>
      </w:r>
      <w:r>
        <w:rPr/>
      </w:r>
    </w:p>
    <w:p>
      <w:pPr>
        <w:pStyle w:val="BodyText"/>
        <w:tabs>
          <w:tab w:pos="3686" w:val="left" w:leader="none"/>
        </w:tabs>
        <w:spacing w:line="240" w:lineRule="auto" w:before="121"/>
        <w:ind w:left="427" w:right="0"/>
        <w:jc w:val="left"/>
      </w:pPr>
      <w:r>
        <w:rPr/>
        <w:pict>
          <v:group style="position:absolute;margin-left:313.630005pt;margin-top:-7.135999pt;width:160.450pt;height:1.1pt;mso-position-horizontal-relative:page;mso-position-vertical-relative:paragraph;z-index:-27136" coordorigin="6273,-143" coordsize="3209,22">
            <v:group style="position:absolute;left:6278;top:-137;width:29;height:10" coordorigin="6278,-137" coordsize="29,10">
              <v:shape style="position:absolute;left:6278;top:-137;width:29;height:10" coordorigin="6278,-137" coordsize="29,10" path="m6278,-132l6307,-132e" filled="false" stroked="true" strokeweight=".580pt" strokecolor="#000000">
                <v:path arrowok="t"/>
              </v:shape>
            </v:group>
            <v:group style="position:absolute;left:6336;top:-137;width:29;height:10" coordorigin="6336,-137" coordsize="29,10">
              <v:shape style="position:absolute;left:6336;top:-137;width:29;height:10" coordorigin="6336,-137" coordsize="29,10" path="m6336,-132l6365,-132e" filled="false" stroked="true" strokeweight=".580pt" strokecolor="#000000">
                <v:path arrowok="t"/>
              </v:shape>
            </v:group>
            <v:group style="position:absolute;left:6394;top:-137;width:29;height:10" coordorigin="6394,-137" coordsize="29,10">
              <v:shape style="position:absolute;left:6394;top:-137;width:29;height:10" coordorigin="6394,-137" coordsize="29,10" path="m6394,-132l6422,-132e" filled="false" stroked="true" strokeweight=".580pt" strokecolor="#000000">
                <v:path arrowok="t"/>
              </v:shape>
            </v:group>
            <v:group style="position:absolute;left:6451;top:-137;width:29;height:10" coordorigin="6451,-137" coordsize="29,10">
              <v:shape style="position:absolute;left:6451;top:-137;width:29;height:10" coordorigin="6451,-137" coordsize="29,10" path="m6451,-132l6480,-132e" filled="false" stroked="true" strokeweight=".580pt" strokecolor="#000000">
                <v:path arrowok="t"/>
              </v:shape>
            </v:group>
            <v:group style="position:absolute;left:6509;top:-137;width:29;height:10" coordorigin="6509,-137" coordsize="29,10">
              <v:shape style="position:absolute;left:6509;top:-137;width:29;height:10" coordorigin="6509,-137" coordsize="29,10" path="m6509,-132l6538,-132e" filled="false" stroked="true" strokeweight=".580pt" strokecolor="#000000">
                <v:path arrowok="t"/>
              </v:shape>
            </v:group>
            <v:group style="position:absolute;left:6566;top:-137;width:29;height:10" coordorigin="6566,-137" coordsize="29,10">
              <v:shape style="position:absolute;left:6566;top:-137;width:29;height:10" coordorigin="6566,-137" coordsize="29,10" path="m6566,-132l6595,-132e" filled="false" stroked="true" strokeweight=".580pt" strokecolor="#000000">
                <v:path arrowok="t"/>
              </v:shape>
            </v:group>
            <v:group style="position:absolute;left:6624;top:-137;width:29;height:10" coordorigin="6624,-137" coordsize="29,10">
              <v:shape style="position:absolute;left:6624;top:-137;width:29;height:10" coordorigin="6624,-137" coordsize="29,10" path="m6624,-132l6653,-132e" filled="false" stroked="true" strokeweight=".580pt" strokecolor="#000000">
                <v:path arrowok="t"/>
              </v:shape>
            </v:group>
            <v:group style="position:absolute;left:6682;top:-137;width:29;height:10" coordorigin="6682,-137" coordsize="29,10">
              <v:shape style="position:absolute;left:6682;top:-137;width:29;height:10" coordorigin="6682,-137" coordsize="29,10" path="m6682,-132l6710,-132e" filled="false" stroked="true" strokeweight=".580pt" strokecolor="#000000">
                <v:path arrowok="t"/>
              </v:shape>
            </v:group>
            <v:group style="position:absolute;left:6739;top:-137;width:29;height:10" coordorigin="6739,-137" coordsize="29,10">
              <v:shape style="position:absolute;left:6739;top:-137;width:29;height:10" coordorigin="6739,-137" coordsize="29,10" path="m6739,-132l6768,-132e" filled="false" stroked="true" strokeweight=".580pt" strokecolor="#000000">
                <v:path arrowok="t"/>
              </v:shape>
            </v:group>
            <v:group style="position:absolute;left:6797;top:-137;width:29;height:10" coordorigin="6797,-137" coordsize="29,10">
              <v:shape style="position:absolute;left:6797;top:-137;width:29;height:10" coordorigin="6797,-137" coordsize="29,10" path="m6797,-132l6826,-132e" filled="false" stroked="true" strokeweight=".580pt" strokecolor="#000000">
                <v:path arrowok="t"/>
              </v:shape>
            </v:group>
            <v:group style="position:absolute;left:6854;top:-137;width:29;height:10" coordorigin="6854,-137" coordsize="29,10">
              <v:shape style="position:absolute;left:6854;top:-137;width:29;height:10" coordorigin="6854,-137" coordsize="29,10" path="m6854,-132l6883,-132e" filled="false" stroked="true" strokeweight=".580pt" strokecolor="#000000">
                <v:path arrowok="t"/>
              </v:shape>
            </v:group>
            <v:group style="position:absolute;left:6912;top:-137;width:29;height:10" coordorigin="6912,-137" coordsize="29,10">
              <v:shape style="position:absolute;left:6912;top:-137;width:29;height:10" coordorigin="6912,-137" coordsize="29,10" path="m6912,-132l6941,-132e" filled="false" stroked="true" strokeweight=".580pt" strokecolor="#000000">
                <v:path arrowok="t"/>
              </v:shape>
            </v:group>
            <v:group style="position:absolute;left:6970;top:-137;width:29;height:10" coordorigin="6970,-137" coordsize="29,10">
              <v:shape style="position:absolute;left:6970;top:-137;width:29;height:10" coordorigin="6970,-137" coordsize="29,10" path="m6970,-132l6998,-132e" filled="false" stroked="true" strokeweight=".580pt" strokecolor="#000000">
                <v:path arrowok="t"/>
              </v:shape>
            </v:group>
            <v:group style="position:absolute;left:7027;top:-137;width:29;height:10" coordorigin="7027,-137" coordsize="29,10">
              <v:shape style="position:absolute;left:7027;top:-137;width:29;height:10" coordorigin="7027,-137" coordsize="29,10" path="m7027,-132l7056,-132e" filled="false" stroked="true" strokeweight=".580pt" strokecolor="#000000">
                <v:path arrowok="t"/>
              </v:shape>
            </v:group>
            <v:group style="position:absolute;left:7085;top:-137;width:29;height:10" coordorigin="7085,-137" coordsize="29,10">
              <v:shape style="position:absolute;left:7085;top:-137;width:29;height:10" coordorigin="7085,-137" coordsize="29,10" path="m7085,-132l7114,-132e" filled="false" stroked="true" strokeweight=".580pt" strokecolor="#000000">
                <v:path arrowok="t"/>
              </v:shape>
            </v:group>
            <v:group style="position:absolute;left:7142;top:-137;width:29;height:10" coordorigin="7142,-137" coordsize="29,10">
              <v:shape style="position:absolute;left:7142;top:-137;width:29;height:10" coordorigin="7142,-137" coordsize="29,10" path="m7142,-132l7171,-132e" filled="false" stroked="true" strokeweight=".580pt" strokecolor="#000000">
                <v:path arrowok="t"/>
              </v:shape>
            </v:group>
            <v:group style="position:absolute;left:7200;top:-137;width:29;height:10" coordorigin="7200,-137" coordsize="29,10">
              <v:shape style="position:absolute;left:7200;top:-137;width:29;height:10" coordorigin="7200,-137" coordsize="29,10" path="m7200,-132l7229,-132e" filled="false" stroked="true" strokeweight=".580pt" strokecolor="#000000">
                <v:path arrowok="t"/>
              </v:shape>
            </v:group>
            <v:group style="position:absolute;left:7258;top:-137;width:29;height:10" coordorigin="7258,-137" coordsize="29,10">
              <v:shape style="position:absolute;left:7258;top:-137;width:29;height:10" coordorigin="7258,-137" coordsize="29,10" path="m7258,-132l7286,-132e" filled="false" stroked="true" strokeweight=".580pt" strokecolor="#000000">
                <v:path arrowok="t"/>
              </v:shape>
            </v:group>
            <v:group style="position:absolute;left:7315;top:-137;width:29;height:10" coordorigin="7315,-137" coordsize="29,10">
              <v:shape style="position:absolute;left:7315;top:-137;width:29;height:10" coordorigin="7315,-137" coordsize="29,10" path="m7315,-132l7344,-132e" filled="false" stroked="true" strokeweight=".580pt" strokecolor="#000000">
                <v:path arrowok="t"/>
              </v:shape>
            </v:group>
            <v:group style="position:absolute;left:7373;top:-137;width:29;height:10" coordorigin="7373,-137" coordsize="29,10">
              <v:shape style="position:absolute;left:7373;top:-137;width:29;height:10" coordorigin="7373,-137" coordsize="29,10" path="m7373,-132l7402,-132e" filled="false" stroked="true" strokeweight=".580pt" strokecolor="#000000">
                <v:path arrowok="t"/>
              </v:shape>
            </v:group>
            <v:group style="position:absolute;left:7430;top:-137;width:29;height:10" coordorigin="7430,-137" coordsize="29,10">
              <v:shape style="position:absolute;left:7430;top:-137;width:29;height:10" coordorigin="7430,-137" coordsize="29,10" path="m7430,-132l7459,-132e" filled="false" stroked="true" strokeweight=".580pt" strokecolor="#000000">
                <v:path arrowok="t"/>
              </v:shape>
            </v:group>
            <v:group style="position:absolute;left:7488;top:-137;width:29;height:10" coordorigin="7488,-137" coordsize="29,10">
              <v:shape style="position:absolute;left:7488;top:-137;width:29;height:10" coordorigin="7488,-137" coordsize="29,10" path="m7488,-132l7517,-132e" filled="false" stroked="true" strokeweight=".580pt" strokecolor="#000000">
                <v:path arrowok="t"/>
              </v:shape>
            </v:group>
            <v:group style="position:absolute;left:7546;top:-137;width:29;height:10" coordorigin="7546,-137" coordsize="29,10">
              <v:shape style="position:absolute;left:7546;top:-137;width:29;height:10" coordorigin="7546,-137" coordsize="29,10" path="m7546,-132l7574,-132e" filled="false" stroked="true" strokeweight=".580pt" strokecolor="#000000">
                <v:path arrowok="t"/>
              </v:shape>
            </v:group>
            <v:group style="position:absolute;left:7603;top:-137;width:29;height:10" coordorigin="7603,-137" coordsize="29,10">
              <v:shape style="position:absolute;left:7603;top:-137;width:29;height:10" coordorigin="7603,-137" coordsize="29,10" path="m7603,-132l7632,-132e" filled="false" stroked="true" strokeweight=".580pt" strokecolor="#000000">
                <v:path arrowok="t"/>
              </v:shape>
            </v:group>
            <v:group style="position:absolute;left:7661;top:-137;width:29;height:10" coordorigin="7661,-137" coordsize="29,10">
              <v:shape style="position:absolute;left:7661;top:-137;width:29;height:10" coordorigin="7661,-137" coordsize="29,10" path="m7661,-132l7690,-132e" filled="false" stroked="true" strokeweight=".580pt" strokecolor="#000000">
                <v:path arrowok="t"/>
              </v:shape>
            </v:group>
            <v:group style="position:absolute;left:7718;top:-137;width:29;height:10" coordorigin="7718,-137" coordsize="29,10">
              <v:shape style="position:absolute;left:7718;top:-137;width:29;height:10" coordorigin="7718,-137" coordsize="29,10" path="m7718,-132l7747,-132e" filled="false" stroked="true" strokeweight=".580pt" strokecolor="#000000">
                <v:path arrowok="t"/>
              </v:shape>
            </v:group>
            <v:group style="position:absolute;left:7776;top:-137;width:29;height:10" coordorigin="7776,-137" coordsize="29,10">
              <v:shape style="position:absolute;left:7776;top:-137;width:29;height:10" coordorigin="7776,-137" coordsize="29,10" path="m7776,-132l7805,-132e" filled="false" stroked="true" strokeweight=".580pt" strokecolor="#000000">
                <v:path arrowok="t"/>
              </v:shape>
            </v:group>
            <v:group style="position:absolute;left:7834;top:-137;width:29;height:10" coordorigin="7834,-137" coordsize="29,10">
              <v:shape style="position:absolute;left:7834;top:-137;width:29;height:10" coordorigin="7834,-137" coordsize="29,10" path="m7834,-132l7862,-132e" filled="false" stroked="true" strokeweight=".580pt" strokecolor="#000000">
                <v:path arrowok="t"/>
              </v:shape>
            </v:group>
            <v:group style="position:absolute;left:7891;top:-137;width:29;height:10" coordorigin="7891,-137" coordsize="29,10">
              <v:shape style="position:absolute;left:7891;top:-137;width:29;height:10" coordorigin="7891,-137" coordsize="29,10" path="m7891,-132l7920,-132e" filled="false" stroked="true" strokeweight=".580pt" strokecolor="#000000">
                <v:path arrowok="t"/>
              </v:shape>
            </v:group>
            <v:group style="position:absolute;left:7949;top:-137;width:29;height:10" coordorigin="7949,-137" coordsize="29,10">
              <v:shape style="position:absolute;left:7949;top:-137;width:29;height:10" coordorigin="7949,-137" coordsize="29,10" path="m7949,-132l7978,-132e" filled="false" stroked="true" strokeweight=".580pt" strokecolor="#000000">
                <v:path arrowok="t"/>
              </v:shape>
            </v:group>
            <v:group style="position:absolute;left:8006;top:-137;width:29;height:10" coordorigin="8006,-137" coordsize="29,10">
              <v:shape style="position:absolute;left:8006;top:-137;width:29;height:10" coordorigin="8006,-137" coordsize="29,10" path="m8006,-132l8035,-132e" filled="false" stroked="true" strokeweight=".580pt" strokecolor="#000000">
                <v:path arrowok="t"/>
              </v:shape>
            </v:group>
            <v:group style="position:absolute;left:8064;top:-137;width:29;height:10" coordorigin="8064,-137" coordsize="29,10">
              <v:shape style="position:absolute;left:8064;top:-137;width:29;height:10" coordorigin="8064,-137" coordsize="29,10" path="m8064,-132l8093,-132e" filled="false" stroked="true" strokeweight=".580pt" strokecolor="#000000">
                <v:path arrowok="t"/>
              </v:shape>
            </v:group>
            <v:group style="position:absolute;left:8122;top:-137;width:29;height:10" coordorigin="8122,-137" coordsize="29,10">
              <v:shape style="position:absolute;left:8122;top:-137;width:29;height:10" coordorigin="8122,-137" coordsize="29,10" path="m8122,-132l8150,-132e" filled="false" stroked="true" strokeweight=".580pt" strokecolor="#000000">
                <v:path arrowok="t"/>
              </v:shape>
            </v:group>
            <v:group style="position:absolute;left:8179;top:-137;width:29;height:10" coordorigin="8179,-137" coordsize="29,10">
              <v:shape style="position:absolute;left:8179;top:-137;width:29;height:10" coordorigin="8179,-137" coordsize="29,10" path="m8179,-132l8208,-132e" filled="false" stroked="true" strokeweight=".580pt" strokecolor="#000000">
                <v:path arrowok="t"/>
              </v:shape>
            </v:group>
            <v:group style="position:absolute;left:8237;top:-137;width:29;height:10" coordorigin="8237,-137" coordsize="29,10">
              <v:shape style="position:absolute;left:8237;top:-137;width:29;height:10" coordorigin="8237,-137" coordsize="29,10" path="m8237,-132l8266,-132e" filled="false" stroked="true" strokeweight=".580pt" strokecolor="#000000">
                <v:path arrowok="t"/>
              </v:shape>
            </v:group>
            <v:group style="position:absolute;left:8294;top:-137;width:29;height:10" coordorigin="8294,-137" coordsize="29,10">
              <v:shape style="position:absolute;left:8294;top:-137;width:29;height:10" coordorigin="8294,-137" coordsize="29,10" path="m8294,-132l8323,-132e" filled="false" stroked="true" strokeweight=".580pt" strokecolor="#000000">
                <v:path arrowok="t"/>
              </v:shape>
            </v:group>
            <v:group style="position:absolute;left:8352;top:-137;width:29;height:10" coordorigin="8352,-137" coordsize="29,10">
              <v:shape style="position:absolute;left:8352;top:-137;width:29;height:10" coordorigin="8352,-137" coordsize="29,10" path="m8352,-132l8381,-132e" filled="false" stroked="true" strokeweight=".580pt" strokecolor="#000000">
                <v:path arrowok="t"/>
              </v:shape>
            </v:group>
            <v:group style="position:absolute;left:8410;top:-137;width:29;height:10" coordorigin="8410,-137" coordsize="29,10">
              <v:shape style="position:absolute;left:8410;top:-137;width:29;height:10" coordorigin="8410,-137" coordsize="29,10" path="m8410,-132l8438,-132e" filled="false" stroked="true" strokeweight=".580pt" strokecolor="#000000">
                <v:path arrowok="t"/>
              </v:shape>
            </v:group>
            <v:group style="position:absolute;left:8467;top:-137;width:29;height:10" coordorigin="8467,-137" coordsize="29,10">
              <v:shape style="position:absolute;left:8467;top:-137;width:29;height:10" coordorigin="8467,-137" coordsize="29,10" path="m8467,-132l8496,-132e" filled="false" stroked="true" strokeweight=".580pt" strokecolor="#000000">
                <v:path arrowok="t"/>
              </v:shape>
            </v:group>
            <v:group style="position:absolute;left:8525;top:-137;width:29;height:10" coordorigin="8525,-137" coordsize="29,10">
              <v:shape style="position:absolute;left:8525;top:-137;width:29;height:10" coordorigin="8525,-137" coordsize="29,10" path="m8525,-132l8554,-132e" filled="false" stroked="true" strokeweight=".580pt" strokecolor="#000000">
                <v:path arrowok="t"/>
              </v:shape>
            </v:group>
            <v:group style="position:absolute;left:8582;top:-137;width:29;height:10" coordorigin="8582,-137" coordsize="29,10">
              <v:shape style="position:absolute;left:8582;top:-137;width:29;height:10" coordorigin="8582,-137" coordsize="29,10" path="m8582,-132l8611,-132e" filled="false" stroked="true" strokeweight=".580pt" strokecolor="#000000">
                <v:path arrowok="t"/>
              </v:shape>
            </v:group>
            <v:group style="position:absolute;left:8640;top:-137;width:29;height:10" coordorigin="8640,-137" coordsize="29,10">
              <v:shape style="position:absolute;left:8640;top:-137;width:29;height:10" coordorigin="8640,-137" coordsize="29,10" path="m8640,-132l8669,-132e" filled="false" stroked="true" strokeweight=".580pt" strokecolor="#000000">
                <v:path arrowok="t"/>
              </v:shape>
            </v:group>
            <v:group style="position:absolute;left:8698;top:-137;width:29;height:10" coordorigin="8698,-137" coordsize="29,10">
              <v:shape style="position:absolute;left:8698;top:-137;width:29;height:10" coordorigin="8698,-137" coordsize="29,10" path="m8698,-132l8726,-132e" filled="false" stroked="true" strokeweight=".580pt" strokecolor="#000000">
                <v:path arrowok="t"/>
              </v:shape>
            </v:group>
            <v:group style="position:absolute;left:8755;top:-137;width:29;height:10" coordorigin="8755,-137" coordsize="29,10">
              <v:shape style="position:absolute;left:8755;top:-137;width:29;height:10" coordorigin="8755,-137" coordsize="29,10" path="m8755,-132l8784,-132e" filled="false" stroked="true" strokeweight=".580pt" strokecolor="#000000">
                <v:path arrowok="t"/>
              </v:shape>
            </v:group>
            <v:group style="position:absolute;left:8813;top:-137;width:29;height:10" coordorigin="8813,-137" coordsize="29,10">
              <v:shape style="position:absolute;left:8813;top:-137;width:29;height:10" coordorigin="8813,-137" coordsize="29,10" path="m8813,-132l8842,-132e" filled="false" stroked="true" strokeweight=".580pt" strokecolor="#000000">
                <v:path arrowok="t"/>
              </v:shape>
            </v:group>
            <v:group style="position:absolute;left:8870;top:-137;width:29;height:10" coordorigin="8870,-137" coordsize="29,10">
              <v:shape style="position:absolute;left:8870;top:-137;width:29;height:10" coordorigin="8870,-137" coordsize="29,10" path="m8870,-132l8899,-132e" filled="false" stroked="true" strokeweight=".580pt" strokecolor="#000000">
                <v:path arrowok="t"/>
              </v:shape>
            </v:group>
            <v:group style="position:absolute;left:8928;top:-137;width:29;height:10" coordorigin="8928,-137" coordsize="29,10">
              <v:shape style="position:absolute;left:8928;top:-137;width:29;height:10" coordorigin="8928,-137" coordsize="29,10" path="m8928,-132l8957,-132e" filled="false" stroked="true" strokeweight=".580pt" strokecolor="#000000">
                <v:path arrowok="t"/>
              </v:shape>
            </v:group>
            <v:group style="position:absolute;left:8986;top:-137;width:29;height:10" coordorigin="8986,-137" coordsize="29,10">
              <v:shape style="position:absolute;left:8986;top:-137;width:29;height:10" coordorigin="8986,-137" coordsize="29,10" path="m8986,-132l9014,-132e" filled="false" stroked="true" strokeweight=".580pt" strokecolor="#000000">
                <v:path arrowok="t"/>
              </v:shape>
            </v:group>
            <v:group style="position:absolute;left:9043;top:-137;width:29;height:10" coordorigin="9043,-137" coordsize="29,10">
              <v:shape style="position:absolute;left:9043;top:-137;width:29;height:10" coordorigin="9043,-137" coordsize="29,10" path="m9043,-132l9072,-132e" filled="false" stroked="true" strokeweight=".580pt" strokecolor="#000000">
                <v:path arrowok="t"/>
              </v:shape>
            </v:group>
            <v:group style="position:absolute;left:9101;top:-137;width:29;height:10" coordorigin="9101,-137" coordsize="29,10">
              <v:shape style="position:absolute;left:9101;top:-137;width:29;height:10" coordorigin="9101,-137" coordsize="29,10" path="m9101,-132l9130,-132e" filled="false" stroked="true" strokeweight=".580pt" strokecolor="#000000">
                <v:path arrowok="t"/>
              </v:shape>
            </v:group>
            <v:group style="position:absolute;left:9158;top:-137;width:29;height:10" coordorigin="9158,-137" coordsize="29,10">
              <v:shape style="position:absolute;left:9158;top:-137;width:29;height:10" coordorigin="9158,-137" coordsize="29,10" path="m9158,-132l9187,-132e" filled="false" stroked="true" strokeweight=".580pt" strokecolor="#000000">
                <v:path arrowok="t"/>
              </v:shape>
            </v:group>
            <v:group style="position:absolute;left:9216;top:-137;width:29;height:10" coordorigin="9216,-137" coordsize="29,10">
              <v:shape style="position:absolute;left:9216;top:-137;width:29;height:10" coordorigin="9216,-137" coordsize="29,10" path="m9216,-132l9245,-132e" filled="false" stroked="true" strokeweight=".580pt" strokecolor="#000000">
                <v:path arrowok="t"/>
              </v:shape>
            </v:group>
            <v:group style="position:absolute;left:9274;top:-137;width:29;height:10" coordorigin="9274,-137" coordsize="29,10">
              <v:shape style="position:absolute;left:9274;top:-137;width:29;height:10" coordorigin="9274,-137" coordsize="29,10" path="m9274,-132l9302,-132e" filled="false" stroked="true" strokeweight=".580pt" strokecolor="#000000">
                <v:path arrowok="t"/>
              </v:shape>
            </v:group>
            <v:group style="position:absolute;left:9331;top:-137;width:29;height:10" coordorigin="9331,-137" coordsize="29,10">
              <v:shape style="position:absolute;left:9331;top:-137;width:29;height:10" coordorigin="9331,-137" coordsize="29,10" path="m9331,-132l9360,-132e" filled="false" stroked="true" strokeweight=".580pt" strokecolor="#000000">
                <v:path arrowok="t"/>
              </v:shape>
            </v:group>
            <v:group style="position:absolute;left:9389;top:-137;width:29;height:10" coordorigin="9389,-137" coordsize="29,10">
              <v:shape style="position:absolute;left:9389;top:-137;width:29;height:10" coordorigin="9389,-137" coordsize="29,10" path="m9389,-132l9418,-132e" filled="false" stroked="true" strokeweight=".580pt" strokecolor="#000000">
                <v:path arrowok="t"/>
              </v:shape>
            </v:group>
            <v:group style="position:absolute;left:9446;top:-137;width:29;height:10" coordorigin="9446,-137" coordsize="29,10">
              <v:shape style="position:absolute;left:9446;top:-137;width:29;height:10" coordorigin="9446,-137" coordsize="29,10" path="m9446,-132l9475,-132e" filled="false" stroked="true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4.589996pt;margin-top:20.224001pt;width:162.35pt;height:1.1pt;mso-position-horizontal-relative:page;mso-position-vertical-relative:paragraph;z-index:-27112" coordorigin="6292,404" coordsize="3247,22">
            <v:group style="position:absolute;left:6298;top:410;width:10;height:10" coordorigin="6298,410" coordsize="10,10">
              <v:shape style="position:absolute;left:6298;top:410;width:10;height:10" coordorigin="6298,410" coordsize="10,10" path="m6298,415l6307,415e" filled="false" stroked="true" strokeweight=".580pt" strokecolor="#000000">
                <v:path arrowok="t"/>
              </v:shape>
            </v:group>
            <v:group style="position:absolute;left:6336;top:410;width:29;height:10" coordorigin="6336,410" coordsize="29,10">
              <v:shape style="position:absolute;left:6336;top:410;width:29;height:10" coordorigin="6336,410" coordsize="29,10" path="m6336,415l6365,415e" filled="false" stroked="true" strokeweight=".580pt" strokecolor="#000000">
                <v:path arrowok="t"/>
              </v:shape>
            </v:group>
            <v:group style="position:absolute;left:6394;top:410;width:29;height:10" coordorigin="6394,410" coordsize="29,10">
              <v:shape style="position:absolute;left:6394;top:410;width:29;height:10" coordorigin="6394,410" coordsize="29,10" path="m6394,415l6422,415e" filled="false" stroked="true" strokeweight=".580pt" strokecolor="#000000">
                <v:path arrowok="t"/>
              </v:shape>
            </v:group>
            <v:group style="position:absolute;left:6451;top:410;width:29;height:10" coordorigin="6451,410" coordsize="29,10">
              <v:shape style="position:absolute;left:6451;top:410;width:29;height:10" coordorigin="6451,410" coordsize="29,10" path="m6451,415l6480,415e" filled="false" stroked="true" strokeweight=".580pt" strokecolor="#000000">
                <v:path arrowok="t"/>
              </v:shape>
            </v:group>
            <v:group style="position:absolute;left:6509;top:410;width:29;height:10" coordorigin="6509,410" coordsize="29,10">
              <v:shape style="position:absolute;left:6509;top:410;width:29;height:10" coordorigin="6509,410" coordsize="29,10" path="m6509,415l6538,415e" filled="false" stroked="true" strokeweight=".580pt" strokecolor="#000000">
                <v:path arrowok="t"/>
              </v:shape>
            </v:group>
            <v:group style="position:absolute;left:6566;top:410;width:29;height:10" coordorigin="6566,410" coordsize="29,10">
              <v:shape style="position:absolute;left:6566;top:410;width:29;height:10" coordorigin="6566,410" coordsize="29,10" path="m6566,415l6595,415e" filled="false" stroked="true" strokeweight=".580pt" strokecolor="#000000">
                <v:path arrowok="t"/>
              </v:shape>
            </v:group>
            <v:group style="position:absolute;left:6624;top:410;width:29;height:10" coordorigin="6624,410" coordsize="29,10">
              <v:shape style="position:absolute;left:6624;top:410;width:29;height:10" coordorigin="6624,410" coordsize="29,10" path="m6624,415l6653,415e" filled="false" stroked="true" strokeweight=".580pt" strokecolor="#000000">
                <v:path arrowok="t"/>
              </v:shape>
            </v:group>
            <v:group style="position:absolute;left:6682;top:410;width:29;height:10" coordorigin="6682,410" coordsize="29,10">
              <v:shape style="position:absolute;left:6682;top:410;width:29;height:10" coordorigin="6682,410" coordsize="29,10" path="m6682,415l6710,415e" filled="false" stroked="true" strokeweight=".580pt" strokecolor="#000000">
                <v:path arrowok="t"/>
              </v:shape>
            </v:group>
            <v:group style="position:absolute;left:6739;top:410;width:29;height:10" coordorigin="6739,410" coordsize="29,10">
              <v:shape style="position:absolute;left:6739;top:410;width:29;height:10" coordorigin="6739,410" coordsize="29,10" path="m6739,415l6768,415e" filled="false" stroked="true" strokeweight=".580pt" strokecolor="#000000">
                <v:path arrowok="t"/>
              </v:shape>
            </v:group>
            <v:group style="position:absolute;left:6797;top:410;width:29;height:10" coordorigin="6797,410" coordsize="29,10">
              <v:shape style="position:absolute;left:6797;top:410;width:29;height:10" coordorigin="6797,410" coordsize="29,10" path="m6797,415l6826,415e" filled="false" stroked="true" strokeweight=".580pt" strokecolor="#000000">
                <v:path arrowok="t"/>
              </v:shape>
            </v:group>
            <v:group style="position:absolute;left:6854;top:410;width:29;height:10" coordorigin="6854,410" coordsize="29,10">
              <v:shape style="position:absolute;left:6854;top:410;width:29;height:10" coordorigin="6854,410" coordsize="29,10" path="m6854,415l6883,415e" filled="false" stroked="true" strokeweight=".580pt" strokecolor="#000000">
                <v:path arrowok="t"/>
              </v:shape>
            </v:group>
            <v:group style="position:absolute;left:6912;top:410;width:29;height:10" coordorigin="6912,410" coordsize="29,10">
              <v:shape style="position:absolute;left:6912;top:410;width:29;height:10" coordorigin="6912,410" coordsize="29,10" path="m6912,415l6941,415e" filled="false" stroked="true" strokeweight=".580pt" strokecolor="#000000">
                <v:path arrowok="t"/>
              </v:shape>
            </v:group>
            <v:group style="position:absolute;left:6970;top:410;width:29;height:10" coordorigin="6970,410" coordsize="29,10">
              <v:shape style="position:absolute;left:6970;top:410;width:29;height:10" coordorigin="6970,410" coordsize="29,10" path="m6970,415l6998,415e" filled="false" stroked="true" strokeweight=".580pt" strokecolor="#000000">
                <v:path arrowok="t"/>
              </v:shape>
            </v:group>
            <v:group style="position:absolute;left:7027;top:410;width:29;height:10" coordorigin="7027,410" coordsize="29,10">
              <v:shape style="position:absolute;left:7027;top:410;width:29;height:10" coordorigin="7027,410" coordsize="29,10" path="m7027,415l7056,415e" filled="false" stroked="true" strokeweight=".580pt" strokecolor="#000000">
                <v:path arrowok="t"/>
              </v:shape>
            </v:group>
            <v:group style="position:absolute;left:7085;top:410;width:29;height:10" coordorigin="7085,410" coordsize="29,10">
              <v:shape style="position:absolute;left:7085;top:410;width:29;height:10" coordorigin="7085,410" coordsize="29,10" path="m7085,415l7114,415e" filled="false" stroked="true" strokeweight=".580pt" strokecolor="#000000">
                <v:path arrowok="t"/>
              </v:shape>
            </v:group>
            <v:group style="position:absolute;left:7142;top:410;width:29;height:10" coordorigin="7142,410" coordsize="29,10">
              <v:shape style="position:absolute;left:7142;top:410;width:29;height:10" coordorigin="7142,410" coordsize="29,10" path="m7142,415l7171,415e" filled="false" stroked="true" strokeweight=".580pt" strokecolor="#000000">
                <v:path arrowok="t"/>
              </v:shape>
            </v:group>
            <v:group style="position:absolute;left:7200;top:410;width:29;height:10" coordorigin="7200,410" coordsize="29,10">
              <v:shape style="position:absolute;left:7200;top:410;width:29;height:10" coordorigin="7200,410" coordsize="29,10" path="m7200,415l7229,415e" filled="false" stroked="true" strokeweight=".580pt" strokecolor="#000000">
                <v:path arrowok="t"/>
              </v:shape>
            </v:group>
            <v:group style="position:absolute;left:7258;top:410;width:29;height:10" coordorigin="7258,410" coordsize="29,10">
              <v:shape style="position:absolute;left:7258;top:410;width:29;height:10" coordorigin="7258,410" coordsize="29,10" path="m7258,415l7286,415e" filled="false" stroked="true" strokeweight=".580pt" strokecolor="#000000">
                <v:path arrowok="t"/>
              </v:shape>
            </v:group>
            <v:group style="position:absolute;left:7315;top:410;width:29;height:10" coordorigin="7315,410" coordsize="29,10">
              <v:shape style="position:absolute;left:7315;top:410;width:29;height:10" coordorigin="7315,410" coordsize="29,10" path="m7315,415l7344,415e" filled="false" stroked="true" strokeweight=".580pt" strokecolor="#000000">
                <v:path arrowok="t"/>
              </v:shape>
            </v:group>
            <v:group style="position:absolute;left:7373;top:410;width:29;height:10" coordorigin="7373,410" coordsize="29,10">
              <v:shape style="position:absolute;left:7373;top:410;width:29;height:10" coordorigin="7373,410" coordsize="29,10" path="m7373,415l7402,415e" filled="false" stroked="true" strokeweight=".580pt" strokecolor="#000000">
                <v:path arrowok="t"/>
              </v:shape>
            </v:group>
            <v:group style="position:absolute;left:7430;top:410;width:29;height:10" coordorigin="7430,410" coordsize="29,10">
              <v:shape style="position:absolute;left:7430;top:410;width:29;height:10" coordorigin="7430,410" coordsize="29,10" path="m7430,415l7459,415e" filled="false" stroked="true" strokeweight=".580pt" strokecolor="#000000">
                <v:path arrowok="t"/>
              </v:shape>
            </v:group>
            <v:group style="position:absolute;left:7488;top:410;width:29;height:10" coordorigin="7488,410" coordsize="29,10">
              <v:shape style="position:absolute;left:7488;top:410;width:29;height:10" coordorigin="7488,410" coordsize="29,10" path="m7488,415l7517,415e" filled="false" stroked="true" strokeweight=".580pt" strokecolor="#000000">
                <v:path arrowok="t"/>
              </v:shape>
            </v:group>
            <v:group style="position:absolute;left:7546;top:410;width:29;height:10" coordorigin="7546,410" coordsize="29,10">
              <v:shape style="position:absolute;left:7546;top:410;width:29;height:10" coordorigin="7546,410" coordsize="29,10" path="m7546,415l7574,415e" filled="false" stroked="true" strokeweight=".580pt" strokecolor="#000000">
                <v:path arrowok="t"/>
              </v:shape>
            </v:group>
            <v:group style="position:absolute;left:7603;top:410;width:29;height:10" coordorigin="7603,410" coordsize="29,10">
              <v:shape style="position:absolute;left:7603;top:410;width:29;height:10" coordorigin="7603,410" coordsize="29,10" path="m7603,415l7632,415e" filled="false" stroked="true" strokeweight=".580pt" strokecolor="#000000">
                <v:path arrowok="t"/>
              </v:shape>
            </v:group>
            <v:group style="position:absolute;left:7661;top:410;width:29;height:10" coordorigin="7661,410" coordsize="29,10">
              <v:shape style="position:absolute;left:7661;top:410;width:29;height:10" coordorigin="7661,410" coordsize="29,10" path="m7661,415l7690,415e" filled="false" stroked="true" strokeweight=".580pt" strokecolor="#000000">
                <v:path arrowok="t"/>
              </v:shape>
            </v:group>
            <v:group style="position:absolute;left:7718;top:410;width:29;height:10" coordorigin="7718,410" coordsize="29,10">
              <v:shape style="position:absolute;left:7718;top:410;width:29;height:10" coordorigin="7718,410" coordsize="29,10" path="m7718,415l7747,415e" filled="false" stroked="true" strokeweight=".580pt" strokecolor="#000000">
                <v:path arrowok="t"/>
              </v:shape>
            </v:group>
            <v:group style="position:absolute;left:7776;top:410;width:29;height:10" coordorigin="7776,410" coordsize="29,10">
              <v:shape style="position:absolute;left:7776;top:410;width:29;height:10" coordorigin="7776,410" coordsize="29,10" path="m7776,415l7805,415e" filled="false" stroked="true" strokeweight=".580pt" strokecolor="#000000">
                <v:path arrowok="t"/>
              </v:shape>
            </v:group>
            <v:group style="position:absolute;left:7834;top:410;width:29;height:10" coordorigin="7834,410" coordsize="29,10">
              <v:shape style="position:absolute;left:7834;top:410;width:29;height:10" coordorigin="7834,410" coordsize="29,10" path="m7834,415l7862,415e" filled="false" stroked="true" strokeweight=".580pt" strokecolor="#000000">
                <v:path arrowok="t"/>
              </v:shape>
            </v:group>
            <v:group style="position:absolute;left:7891;top:410;width:29;height:10" coordorigin="7891,410" coordsize="29,10">
              <v:shape style="position:absolute;left:7891;top:410;width:29;height:10" coordorigin="7891,410" coordsize="29,10" path="m7891,415l7920,415e" filled="false" stroked="true" strokeweight=".580pt" strokecolor="#000000">
                <v:path arrowok="t"/>
              </v:shape>
            </v:group>
            <v:group style="position:absolute;left:7949;top:410;width:29;height:10" coordorigin="7949,410" coordsize="29,10">
              <v:shape style="position:absolute;left:7949;top:410;width:29;height:10" coordorigin="7949,410" coordsize="29,10" path="m7949,415l7978,415e" filled="false" stroked="true" strokeweight=".580pt" strokecolor="#000000">
                <v:path arrowok="t"/>
              </v:shape>
            </v:group>
            <v:group style="position:absolute;left:8006;top:410;width:29;height:10" coordorigin="8006,410" coordsize="29,10">
              <v:shape style="position:absolute;left:8006;top:410;width:29;height:10" coordorigin="8006,410" coordsize="29,10" path="m8006,415l8035,415e" filled="false" stroked="true" strokeweight=".580pt" strokecolor="#000000">
                <v:path arrowok="t"/>
              </v:shape>
            </v:group>
            <v:group style="position:absolute;left:8064;top:410;width:29;height:10" coordorigin="8064,410" coordsize="29,10">
              <v:shape style="position:absolute;left:8064;top:410;width:29;height:10" coordorigin="8064,410" coordsize="29,10" path="m8064,415l8093,415e" filled="false" stroked="true" strokeweight=".580pt" strokecolor="#000000">
                <v:path arrowok="t"/>
              </v:shape>
            </v:group>
            <v:group style="position:absolute;left:8122;top:410;width:29;height:10" coordorigin="8122,410" coordsize="29,10">
              <v:shape style="position:absolute;left:8122;top:410;width:29;height:10" coordorigin="8122,410" coordsize="29,10" path="m8122,415l8150,415e" filled="false" stroked="true" strokeweight=".580pt" strokecolor="#000000">
                <v:path arrowok="t"/>
              </v:shape>
            </v:group>
            <v:group style="position:absolute;left:8179;top:410;width:29;height:10" coordorigin="8179,410" coordsize="29,10">
              <v:shape style="position:absolute;left:8179;top:410;width:29;height:10" coordorigin="8179,410" coordsize="29,10" path="m8179,415l8208,415e" filled="false" stroked="true" strokeweight=".580pt" strokecolor="#000000">
                <v:path arrowok="t"/>
              </v:shape>
            </v:group>
            <v:group style="position:absolute;left:8237;top:410;width:29;height:10" coordorigin="8237,410" coordsize="29,10">
              <v:shape style="position:absolute;left:8237;top:410;width:29;height:10" coordorigin="8237,410" coordsize="29,10" path="m8237,415l8266,415e" filled="false" stroked="true" strokeweight=".580pt" strokecolor="#000000">
                <v:path arrowok="t"/>
              </v:shape>
            </v:group>
            <v:group style="position:absolute;left:8294;top:410;width:29;height:10" coordorigin="8294,410" coordsize="29,10">
              <v:shape style="position:absolute;left:8294;top:410;width:29;height:10" coordorigin="8294,410" coordsize="29,10" path="m8294,415l8323,415e" filled="false" stroked="true" strokeweight=".580pt" strokecolor="#000000">
                <v:path arrowok="t"/>
              </v:shape>
            </v:group>
            <v:group style="position:absolute;left:8352;top:410;width:29;height:10" coordorigin="8352,410" coordsize="29,10">
              <v:shape style="position:absolute;left:8352;top:410;width:29;height:10" coordorigin="8352,410" coordsize="29,10" path="m8352,415l8381,415e" filled="false" stroked="true" strokeweight=".580pt" strokecolor="#000000">
                <v:path arrowok="t"/>
              </v:shape>
            </v:group>
            <v:group style="position:absolute;left:8410;top:410;width:29;height:10" coordorigin="8410,410" coordsize="29,10">
              <v:shape style="position:absolute;left:8410;top:410;width:29;height:10" coordorigin="8410,410" coordsize="29,10" path="m8410,415l8438,415e" filled="false" stroked="true" strokeweight=".580pt" strokecolor="#000000">
                <v:path arrowok="t"/>
              </v:shape>
            </v:group>
            <v:group style="position:absolute;left:8467;top:410;width:29;height:10" coordorigin="8467,410" coordsize="29,10">
              <v:shape style="position:absolute;left:8467;top:410;width:29;height:10" coordorigin="8467,410" coordsize="29,10" path="m8467,415l8496,415e" filled="false" stroked="true" strokeweight=".580pt" strokecolor="#000000">
                <v:path arrowok="t"/>
              </v:shape>
            </v:group>
            <v:group style="position:absolute;left:8525;top:410;width:29;height:10" coordorigin="8525,410" coordsize="29,10">
              <v:shape style="position:absolute;left:8525;top:410;width:29;height:10" coordorigin="8525,410" coordsize="29,10" path="m8525,415l8554,415e" filled="false" stroked="true" strokeweight=".580pt" strokecolor="#000000">
                <v:path arrowok="t"/>
              </v:shape>
            </v:group>
            <v:group style="position:absolute;left:8582;top:410;width:29;height:10" coordorigin="8582,410" coordsize="29,10">
              <v:shape style="position:absolute;left:8582;top:410;width:29;height:10" coordorigin="8582,410" coordsize="29,10" path="m8582,415l8611,415e" filled="false" stroked="true" strokeweight=".580pt" strokecolor="#000000">
                <v:path arrowok="t"/>
              </v:shape>
            </v:group>
            <v:group style="position:absolute;left:8640;top:410;width:29;height:10" coordorigin="8640,410" coordsize="29,10">
              <v:shape style="position:absolute;left:8640;top:410;width:29;height:10" coordorigin="8640,410" coordsize="29,10" path="m8640,415l8669,415e" filled="false" stroked="true" strokeweight=".580pt" strokecolor="#000000">
                <v:path arrowok="t"/>
              </v:shape>
            </v:group>
            <v:group style="position:absolute;left:8698;top:410;width:29;height:10" coordorigin="8698,410" coordsize="29,10">
              <v:shape style="position:absolute;left:8698;top:410;width:29;height:10" coordorigin="8698,410" coordsize="29,10" path="m8698,415l8726,415e" filled="false" stroked="true" strokeweight=".580pt" strokecolor="#000000">
                <v:path arrowok="t"/>
              </v:shape>
            </v:group>
            <v:group style="position:absolute;left:8755;top:410;width:29;height:10" coordorigin="8755,410" coordsize="29,10">
              <v:shape style="position:absolute;left:8755;top:410;width:29;height:10" coordorigin="8755,410" coordsize="29,10" path="m8755,415l8784,415e" filled="false" stroked="true" strokeweight=".580pt" strokecolor="#000000">
                <v:path arrowok="t"/>
              </v:shape>
            </v:group>
            <v:group style="position:absolute;left:8813;top:410;width:29;height:10" coordorigin="8813,410" coordsize="29,10">
              <v:shape style="position:absolute;left:8813;top:410;width:29;height:10" coordorigin="8813,410" coordsize="29,10" path="m8813,415l8842,415e" filled="false" stroked="true" strokeweight=".580pt" strokecolor="#000000">
                <v:path arrowok="t"/>
              </v:shape>
            </v:group>
            <v:group style="position:absolute;left:8870;top:410;width:29;height:10" coordorigin="8870,410" coordsize="29,10">
              <v:shape style="position:absolute;left:8870;top:410;width:29;height:10" coordorigin="8870,410" coordsize="29,10" path="m8870,415l8899,415e" filled="false" stroked="true" strokeweight=".580pt" strokecolor="#000000">
                <v:path arrowok="t"/>
              </v:shape>
            </v:group>
            <v:group style="position:absolute;left:8928;top:410;width:29;height:10" coordorigin="8928,410" coordsize="29,10">
              <v:shape style="position:absolute;left:8928;top:410;width:29;height:10" coordorigin="8928,410" coordsize="29,10" path="m8928,415l8957,415e" filled="false" stroked="true" strokeweight=".580pt" strokecolor="#000000">
                <v:path arrowok="t"/>
              </v:shape>
            </v:group>
            <v:group style="position:absolute;left:8986;top:410;width:29;height:10" coordorigin="8986,410" coordsize="29,10">
              <v:shape style="position:absolute;left:8986;top:410;width:29;height:10" coordorigin="8986,410" coordsize="29,10" path="m8986,415l9014,415e" filled="false" stroked="true" strokeweight=".580pt" strokecolor="#000000">
                <v:path arrowok="t"/>
              </v:shape>
            </v:group>
            <v:group style="position:absolute;left:9043;top:410;width:29;height:10" coordorigin="9043,410" coordsize="29,10">
              <v:shape style="position:absolute;left:9043;top:410;width:29;height:10" coordorigin="9043,410" coordsize="29,10" path="m9043,415l9072,415e" filled="false" stroked="true" strokeweight=".580pt" strokecolor="#000000">
                <v:path arrowok="t"/>
              </v:shape>
            </v:group>
            <v:group style="position:absolute;left:9101;top:410;width:29;height:10" coordorigin="9101,410" coordsize="29,10">
              <v:shape style="position:absolute;left:9101;top:410;width:29;height:10" coordorigin="9101,410" coordsize="29,10" path="m9101,415l9130,415e" filled="false" stroked="true" strokeweight=".580pt" strokecolor="#000000">
                <v:path arrowok="t"/>
              </v:shape>
            </v:group>
            <v:group style="position:absolute;left:9158;top:410;width:29;height:10" coordorigin="9158,410" coordsize="29,10">
              <v:shape style="position:absolute;left:9158;top:410;width:29;height:10" coordorigin="9158,410" coordsize="29,10" path="m9158,415l9187,415e" filled="false" stroked="true" strokeweight=".580pt" strokecolor="#000000">
                <v:path arrowok="t"/>
              </v:shape>
            </v:group>
            <v:group style="position:absolute;left:9216;top:410;width:29;height:10" coordorigin="9216,410" coordsize="29,10">
              <v:shape style="position:absolute;left:9216;top:410;width:29;height:10" coordorigin="9216,410" coordsize="29,10" path="m9216,415l9245,415e" filled="false" stroked="true" strokeweight=".580pt" strokecolor="#000000">
                <v:path arrowok="t"/>
              </v:shape>
            </v:group>
            <v:group style="position:absolute;left:9274;top:410;width:29;height:10" coordorigin="9274,410" coordsize="29,10">
              <v:shape style="position:absolute;left:9274;top:410;width:29;height:10" coordorigin="9274,410" coordsize="29,10" path="m9274,415l9302,415e" filled="false" stroked="true" strokeweight=".580pt" strokecolor="#000000">
                <v:path arrowok="t"/>
              </v:shape>
            </v:group>
            <v:group style="position:absolute;left:9331;top:410;width:29;height:10" coordorigin="9331,410" coordsize="29,10">
              <v:shape style="position:absolute;left:9331;top:410;width:29;height:10" coordorigin="9331,410" coordsize="29,10" path="m9331,415l9360,415e" filled="false" stroked="true" strokeweight=".580pt" strokecolor="#000000">
                <v:path arrowok="t"/>
              </v:shape>
            </v:group>
            <v:group style="position:absolute;left:9389;top:410;width:29;height:10" coordorigin="9389,410" coordsize="29,10">
              <v:shape style="position:absolute;left:9389;top:410;width:29;height:10" coordorigin="9389,410" coordsize="29,10" path="m9389,415l9418,415e" filled="false" stroked="true" strokeweight=".580pt" strokecolor="#000000">
                <v:path arrowok="t"/>
              </v:shape>
            </v:group>
            <v:group style="position:absolute;left:9446;top:410;width:29;height:10" coordorigin="9446,410" coordsize="29,10">
              <v:shape style="position:absolute;left:9446;top:410;width:29;height:10" coordorigin="9446,410" coordsize="29,10" path="m9446,415l9475,415e" filled="false" stroked="true" strokeweight=".580pt" strokecolor="#000000">
                <v:path arrowok="t"/>
              </v:shape>
            </v:group>
            <v:group style="position:absolute;left:9504;top:410;width:29;height:10" coordorigin="9504,410" coordsize="29,10">
              <v:shape style="position:absolute;left:9504;top:410;width:29;height:10" coordorigin="9504,410" coordsize="29,10" path="m9504,415l9533,415e" filled="false" stroked="true" strokeweight=".580pt" strokecolor="#000000">
                <v:path arrowok="t"/>
              </v:shape>
            </v:group>
            <w10:wrap type="none"/>
          </v:group>
        </w:pict>
      </w:r>
      <w:r>
        <w:rPr/>
        <w:t>(</w:t>
        <w:tab/>
        <w:t>)</w:t>
      </w:r>
    </w:p>
    <w:p>
      <w:pPr>
        <w:spacing w:after="0" w:line="240" w:lineRule="auto"/>
        <w:jc w:val="left"/>
        <w:sectPr>
          <w:type w:val="continuous"/>
          <w:pgSz w:w="11910" w:h="16840"/>
          <w:pgMar w:top="200" w:bottom="280" w:left="620" w:right="200"/>
          <w:cols w:num="2" w:equalWidth="0">
            <w:col w:w="5144" w:space="40"/>
            <w:col w:w="5906"/>
          </w:cols>
        </w:sectPr>
      </w:pPr>
    </w:p>
    <w:p>
      <w:pPr>
        <w:pStyle w:val="BodyText"/>
        <w:spacing w:line="240" w:lineRule="auto" w:before="116"/>
        <w:ind w:left="0" w:right="1134"/>
        <w:jc w:val="center"/>
      </w:pPr>
      <w:r>
        <w:rPr/>
        <w:pict>
          <v:group style="position:absolute;margin-left:297.309998pt;margin-top:19.974007pt;width:213.5pt;height:1.1pt;mso-position-horizontal-relative:page;mso-position-vertical-relative:paragraph;z-index:-27088" coordorigin="5946,399" coordsize="4270,22">
            <v:group style="position:absolute;left:5952;top:405;width:10;height:10" coordorigin="5952,405" coordsize="10,10">
              <v:shape style="position:absolute;left:5952;top:405;width:10;height:10" coordorigin="5952,405" coordsize="10,10" path="m5952,410l5962,410e" filled="false" stroked="true" strokeweight=".580pt" strokecolor="#000000">
                <v:path arrowok="t"/>
              </v:shape>
            </v:group>
            <v:group style="position:absolute;left:5990;top:405;width:29;height:10" coordorigin="5990,405" coordsize="29,10">
              <v:shape style="position:absolute;left:5990;top:405;width:29;height:10" coordorigin="5990,405" coordsize="29,10" path="m5990,410l6019,410e" filled="false" stroked="true" strokeweight=".580pt" strokecolor="#000000">
                <v:path arrowok="t"/>
              </v:shape>
            </v:group>
            <v:group style="position:absolute;left:6048;top:405;width:29;height:10" coordorigin="6048,405" coordsize="29,10">
              <v:shape style="position:absolute;left:6048;top:405;width:29;height:10" coordorigin="6048,405" coordsize="29,10" path="m6048,410l6077,410e" filled="false" stroked="true" strokeweight=".580pt" strokecolor="#000000">
                <v:path arrowok="t"/>
              </v:shape>
            </v:group>
            <v:group style="position:absolute;left:6106;top:405;width:29;height:10" coordorigin="6106,405" coordsize="29,10">
              <v:shape style="position:absolute;left:6106;top:405;width:29;height:10" coordorigin="6106,405" coordsize="29,10" path="m6106,410l6134,410e" filled="false" stroked="true" strokeweight=".580pt" strokecolor="#000000">
                <v:path arrowok="t"/>
              </v:shape>
            </v:group>
            <v:group style="position:absolute;left:6163;top:405;width:29;height:10" coordorigin="6163,405" coordsize="29,10">
              <v:shape style="position:absolute;left:6163;top:405;width:29;height:10" coordorigin="6163,405" coordsize="29,10" path="m6163,410l6192,410e" filled="false" stroked="true" strokeweight=".580pt" strokecolor="#000000">
                <v:path arrowok="t"/>
              </v:shape>
            </v:group>
            <v:group style="position:absolute;left:6221;top:405;width:29;height:10" coordorigin="6221,405" coordsize="29,10">
              <v:shape style="position:absolute;left:6221;top:405;width:29;height:10" coordorigin="6221,405" coordsize="29,10" path="m6221,410l6250,410e" filled="false" stroked="true" strokeweight=".580pt" strokecolor="#000000">
                <v:path arrowok="t"/>
              </v:shape>
            </v:group>
            <v:group style="position:absolute;left:6278;top:405;width:29;height:10" coordorigin="6278,405" coordsize="29,10">
              <v:shape style="position:absolute;left:6278;top:405;width:29;height:10" coordorigin="6278,405" coordsize="29,10" path="m6278,410l6307,410e" filled="false" stroked="true" strokeweight=".580pt" strokecolor="#000000">
                <v:path arrowok="t"/>
              </v:shape>
            </v:group>
            <v:group style="position:absolute;left:6336;top:405;width:29;height:10" coordorigin="6336,405" coordsize="29,10">
              <v:shape style="position:absolute;left:6336;top:405;width:29;height:10" coordorigin="6336,405" coordsize="29,10" path="m6336,410l6365,410e" filled="false" stroked="true" strokeweight=".580pt" strokecolor="#000000">
                <v:path arrowok="t"/>
              </v:shape>
            </v:group>
            <v:group style="position:absolute;left:6394;top:405;width:29;height:10" coordorigin="6394,405" coordsize="29,10">
              <v:shape style="position:absolute;left:6394;top:405;width:29;height:10" coordorigin="6394,405" coordsize="29,10" path="m6394,410l6422,410e" filled="false" stroked="true" strokeweight=".580pt" strokecolor="#000000">
                <v:path arrowok="t"/>
              </v:shape>
            </v:group>
            <v:group style="position:absolute;left:6451;top:405;width:29;height:10" coordorigin="6451,405" coordsize="29,10">
              <v:shape style="position:absolute;left:6451;top:405;width:29;height:10" coordorigin="6451,405" coordsize="29,10" path="m6451,410l6480,410e" filled="false" stroked="true" strokeweight=".580pt" strokecolor="#000000">
                <v:path arrowok="t"/>
              </v:shape>
            </v:group>
            <v:group style="position:absolute;left:6509;top:405;width:29;height:10" coordorigin="6509,405" coordsize="29,10">
              <v:shape style="position:absolute;left:6509;top:405;width:29;height:10" coordorigin="6509,405" coordsize="29,10" path="m6509,410l6538,410e" filled="false" stroked="true" strokeweight=".580pt" strokecolor="#000000">
                <v:path arrowok="t"/>
              </v:shape>
            </v:group>
            <v:group style="position:absolute;left:6566;top:405;width:29;height:10" coordorigin="6566,405" coordsize="29,10">
              <v:shape style="position:absolute;left:6566;top:405;width:29;height:10" coordorigin="6566,405" coordsize="29,10" path="m6566,410l6595,410e" filled="false" stroked="true" strokeweight=".580pt" strokecolor="#000000">
                <v:path arrowok="t"/>
              </v:shape>
            </v:group>
            <v:group style="position:absolute;left:6624;top:405;width:29;height:10" coordorigin="6624,405" coordsize="29,10">
              <v:shape style="position:absolute;left:6624;top:405;width:29;height:10" coordorigin="6624,405" coordsize="29,10" path="m6624,410l6653,410e" filled="false" stroked="true" strokeweight=".580pt" strokecolor="#000000">
                <v:path arrowok="t"/>
              </v:shape>
            </v:group>
            <v:group style="position:absolute;left:6682;top:405;width:29;height:10" coordorigin="6682,405" coordsize="29,10">
              <v:shape style="position:absolute;left:6682;top:405;width:29;height:10" coordorigin="6682,405" coordsize="29,10" path="m6682,410l6710,410e" filled="false" stroked="true" strokeweight=".580pt" strokecolor="#000000">
                <v:path arrowok="t"/>
              </v:shape>
            </v:group>
            <v:group style="position:absolute;left:6739;top:405;width:29;height:10" coordorigin="6739,405" coordsize="29,10">
              <v:shape style="position:absolute;left:6739;top:405;width:29;height:10" coordorigin="6739,405" coordsize="29,10" path="m6739,410l6768,410e" filled="false" stroked="true" strokeweight=".580pt" strokecolor="#000000">
                <v:path arrowok="t"/>
              </v:shape>
            </v:group>
            <v:group style="position:absolute;left:6797;top:405;width:29;height:10" coordorigin="6797,405" coordsize="29,10">
              <v:shape style="position:absolute;left:6797;top:405;width:29;height:10" coordorigin="6797,405" coordsize="29,10" path="m6797,410l6826,410e" filled="false" stroked="true" strokeweight=".580pt" strokecolor="#000000">
                <v:path arrowok="t"/>
              </v:shape>
            </v:group>
            <v:group style="position:absolute;left:6854;top:405;width:29;height:10" coordorigin="6854,405" coordsize="29,10">
              <v:shape style="position:absolute;left:6854;top:405;width:29;height:10" coordorigin="6854,405" coordsize="29,10" path="m6854,410l6883,410e" filled="false" stroked="true" strokeweight=".580pt" strokecolor="#000000">
                <v:path arrowok="t"/>
              </v:shape>
            </v:group>
            <v:group style="position:absolute;left:6912;top:405;width:29;height:10" coordorigin="6912,405" coordsize="29,10">
              <v:shape style="position:absolute;left:6912;top:405;width:29;height:10" coordorigin="6912,405" coordsize="29,10" path="m6912,410l6941,410e" filled="false" stroked="true" strokeweight=".580pt" strokecolor="#000000">
                <v:path arrowok="t"/>
              </v:shape>
            </v:group>
            <v:group style="position:absolute;left:6970;top:405;width:29;height:10" coordorigin="6970,405" coordsize="29,10">
              <v:shape style="position:absolute;left:6970;top:405;width:29;height:10" coordorigin="6970,405" coordsize="29,10" path="m6970,410l6998,410e" filled="false" stroked="true" strokeweight=".580pt" strokecolor="#000000">
                <v:path arrowok="t"/>
              </v:shape>
            </v:group>
            <v:group style="position:absolute;left:7027;top:405;width:29;height:10" coordorigin="7027,405" coordsize="29,10">
              <v:shape style="position:absolute;left:7027;top:405;width:29;height:10" coordorigin="7027,405" coordsize="29,10" path="m7027,410l7056,410e" filled="false" stroked="true" strokeweight=".580pt" strokecolor="#000000">
                <v:path arrowok="t"/>
              </v:shape>
            </v:group>
            <v:group style="position:absolute;left:7085;top:405;width:29;height:10" coordorigin="7085,405" coordsize="29,10">
              <v:shape style="position:absolute;left:7085;top:405;width:29;height:10" coordorigin="7085,405" coordsize="29,10" path="m7085,410l7114,410e" filled="false" stroked="true" strokeweight=".580pt" strokecolor="#000000">
                <v:path arrowok="t"/>
              </v:shape>
            </v:group>
            <v:group style="position:absolute;left:7142;top:405;width:29;height:10" coordorigin="7142,405" coordsize="29,10">
              <v:shape style="position:absolute;left:7142;top:405;width:29;height:10" coordorigin="7142,405" coordsize="29,10" path="m7142,410l7171,410e" filled="false" stroked="true" strokeweight=".580pt" strokecolor="#000000">
                <v:path arrowok="t"/>
              </v:shape>
            </v:group>
            <v:group style="position:absolute;left:7200;top:405;width:29;height:10" coordorigin="7200,405" coordsize="29,10">
              <v:shape style="position:absolute;left:7200;top:405;width:29;height:10" coordorigin="7200,405" coordsize="29,10" path="m7200,410l7229,410e" filled="false" stroked="true" strokeweight=".580pt" strokecolor="#000000">
                <v:path arrowok="t"/>
              </v:shape>
            </v:group>
            <v:group style="position:absolute;left:7258;top:405;width:29;height:10" coordorigin="7258,405" coordsize="29,10">
              <v:shape style="position:absolute;left:7258;top:405;width:29;height:10" coordorigin="7258,405" coordsize="29,10" path="m7258,410l7286,410e" filled="false" stroked="true" strokeweight=".580pt" strokecolor="#000000">
                <v:path arrowok="t"/>
              </v:shape>
            </v:group>
            <v:group style="position:absolute;left:7315;top:405;width:29;height:10" coordorigin="7315,405" coordsize="29,10">
              <v:shape style="position:absolute;left:7315;top:405;width:29;height:10" coordorigin="7315,405" coordsize="29,10" path="m7315,410l7344,410e" filled="false" stroked="true" strokeweight=".580pt" strokecolor="#000000">
                <v:path arrowok="t"/>
              </v:shape>
            </v:group>
            <v:group style="position:absolute;left:7373;top:405;width:29;height:10" coordorigin="7373,405" coordsize="29,10">
              <v:shape style="position:absolute;left:7373;top:405;width:29;height:10" coordorigin="7373,405" coordsize="29,10" path="m7373,410l7402,410e" filled="false" stroked="true" strokeweight=".580pt" strokecolor="#000000">
                <v:path arrowok="t"/>
              </v:shape>
            </v:group>
            <v:group style="position:absolute;left:7430;top:405;width:29;height:10" coordorigin="7430,405" coordsize="29,10">
              <v:shape style="position:absolute;left:7430;top:405;width:29;height:10" coordorigin="7430,405" coordsize="29,10" path="m7430,410l7459,410e" filled="false" stroked="true" strokeweight=".580pt" strokecolor="#000000">
                <v:path arrowok="t"/>
              </v:shape>
            </v:group>
            <v:group style="position:absolute;left:7488;top:405;width:29;height:10" coordorigin="7488,405" coordsize="29,10">
              <v:shape style="position:absolute;left:7488;top:405;width:29;height:10" coordorigin="7488,405" coordsize="29,10" path="m7488,410l7517,410e" filled="false" stroked="true" strokeweight=".580pt" strokecolor="#000000">
                <v:path arrowok="t"/>
              </v:shape>
            </v:group>
            <v:group style="position:absolute;left:7546;top:405;width:29;height:10" coordorigin="7546,405" coordsize="29,10">
              <v:shape style="position:absolute;left:7546;top:405;width:29;height:10" coordorigin="7546,405" coordsize="29,10" path="m7546,410l7574,410e" filled="false" stroked="true" strokeweight=".580pt" strokecolor="#000000">
                <v:path arrowok="t"/>
              </v:shape>
            </v:group>
            <v:group style="position:absolute;left:7603;top:405;width:29;height:10" coordorigin="7603,405" coordsize="29,10">
              <v:shape style="position:absolute;left:7603;top:405;width:29;height:10" coordorigin="7603,405" coordsize="29,10" path="m7603,410l7632,410e" filled="false" stroked="true" strokeweight=".580pt" strokecolor="#000000">
                <v:path arrowok="t"/>
              </v:shape>
            </v:group>
            <v:group style="position:absolute;left:7661;top:405;width:29;height:10" coordorigin="7661,405" coordsize="29,10">
              <v:shape style="position:absolute;left:7661;top:405;width:29;height:10" coordorigin="7661,405" coordsize="29,10" path="m7661,410l7690,410e" filled="false" stroked="true" strokeweight=".580pt" strokecolor="#000000">
                <v:path arrowok="t"/>
              </v:shape>
            </v:group>
            <v:group style="position:absolute;left:7718;top:405;width:29;height:10" coordorigin="7718,405" coordsize="29,10">
              <v:shape style="position:absolute;left:7718;top:405;width:29;height:10" coordorigin="7718,405" coordsize="29,10" path="m7718,410l7747,410e" filled="false" stroked="true" strokeweight=".580pt" strokecolor="#000000">
                <v:path arrowok="t"/>
              </v:shape>
            </v:group>
            <v:group style="position:absolute;left:7776;top:405;width:29;height:10" coordorigin="7776,405" coordsize="29,10">
              <v:shape style="position:absolute;left:7776;top:405;width:29;height:10" coordorigin="7776,405" coordsize="29,10" path="m7776,410l7805,410e" filled="false" stroked="true" strokeweight=".580pt" strokecolor="#000000">
                <v:path arrowok="t"/>
              </v:shape>
            </v:group>
            <v:group style="position:absolute;left:7834;top:405;width:29;height:10" coordorigin="7834,405" coordsize="29,10">
              <v:shape style="position:absolute;left:7834;top:405;width:29;height:10" coordorigin="7834,405" coordsize="29,10" path="m7834,410l7862,410e" filled="false" stroked="true" strokeweight=".580pt" strokecolor="#000000">
                <v:path arrowok="t"/>
              </v:shape>
            </v:group>
            <v:group style="position:absolute;left:7891;top:405;width:29;height:10" coordorigin="7891,405" coordsize="29,10">
              <v:shape style="position:absolute;left:7891;top:405;width:29;height:10" coordorigin="7891,405" coordsize="29,10" path="m7891,410l7920,410e" filled="false" stroked="true" strokeweight=".580pt" strokecolor="#000000">
                <v:path arrowok="t"/>
              </v:shape>
            </v:group>
            <v:group style="position:absolute;left:7949;top:405;width:29;height:10" coordorigin="7949,405" coordsize="29,10">
              <v:shape style="position:absolute;left:7949;top:405;width:29;height:10" coordorigin="7949,405" coordsize="29,10" path="m7949,410l7978,410e" filled="false" stroked="true" strokeweight=".580pt" strokecolor="#000000">
                <v:path arrowok="t"/>
              </v:shape>
            </v:group>
            <v:group style="position:absolute;left:8006;top:405;width:29;height:10" coordorigin="8006,405" coordsize="29,10">
              <v:shape style="position:absolute;left:8006;top:405;width:29;height:10" coordorigin="8006,405" coordsize="29,10" path="m8006,410l8035,410e" filled="false" stroked="true" strokeweight=".580pt" strokecolor="#000000">
                <v:path arrowok="t"/>
              </v:shape>
            </v:group>
            <v:group style="position:absolute;left:8064;top:405;width:29;height:10" coordorigin="8064,405" coordsize="29,10">
              <v:shape style="position:absolute;left:8064;top:405;width:29;height:10" coordorigin="8064,405" coordsize="29,10" path="m8064,410l8093,410e" filled="false" stroked="true" strokeweight=".580pt" strokecolor="#000000">
                <v:path arrowok="t"/>
              </v:shape>
            </v:group>
            <v:group style="position:absolute;left:8122;top:405;width:29;height:10" coordorigin="8122,405" coordsize="29,10">
              <v:shape style="position:absolute;left:8122;top:405;width:29;height:10" coordorigin="8122,405" coordsize="29,10" path="m8122,410l8150,410e" filled="false" stroked="true" strokeweight=".580pt" strokecolor="#000000">
                <v:path arrowok="t"/>
              </v:shape>
            </v:group>
            <v:group style="position:absolute;left:8179;top:405;width:29;height:10" coordorigin="8179,405" coordsize="29,10">
              <v:shape style="position:absolute;left:8179;top:405;width:29;height:10" coordorigin="8179,405" coordsize="29,10" path="m8179,410l8208,410e" filled="false" stroked="true" strokeweight=".580pt" strokecolor="#000000">
                <v:path arrowok="t"/>
              </v:shape>
            </v:group>
            <v:group style="position:absolute;left:8237;top:405;width:29;height:10" coordorigin="8237,405" coordsize="29,10">
              <v:shape style="position:absolute;left:8237;top:405;width:29;height:10" coordorigin="8237,405" coordsize="29,10" path="m8237,410l8266,410e" filled="false" stroked="true" strokeweight=".580pt" strokecolor="#000000">
                <v:path arrowok="t"/>
              </v:shape>
            </v:group>
            <v:group style="position:absolute;left:8294;top:405;width:29;height:10" coordorigin="8294,405" coordsize="29,10">
              <v:shape style="position:absolute;left:8294;top:405;width:29;height:10" coordorigin="8294,405" coordsize="29,10" path="m8294,410l8323,410e" filled="false" stroked="true" strokeweight=".580pt" strokecolor="#000000">
                <v:path arrowok="t"/>
              </v:shape>
            </v:group>
            <v:group style="position:absolute;left:8352;top:405;width:29;height:10" coordorigin="8352,405" coordsize="29,10">
              <v:shape style="position:absolute;left:8352;top:405;width:29;height:10" coordorigin="8352,405" coordsize="29,10" path="m8352,410l8381,410e" filled="false" stroked="true" strokeweight=".580pt" strokecolor="#000000">
                <v:path arrowok="t"/>
              </v:shape>
            </v:group>
            <v:group style="position:absolute;left:8410;top:405;width:29;height:10" coordorigin="8410,405" coordsize="29,10">
              <v:shape style="position:absolute;left:8410;top:405;width:29;height:10" coordorigin="8410,405" coordsize="29,10" path="m8410,410l8438,410e" filled="false" stroked="true" strokeweight=".580pt" strokecolor="#000000">
                <v:path arrowok="t"/>
              </v:shape>
            </v:group>
            <v:group style="position:absolute;left:8467;top:405;width:29;height:10" coordorigin="8467,405" coordsize="29,10">
              <v:shape style="position:absolute;left:8467;top:405;width:29;height:10" coordorigin="8467,405" coordsize="29,10" path="m8467,410l8496,410e" filled="false" stroked="true" strokeweight=".580pt" strokecolor="#000000">
                <v:path arrowok="t"/>
              </v:shape>
            </v:group>
            <v:group style="position:absolute;left:8525;top:405;width:29;height:10" coordorigin="8525,405" coordsize="29,10">
              <v:shape style="position:absolute;left:8525;top:405;width:29;height:10" coordorigin="8525,405" coordsize="29,10" path="m8525,410l8554,410e" filled="false" stroked="true" strokeweight=".580pt" strokecolor="#000000">
                <v:path arrowok="t"/>
              </v:shape>
            </v:group>
            <v:group style="position:absolute;left:8582;top:405;width:29;height:10" coordorigin="8582,405" coordsize="29,10">
              <v:shape style="position:absolute;left:8582;top:405;width:29;height:10" coordorigin="8582,405" coordsize="29,10" path="m8582,410l8611,410e" filled="false" stroked="true" strokeweight=".580pt" strokecolor="#000000">
                <v:path arrowok="t"/>
              </v:shape>
            </v:group>
            <v:group style="position:absolute;left:8640;top:405;width:29;height:10" coordorigin="8640,405" coordsize="29,10">
              <v:shape style="position:absolute;left:8640;top:405;width:29;height:10" coordorigin="8640,405" coordsize="29,10" path="m8640,410l8669,410e" filled="false" stroked="true" strokeweight=".580pt" strokecolor="#000000">
                <v:path arrowok="t"/>
              </v:shape>
            </v:group>
            <v:group style="position:absolute;left:8698;top:405;width:29;height:10" coordorigin="8698,405" coordsize="29,10">
              <v:shape style="position:absolute;left:8698;top:405;width:29;height:10" coordorigin="8698,405" coordsize="29,10" path="m8698,410l8726,410e" filled="false" stroked="true" strokeweight=".580pt" strokecolor="#000000">
                <v:path arrowok="t"/>
              </v:shape>
            </v:group>
            <v:group style="position:absolute;left:8755;top:405;width:29;height:10" coordorigin="8755,405" coordsize="29,10">
              <v:shape style="position:absolute;left:8755;top:405;width:29;height:10" coordorigin="8755,405" coordsize="29,10" path="m8755,410l8784,410e" filled="false" stroked="true" strokeweight=".580pt" strokecolor="#000000">
                <v:path arrowok="t"/>
              </v:shape>
            </v:group>
            <v:group style="position:absolute;left:8813;top:405;width:29;height:10" coordorigin="8813,405" coordsize="29,10">
              <v:shape style="position:absolute;left:8813;top:405;width:29;height:10" coordorigin="8813,405" coordsize="29,10" path="m8813,410l8842,410e" filled="false" stroked="true" strokeweight=".580pt" strokecolor="#000000">
                <v:path arrowok="t"/>
              </v:shape>
            </v:group>
            <v:group style="position:absolute;left:8870;top:405;width:29;height:10" coordorigin="8870,405" coordsize="29,10">
              <v:shape style="position:absolute;left:8870;top:405;width:29;height:10" coordorigin="8870,405" coordsize="29,10" path="m8870,410l8899,410e" filled="false" stroked="true" strokeweight=".580pt" strokecolor="#000000">
                <v:path arrowok="t"/>
              </v:shape>
            </v:group>
            <v:group style="position:absolute;left:8928;top:405;width:29;height:10" coordorigin="8928,405" coordsize="29,10">
              <v:shape style="position:absolute;left:8928;top:405;width:29;height:10" coordorigin="8928,405" coordsize="29,10" path="m8928,410l8957,410e" filled="false" stroked="true" strokeweight=".580pt" strokecolor="#000000">
                <v:path arrowok="t"/>
              </v:shape>
            </v:group>
            <v:group style="position:absolute;left:8986;top:405;width:29;height:10" coordorigin="8986,405" coordsize="29,10">
              <v:shape style="position:absolute;left:8986;top:405;width:29;height:10" coordorigin="8986,405" coordsize="29,10" path="m8986,410l9014,410e" filled="false" stroked="true" strokeweight=".580pt" strokecolor="#000000">
                <v:path arrowok="t"/>
              </v:shape>
            </v:group>
            <v:group style="position:absolute;left:9043;top:405;width:29;height:10" coordorigin="9043,405" coordsize="29,10">
              <v:shape style="position:absolute;left:9043;top:405;width:29;height:10" coordorigin="9043,405" coordsize="29,10" path="m9043,410l9072,410e" filled="false" stroked="true" strokeweight=".580pt" strokecolor="#000000">
                <v:path arrowok="t"/>
              </v:shape>
            </v:group>
            <v:group style="position:absolute;left:9101;top:405;width:29;height:10" coordorigin="9101,405" coordsize="29,10">
              <v:shape style="position:absolute;left:9101;top:405;width:29;height:10" coordorigin="9101,405" coordsize="29,10" path="m9101,410l9130,410e" filled="false" stroked="true" strokeweight=".580pt" strokecolor="#000000">
                <v:path arrowok="t"/>
              </v:shape>
            </v:group>
            <v:group style="position:absolute;left:9158;top:405;width:29;height:10" coordorigin="9158,405" coordsize="29,10">
              <v:shape style="position:absolute;left:9158;top:405;width:29;height:10" coordorigin="9158,405" coordsize="29,10" path="m9158,410l9187,410e" filled="false" stroked="true" strokeweight=".580pt" strokecolor="#000000">
                <v:path arrowok="t"/>
              </v:shape>
            </v:group>
            <v:group style="position:absolute;left:9216;top:405;width:29;height:10" coordorigin="9216,405" coordsize="29,10">
              <v:shape style="position:absolute;left:9216;top:405;width:29;height:10" coordorigin="9216,405" coordsize="29,10" path="m9216,410l9245,410e" filled="false" stroked="true" strokeweight=".580pt" strokecolor="#000000">
                <v:path arrowok="t"/>
              </v:shape>
            </v:group>
            <v:group style="position:absolute;left:9274;top:405;width:29;height:10" coordorigin="9274,405" coordsize="29,10">
              <v:shape style="position:absolute;left:9274;top:405;width:29;height:10" coordorigin="9274,405" coordsize="29,10" path="m9274,410l9302,410e" filled="false" stroked="true" strokeweight=".580pt" strokecolor="#000000">
                <v:path arrowok="t"/>
              </v:shape>
            </v:group>
            <v:group style="position:absolute;left:9331;top:405;width:29;height:10" coordorigin="9331,405" coordsize="29,10">
              <v:shape style="position:absolute;left:9331;top:405;width:29;height:10" coordorigin="9331,405" coordsize="29,10" path="m9331,410l9360,410e" filled="false" stroked="true" strokeweight=".580pt" strokecolor="#000000">
                <v:path arrowok="t"/>
              </v:shape>
            </v:group>
            <v:group style="position:absolute;left:9389;top:405;width:29;height:10" coordorigin="9389,405" coordsize="29,10">
              <v:shape style="position:absolute;left:9389;top:405;width:29;height:10" coordorigin="9389,405" coordsize="29,10" path="m9389,410l9418,410e" filled="false" stroked="true" strokeweight=".580pt" strokecolor="#000000">
                <v:path arrowok="t"/>
              </v:shape>
            </v:group>
            <v:group style="position:absolute;left:9446;top:405;width:29;height:10" coordorigin="9446,405" coordsize="29,10">
              <v:shape style="position:absolute;left:9446;top:405;width:29;height:10" coordorigin="9446,405" coordsize="29,10" path="m9446,410l9475,410e" filled="false" stroked="true" strokeweight=".580pt" strokecolor="#000000">
                <v:path arrowok="t"/>
              </v:shape>
            </v:group>
            <v:group style="position:absolute;left:9504;top:405;width:29;height:10" coordorigin="9504,405" coordsize="29,10">
              <v:shape style="position:absolute;left:9504;top:405;width:29;height:10" coordorigin="9504,405" coordsize="29,10" path="m9504,410l9533,410e" filled="false" stroked="true" strokeweight=".580pt" strokecolor="#000000">
                <v:path arrowok="t"/>
              </v:shape>
            </v:group>
            <v:group style="position:absolute;left:9562;top:405;width:29;height:10" coordorigin="9562,405" coordsize="29,10">
              <v:shape style="position:absolute;left:9562;top:405;width:29;height:10" coordorigin="9562,405" coordsize="29,10" path="m9562,410l9590,410e" filled="false" stroked="true" strokeweight=".580pt" strokecolor="#000000">
                <v:path arrowok="t"/>
              </v:shape>
            </v:group>
            <v:group style="position:absolute;left:9619;top:405;width:29;height:10" coordorigin="9619,405" coordsize="29,10">
              <v:shape style="position:absolute;left:9619;top:405;width:29;height:10" coordorigin="9619,405" coordsize="29,10" path="m9619,410l9648,410e" filled="false" stroked="true" strokeweight=".580pt" strokecolor="#000000">
                <v:path arrowok="t"/>
              </v:shape>
            </v:group>
            <v:group style="position:absolute;left:9677;top:405;width:29;height:10" coordorigin="9677,405" coordsize="29,10">
              <v:shape style="position:absolute;left:9677;top:405;width:29;height:10" coordorigin="9677,405" coordsize="29,10" path="m9677,410l9706,410e" filled="false" stroked="true" strokeweight=".580pt" strokecolor="#000000">
                <v:path arrowok="t"/>
              </v:shape>
            </v:group>
            <v:group style="position:absolute;left:9734;top:405;width:29;height:10" coordorigin="9734,405" coordsize="29,10">
              <v:shape style="position:absolute;left:9734;top:405;width:29;height:10" coordorigin="9734,405" coordsize="29,10" path="m9734,410l9763,410e" filled="false" stroked="true" strokeweight=".580pt" strokecolor="#000000">
                <v:path arrowok="t"/>
              </v:shape>
            </v:group>
            <v:group style="position:absolute;left:9792;top:405;width:29;height:10" coordorigin="9792,405" coordsize="29,10">
              <v:shape style="position:absolute;left:9792;top:405;width:29;height:10" coordorigin="9792,405" coordsize="29,10" path="m9792,410l9821,410e" filled="false" stroked="true" strokeweight=".580pt" strokecolor="#000000">
                <v:path arrowok="t"/>
              </v:shape>
            </v:group>
            <v:group style="position:absolute;left:9850;top:405;width:29;height:10" coordorigin="9850,405" coordsize="29,10">
              <v:shape style="position:absolute;left:9850;top:405;width:29;height:10" coordorigin="9850,405" coordsize="29,10" path="m9850,410l9878,410e" filled="false" stroked="true" strokeweight=".580pt" strokecolor="#000000">
                <v:path arrowok="t"/>
              </v:shape>
            </v:group>
            <v:group style="position:absolute;left:9907;top:405;width:29;height:10" coordorigin="9907,405" coordsize="29,10">
              <v:shape style="position:absolute;left:9907;top:405;width:29;height:10" coordorigin="9907,405" coordsize="29,10" path="m9907,410l9936,410e" filled="false" stroked="true" strokeweight=".580pt" strokecolor="#000000">
                <v:path arrowok="t"/>
              </v:shape>
            </v:group>
            <v:group style="position:absolute;left:9965;top:405;width:29;height:10" coordorigin="9965,405" coordsize="29,10">
              <v:shape style="position:absolute;left:9965;top:405;width:29;height:10" coordorigin="9965,405" coordsize="29,10" path="m9965,410l9994,410e" filled="false" stroked="true" strokeweight=".580pt" strokecolor="#000000">
                <v:path arrowok="t"/>
              </v:shape>
            </v:group>
            <v:group style="position:absolute;left:10022;top:405;width:29;height:10" coordorigin="10022,405" coordsize="29,10">
              <v:shape style="position:absolute;left:10022;top:405;width:29;height:10" coordorigin="10022,405" coordsize="29,10" path="m10022,410l10051,410e" filled="false" stroked="true" strokeweight=".580pt" strokecolor="#000000">
                <v:path arrowok="t"/>
              </v:shape>
            </v:group>
            <v:group style="position:absolute;left:10080;top:405;width:29;height:10" coordorigin="10080,405" coordsize="29,10">
              <v:shape style="position:absolute;left:10080;top:405;width:29;height:10" coordorigin="10080,405" coordsize="29,10" path="m10080,410l10109,410e" filled="false" stroked="true" strokeweight=".580pt" strokecolor="#000000">
                <v:path arrowok="t"/>
              </v:shape>
            </v:group>
            <v:group style="position:absolute;left:10138;top:405;width:29;height:10" coordorigin="10138,405" coordsize="29,10">
              <v:shape style="position:absolute;left:10138;top:405;width:29;height:10" coordorigin="10138,405" coordsize="29,10" path="m10138,410l10166,410e" filled="false" stroked="true" strokeweight=".580pt" strokecolor="#000000">
                <v:path arrowok="t"/>
              </v:shape>
            </v:group>
            <v:group style="position:absolute;left:10195;top:405;width:15;height:10" coordorigin="10195,405" coordsize="15,10">
              <v:shape style="position:absolute;left:10195;top:405;width:15;height:10" coordorigin="10195,405" coordsize="15,10" path="m10195,410l10210,410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spacing w:val="-2"/>
        </w:rPr>
        <w:t>ตําแหน</w:t>
      </w:r>
      <w:r>
        <w:rPr/>
        <w:t></w:t>
      </w:r>
      <w:r>
        <w:rPr>
          <w:spacing w:val="-2"/>
        </w:rPr>
        <w:t>ง</w:t>
      </w:r>
    </w:p>
    <w:p>
      <w:pPr>
        <w:pStyle w:val="BodyText"/>
        <w:spacing w:line="240" w:lineRule="auto" w:before="124"/>
        <w:ind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hAnsi="TH SarabunPSK" w:cs="TH SarabunPSK" w:eastAsia="TH SarabunPSK"/>
          <w:spacing w:val="-1"/>
        </w:rPr>
        <w:t>โปรดทําเคร</w:t>
      </w:r>
      <w:r>
        <w:rPr>
          <w:rFonts w:ascii="TH SarabunPSK" w:hAnsi="TH SarabunPSK" w:cs="TH SarabunPSK" w:eastAsia="TH SarabunPSK"/>
        </w:rPr>
        <w:t>ื่</w:t>
      </w:r>
      <w:r>
        <w:rPr>
          <w:rFonts w:ascii="TH SarabunPSK" w:hAnsi="TH SarabunPSK" w:cs="TH SarabunPSK" w:eastAsia="TH SarabunPSK"/>
          <w:spacing w:val="-1"/>
        </w:rPr>
        <w:t>องหมาย</w:t>
      </w:r>
      <w:r>
        <w:rPr>
          <w:rFonts w:ascii="TH SarabunPSK" w:hAnsi="TH SarabunPSK" w:cs="TH SarabunPSK" w:eastAsia="TH SarabunPSK"/>
          <w:spacing w:val="-3"/>
        </w:rPr>
        <w:t> </w:t>
      </w:r>
      <w:r>
        <w:rPr>
          <w:rFonts w:ascii="TH SarabunPSK" w:hAnsi="TH SarabunPSK" w:cs="TH SarabunPSK" w:eastAsia="TH SarabunPSK"/>
        </w:rPr>
        <w:t>√</w:t>
      </w:r>
      <w:r>
        <w:rPr>
          <w:rFonts w:ascii="TH SarabunPSK" w:hAnsi="TH SarabunPSK" w:cs="TH SarabunPSK" w:eastAsia="TH SarabunPSK"/>
          <w:spacing w:val="-5"/>
        </w:rPr>
        <w:t> </w:t>
      </w:r>
      <w:r>
        <w:rPr>
          <w:rFonts w:ascii="TH SarabunPSK" w:hAnsi="TH SarabunPSK" w:cs="TH SarabunPSK" w:eastAsia="TH SarabunPSK"/>
          <w:spacing w:val="-1"/>
        </w:rPr>
        <w:t>ลงในช</w:t>
      </w:r>
      <w:r>
        <w:rPr>
          <w:rFonts w:ascii="TH SarabunPSK" w:hAnsi="TH SarabunPSK" w:cs="TH SarabunPSK" w:eastAsia="TH SarabunPSK"/>
        </w:rPr>
        <w:t></w:t>
      </w:r>
      <w:r>
        <w:rPr>
          <w:rFonts w:ascii="TH SarabunPSK" w:hAnsi="TH SarabunPSK" w:cs="TH SarabunPSK" w:eastAsia="TH SarabunPSK"/>
          <w:spacing w:val="-1"/>
        </w:rPr>
        <w:t>อง</w:t>
      </w:r>
      <w:r>
        <w:rPr>
          <w:rFonts w:ascii="TH SarabunPSK" w:hAnsi="TH SarabunPSK" w:cs="TH SarabunPSK" w:eastAsia="TH SarabunPSK"/>
        </w:rPr>
        <w:t> </w:t>
      </w:r>
      <w:r>
        <w:rPr>
          <w:rFonts w:ascii="TH SarabunPSK" w:hAnsi="TH SarabunPSK" w:cs="TH SarabunPSK" w:eastAsia="TH SarabunPSK"/>
          <w:spacing w:val="-2"/>
        </w:rPr>
        <w:t>“</w:t>
      </w:r>
      <w:r>
        <w:rPr>
          <w:rFonts w:ascii="TH SarabunPSK" w:hAnsi="TH SarabunPSK" w:cs="TH SarabunPSK" w:eastAsia="TH SarabunPSK"/>
          <w:spacing w:val="-2"/>
        </w:rPr>
        <w:t>ขอบข</w:t>
      </w:r>
      <w:r>
        <w:rPr>
          <w:rFonts w:ascii="TH SarabunPSK" w:hAnsi="TH SarabunPSK" w:cs="TH SarabunPSK" w:eastAsia="TH SarabunPSK"/>
        </w:rPr>
        <w:t></w:t>
      </w:r>
      <w:r>
        <w:rPr>
          <w:rFonts w:ascii="TH SarabunPSK" w:hAnsi="TH SarabunPSK" w:cs="TH SarabunPSK" w:eastAsia="TH SarabunPSK"/>
          <w:spacing w:val="-2"/>
        </w:rPr>
        <w:t>ายการท</w:t>
      </w:r>
      <w:r>
        <w:rPr>
          <w:rFonts w:ascii="TH SarabunPSK" w:hAnsi="TH SarabunPSK" w:cs="TH SarabunPSK" w:eastAsia="TH SarabunPSK"/>
        </w:rPr>
        <w:t>ํ</w:t>
      </w:r>
      <w:r>
        <w:rPr>
          <w:rFonts w:ascii="TH SarabunPSK" w:hAnsi="TH SarabunPSK" w:cs="TH SarabunPSK" w:eastAsia="TH SarabunPSK"/>
          <w:spacing w:val="-2"/>
        </w:rPr>
        <w:t>างาน</w:t>
      </w:r>
      <w:r>
        <w:rPr>
          <w:rFonts w:ascii="TH SarabunPSK" w:hAnsi="TH SarabunPSK" w:cs="TH SarabunPSK" w:eastAsia="TH SarabunPSK"/>
          <w:spacing w:val="-2"/>
        </w:rPr>
        <w:t>”</w:t>
      </w: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6"/>
        <w:gridCol w:w="1560"/>
        <w:gridCol w:w="1560"/>
        <w:gridCol w:w="1560"/>
        <w:gridCol w:w="1522"/>
      </w:tblGrid>
      <w:tr>
        <w:trPr>
          <w:trHeight w:val="490" w:hRule="exact"/>
        </w:trPr>
        <w:tc>
          <w:tcPr>
            <w:tcW w:w="46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H SarabunPSK" w:hAnsi="TH SarabunPSK" w:cs="TH SarabunPSK" w:eastAsia="TH SarabunPSK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ช</w:t>
            </w:r>
            <w:r>
              <w:rPr>
                <w:rFonts w:cs="TH SarabunPSK"/>
                <w:b/>
                <w:bCs/>
                <w:sz w:val="32"/>
                <w:szCs w:val="32"/>
              </w:rPr>
              <w:t>ื่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อระบบงาน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62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6" w:right="0"/>
              <w:jc w:val="center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ขอบข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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ายการทางาน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</w:tr>
      <w:tr>
        <w:trPr>
          <w:trHeight w:val="490" w:hRule="exact"/>
        </w:trPr>
        <w:tc>
          <w:tcPr>
            <w:tcW w:w="46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40" w:lineRule="auto" w:before="116"/>
              <w:ind w:left="243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บ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นท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ึ</w:t>
            </w: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ก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ข</w:t>
            </w: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อมูล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40" w:lineRule="auto" w:before="116"/>
              <w:ind w:left="459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ผ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ู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ก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ํ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ากับ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40" w:lineRule="auto" w:before="116"/>
              <w:ind w:left="267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ผ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ู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ด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ู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แลระบบ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40" w:lineRule="auto" w:before="116"/>
              <w:ind w:left="411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รายงาน</w:t>
            </w:r>
            <w:r>
              <w:rPr>
                <w:rFonts w:cs="TH SarabunPSK"/>
                <w:sz w:val="32"/>
                <w:szCs w:val="32"/>
              </w:rPr>
            </w:r>
          </w:p>
        </w:tc>
      </w:tr>
      <w:tr>
        <w:trPr>
          <w:trHeight w:val="494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ระบบต</w:t>
            </w:r>
            <w:r>
              <w:rPr>
                <w:rFonts w:cs="TH SarabunPSK"/>
                <w:b/>
                <w:bCs/>
                <w:sz w:val="32"/>
                <w:szCs w:val="32"/>
              </w:rPr>
              <w:t>ิ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ดตามและประเม</w:t>
            </w:r>
            <w:r>
              <w:rPr>
                <w:rFonts w:cs="TH SarabunPSK"/>
                <w:b/>
                <w:bCs/>
                <w:sz w:val="32"/>
                <w:szCs w:val="32"/>
              </w:rPr>
              <w:t>ิ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นผล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1"/>
                <w:sz w:val="32"/>
                <w:szCs w:val="32"/>
              </w:rPr>
              <w:t>ระบบตรวจราชการ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ระบบงานพ</w:t>
            </w:r>
            <w:r>
              <w:rPr>
                <w:rFonts w:cs="TH SarabunPSK"/>
                <w:b/>
                <w:bCs/>
                <w:sz w:val="32"/>
                <w:szCs w:val="32"/>
              </w:rPr>
              <w:t>ั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ฒนาระบบบร</w:t>
            </w:r>
            <w:r>
              <w:rPr>
                <w:rFonts w:cs="TH SarabunPSK"/>
                <w:b/>
                <w:bCs/>
                <w:sz w:val="32"/>
                <w:szCs w:val="32"/>
              </w:rPr>
              <w:t>ิ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หาร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ระบบ</w:t>
            </w:r>
            <w:r>
              <w:rPr>
                <w:rFonts w:ascii="TH SarabunPSK" w:hAnsi="TH SarabunPSK" w:cs="TH SarabunPSK" w:eastAsia="TH SarabunPSK"/>
                <w:b/>
                <w:bCs/>
                <w:spacing w:val="-4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พ.ร.บ.ส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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งเสริมการจ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ดสว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สด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ิ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การส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b/>
                <w:bCs/>
                <w:spacing w:val="-1"/>
                <w:sz w:val="32"/>
                <w:szCs w:val="32"/>
              </w:rPr>
              <w:t>งคม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ระบบงานบร</w:t>
            </w:r>
            <w:r>
              <w:rPr>
                <w:rFonts w:cs="TH SarabunPSK"/>
                <w:b/>
                <w:bCs/>
                <w:sz w:val="32"/>
                <w:szCs w:val="32"/>
              </w:rPr>
              <w:t>ิ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หารกองท</w:t>
            </w:r>
            <w:r>
              <w:rPr>
                <w:rFonts w:cs="TH SarabunPSK"/>
                <w:b/>
                <w:bCs/>
                <w:sz w:val="32"/>
                <w:szCs w:val="32"/>
              </w:rPr>
              <w:t>ุ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น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383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eastAsia="TH SarabunPSK"/>
                <w:spacing w:val="-5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กอ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ทุ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น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ส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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pacing w:val="-3"/>
                <w:sz w:val="32"/>
                <w:szCs w:val="32"/>
              </w:rPr>
              <w:t>เ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ส</w:t>
            </w:r>
            <w:r>
              <w:rPr>
                <w:rFonts w:ascii="TH SarabunPSK" w:hAnsi="TH SarabunPSK" w:cs="TH SarabunPSK" w:eastAsia="TH SarabunPSK"/>
                <w:spacing w:val="-3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pacing w:val="-124"/>
                <w:sz w:val="32"/>
                <w:szCs w:val="32"/>
              </w:rPr>
              <w:t>ม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ิ</w:t>
            </w:r>
            <w:r>
              <w:rPr>
                <w:rFonts w:ascii="TH SarabunPSK" w:hAnsi="TH SarabunPSK" w:cs="TH SarabunPSK" w:eastAsia="TH SarabunPSK"/>
                <w:spacing w:val="52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ก</w:t>
            </w:r>
            <w:r>
              <w:rPr>
                <w:rFonts w:ascii="TH SarabunPSK" w:hAnsi="TH SarabunPSK" w:cs="TH SarabunPSK" w:eastAsia="TH SarabunPSK"/>
                <w:spacing w:val="-6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จ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spacing w:val="-6"/>
                <w:sz w:val="32"/>
                <w:szCs w:val="32"/>
              </w:rPr>
              <w:t>ด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ส</w:t>
            </w:r>
            <w:r>
              <w:rPr>
                <w:rFonts w:ascii="TH SarabunPSK" w:hAnsi="TH SarabunPSK" w:cs="TH SarabunPSK" w:eastAsia="TH SarabunPSK"/>
                <w:spacing w:val="-3"/>
                <w:sz w:val="32"/>
                <w:szCs w:val="32"/>
              </w:rPr>
              <w:t>ว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ส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ด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ิก</w:t>
            </w:r>
            <w:r>
              <w:rPr>
                <w:rFonts w:ascii="TH SarabunPSK" w:hAnsi="TH SarabunPSK" w:cs="TH SarabunPSK" w:eastAsia="TH SarabunPSK"/>
                <w:spacing w:val="-6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รส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ั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pacing w:val="-2"/>
                <w:sz w:val="32"/>
                <w:szCs w:val="32"/>
              </w:rPr>
              <w:t>ค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ม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383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eastAsia="TH SarabunPSK"/>
                <w:spacing w:val="-5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กอ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ทุ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น</w:t>
            </w:r>
            <w:r>
              <w:rPr>
                <w:rFonts w:ascii="TH SarabunPSK" w:hAnsi="TH SarabunPSK" w:cs="TH SarabunPSK" w:eastAsia="TH SarabunPSK"/>
                <w:spacing w:val="-2"/>
                <w:sz w:val="32"/>
                <w:szCs w:val="32"/>
              </w:rPr>
              <w:t>ค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ุม</w:t>
            </w:r>
            <w:r>
              <w:rPr>
                <w:rFonts w:ascii="TH SarabunPSK" w:hAnsi="TH SarabunPSK" w:cs="TH SarabunPSK" w:eastAsia="TH SarabunPSK"/>
                <w:spacing w:val="-2"/>
                <w:sz w:val="32"/>
                <w:szCs w:val="32"/>
              </w:rPr>
              <w:t>ค</w:t>
            </w:r>
            <w:r>
              <w:rPr>
                <w:rFonts w:ascii="TH SarabunPSK" w:hAnsi="TH SarabunPSK" w:cs="TH SarabunPSK" w:eastAsia="TH SarabunPSK"/>
                <w:spacing w:val="-3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อ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งเ</w:t>
            </w:r>
            <w:r>
              <w:rPr>
                <w:rFonts w:ascii="TH SarabunPSK" w:hAnsi="TH SarabunPSK" w:cs="TH SarabunPSK" w:eastAsia="TH SarabunPSK"/>
                <w:spacing w:val="-6"/>
                <w:sz w:val="32"/>
                <w:szCs w:val="32"/>
              </w:rPr>
              <w:t>ด</w:t>
            </w:r>
            <w:r>
              <w:rPr>
                <w:rFonts w:ascii="TH SarabunPSK" w:hAnsi="TH SarabunPSK" w:cs="TH SarabunPSK" w:eastAsia="TH SarabunPSK"/>
                <w:spacing w:val="-120"/>
                <w:sz w:val="32"/>
                <w:szCs w:val="32"/>
              </w:rPr>
              <w:t>ก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็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383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eastAsia="TH SarabunPSK"/>
                <w:spacing w:val="-5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กอ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ทุ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น</w:t>
            </w:r>
            <w:r>
              <w:rPr>
                <w:rFonts w:ascii="TH SarabunPSK" w:hAnsi="TH SarabunPSK" w:cs="TH SarabunPSK" w:eastAsia="TH SarabunPSK"/>
                <w:spacing w:val="-4"/>
                <w:sz w:val="32"/>
                <w:szCs w:val="32"/>
              </w:rPr>
              <w:t>ป</w:t>
            </w:r>
            <w:r>
              <w:rPr>
                <w:rFonts w:ascii="TH SarabunPSK" w:hAnsi="TH SarabunPSK" w:cs="TH SarabunPSK" w:eastAsia="TH SarabunPSK"/>
                <w:spacing w:val="-120"/>
                <w:sz w:val="32"/>
                <w:szCs w:val="32"/>
              </w:rPr>
              <w:t>อ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</w:t>
            </w:r>
            <w:r>
              <w:rPr>
                <w:rFonts w:ascii="TH SarabunPSK" w:hAnsi="TH SarabunPSK" w:cs="TH SarabunPSK" w:eastAsia="TH SarabunPSK"/>
                <w:spacing w:val="49"/>
                <w:sz w:val="32"/>
                <w:szCs w:val="32"/>
              </w:rPr>
              <w:t> 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ง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กั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น</w:t>
            </w:r>
            <w:r>
              <w:rPr>
                <w:rFonts w:ascii="TH SarabunPSK" w:hAnsi="TH SarabunPSK" w:cs="TH SarabunPSK" w:eastAsia="TH SarabunPSK"/>
                <w:spacing w:val="-7"/>
                <w:sz w:val="32"/>
                <w:szCs w:val="32"/>
              </w:rPr>
              <w:t>แ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ล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ะ</w:t>
            </w:r>
            <w:r>
              <w:rPr>
                <w:rFonts w:ascii="TH SarabunPSK" w:hAnsi="TH SarabunPSK" w:cs="TH SarabunPSK" w:eastAsia="TH SarabunPSK"/>
                <w:spacing w:val="-4"/>
                <w:sz w:val="32"/>
                <w:szCs w:val="32"/>
              </w:rPr>
              <w:t>ป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pacing w:val="-4"/>
                <w:sz w:val="32"/>
                <w:szCs w:val="32"/>
              </w:rPr>
              <w:t>บ</w:t>
            </w:r>
            <w:r>
              <w:rPr>
                <w:rFonts w:ascii="TH SarabunPSK" w:hAnsi="TH SarabunPSK" w:cs="TH SarabunPSK" w:eastAsia="TH SarabunPSK"/>
                <w:spacing w:val="1"/>
                <w:sz w:val="32"/>
                <w:szCs w:val="32"/>
              </w:rPr>
              <w:t>ป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pacing w:val="-6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มก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pacing w:val="2"/>
                <w:sz w:val="32"/>
                <w:szCs w:val="32"/>
              </w:rPr>
              <w:t>ร</w:t>
            </w:r>
            <w:r>
              <w:rPr>
                <w:rFonts w:ascii="TH SarabunPSK" w:hAnsi="TH SarabunPSK" w:cs="TH SarabunPSK" w:eastAsia="TH SarabunPSK"/>
                <w:spacing w:val="-2"/>
                <w:sz w:val="32"/>
                <w:szCs w:val="32"/>
              </w:rPr>
              <w:t>ค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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า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ม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นุ</w:t>
            </w:r>
            <w:r>
              <w:rPr>
                <w:rFonts w:ascii="TH SarabunPSK" w:hAnsi="TH SarabunPSK" w:cs="TH SarabunPSK" w:eastAsia="TH SarabunPSK"/>
                <w:spacing w:val="-2"/>
                <w:sz w:val="32"/>
                <w:szCs w:val="32"/>
              </w:rPr>
              <w:t>ษ</w:t>
            </w:r>
            <w:r>
              <w:rPr>
                <w:rFonts w:ascii="TH SarabunPSK" w:hAnsi="TH SarabunPSK" w:cs="TH SarabunPSK" w:eastAsia="TH SarabunPSK"/>
                <w:spacing w:val="-1"/>
                <w:sz w:val="32"/>
                <w:szCs w:val="32"/>
              </w:rPr>
              <w:t>ย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ระบบงานเคร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ื</w:t>
            </w: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อข</w:t>
            </w:r>
            <w:r>
              <w:rPr>
                <w:rFonts w:ascii="TH SarabunPSK" w:hAnsi="TH SarabunPSK" w:cs="TH SarabunPSK" w:eastAsia="TH SarabunPSK"/>
                <w:b/>
                <w:bCs/>
                <w:sz w:val="32"/>
                <w:szCs w:val="32"/>
              </w:rPr>
              <w:t></w:t>
            </w:r>
            <w:r>
              <w:rPr>
                <w:rFonts w:ascii="TH SarabunPSK" w:hAnsi="TH SarabunPSK" w:cs="TH SarabunPSK" w:eastAsia="TH SarabunPSK"/>
                <w:b/>
                <w:bCs/>
                <w:spacing w:val="-2"/>
                <w:sz w:val="32"/>
                <w:szCs w:val="32"/>
              </w:rPr>
              <w:t>าย</w:t>
            </w:r>
            <w:r>
              <w:rPr>
                <w:rFonts w:ascii="TH SarabunPSK" w:hAnsi="TH SarabunPSK" w:cs="TH SarabunPSK" w:eastAsia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ระบบจ</w:t>
            </w:r>
            <w:r>
              <w:rPr>
                <w:rFonts w:cs="TH SarabunPSK"/>
                <w:b/>
                <w:bCs/>
                <w:sz w:val="32"/>
                <w:szCs w:val="32"/>
              </w:rPr>
              <w:t>ั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ดท</w:t>
            </w:r>
            <w:r>
              <w:rPr>
                <w:rFonts w:cs="TH SarabunPSK"/>
                <w:b/>
                <w:bCs/>
                <w:sz w:val="32"/>
                <w:szCs w:val="32"/>
              </w:rPr>
              <w:t>ํ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าค</w:t>
            </w:r>
            <w:r>
              <w:rPr>
                <w:rFonts w:cs="TH SarabunPSK"/>
                <w:b/>
                <w:bCs/>
                <w:sz w:val="32"/>
                <w:szCs w:val="32"/>
              </w:rPr>
              <w:t>ํ</w:t>
            </w:r>
            <w:r>
              <w:rPr>
                <w:rFonts w:cs="TH SarabunPSK"/>
                <w:b/>
                <w:bCs/>
                <w:spacing w:val="-2"/>
                <w:sz w:val="32"/>
                <w:szCs w:val="32"/>
              </w:rPr>
              <w:t>าของบประมาณ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104" w:right="0"/>
              <w:jc w:val="left"/>
              <w:rPr>
                <w:rFonts w:ascii="TH SarabunPSK" w:hAnsi="TH SarabunPSK" w:cs="TH SarabunPSK" w:eastAsia="TH SarabunPSK"/>
                <w:sz w:val="32"/>
                <w:szCs w:val="32"/>
              </w:rPr>
            </w:pPr>
            <w:r>
              <w:rPr>
                <w:rFonts w:cs="TH SarabunPSK"/>
                <w:b/>
                <w:bCs/>
                <w:spacing w:val="-1"/>
                <w:sz w:val="32"/>
                <w:szCs w:val="32"/>
              </w:rPr>
              <w:t>ระบบงานอินทราเน็ต</w:t>
            </w:r>
            <w:r>
              <w:rPr>
                <w:rFonts w:cs="TH SarabunPSK"/>
                <w:sz w:val="32"/>
                <w:szCs w:val="32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1910" w:h="16840"/>
      <w:pgMar w:top="200" w:bottom="280" w:left="6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H SarabunPSK">
    <w:altName w:val="TH SarabunPSK"/>
    <w:charset w:val="0"/>
    <w:family w:val="swiss"/>
    <w:pitch w:val="variable"/>
  </w:font>
  <w:font w:name="TH Sarabun New">
    <w:altName w:val="TH Sarabun Ne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9"/>
      <w:ind w:left="229"/>
    </w:pPr>
    <w:rPr>
      <w:rFonts w:ascii="TH Sarabun New" w:hAnsi="TH Sarabun New" w:eastAsia="TH Sarabun New"/>
      <w:sz w:val="32"/>
      <w:szCs w:val="32"/>
    </w:rPr>
  </w:style>
  <w:style w:styleId="Heading1" w:type="paragraph">
    <w:name w:val="Heading 1"/>
    <w:basedOn w:val="Normal"/>
    <w:uiPriority w:val="1"/>
    <w:qFormat/>
    <w:pPr>
      <w:spacing w:before="29"/>
      <w:ind w:left="56"/>
      <w:outlineLvl w:val="1"/>
    </w:pPr>
    <w:rPr>
      <w:rFonts w:ascii="TH Sarabun New" w:hAnsi="TH Sarabun New" w:eastAsia="TH Sarabun New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2016-05-19T10:06:56Z</dcterms:created>
  <dcterms:modified xsi:type="dcterms:W3CDTF">2016-05-19T10:06:56Z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2015-11-03T00:00:00Z</vt:filetime>
  </property>
  <property fmtid="{D5CDD505-2E9C-101B-9397-08002B2CF9AE}" pid="3" name="LastSaved">
    <vt:filetime>2016-05-19T00:00:00Z</vt:filetime>
  </property>
</Properties>
</file>